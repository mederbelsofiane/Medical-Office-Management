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5CD148E" w14:textId="77777777" w:rsidR="00081AF7" w:rsidRPr="005C74A0" w:rsidRDefault="008F29D9">
      <w:pPr>
        <w:pStyle w:val="Sansinterligne"/>
        <w:rPr>
          <w:rFonts w:cstheme="majorBidi"/>
        </w:rPr>
      </w:pPr>
      <w:bookmarkStart w:id="0" w:name="_Hlk19906058"/>
      <w:bookmarkEnd w:id="0"/>
      <w:r w:rsidRPr="005C74A0">
        <w:rPr>
          <w:rFonts w:cstheme="majorBidi"/>
          <w:noProof/>
        </w:rPr>
        <mc:AlternateContent>
          <mc:Choice Requires="wpg">
            <w:drawing>
              <wp:anchor distT="0" distB="0" distL="114300" distR="114300" simplePos="0" relativeHeight="251659264" behindDoc="1" locked="0" layoutInCell="1" allowOverlap="1" wp14:anchorId="54D827AA" wp14:editId="338CB83B">
                <wp:simplePos x="0" y="0"/>
                <wp:positionH relativeFrom="page">
                  <wp:posOffset>-9525</wp:posOffset>
                </wp:positionH>
                <wp:positionV relativeFrom="page">
                  <wp:posOffset>793115</wp:posOffset>
                </wp:positionV>
                <wp:extent cx="2133596" cy="9125712"/>
                <wp:effectExtent l="0" t="0" r="19685" b="18415"/>
                <wp:wrapNone/>
                <wp:docPr id="4" name="Groupe 1"/>
                <wp:cNvGraphicFramePr/>
                <a:graphic xmlns:a="http://schemas.openxmlformats.org/drawingml/2006/main">
                  <a:graphicData uri="http://schemas.microsoft.com/office/word/2010/wordprocessingGroup">
                    <wpg:wgp>
                      <wpg:cNvGrpSpPr/>
                      <wpg:grpSpPr>
                        <a:xfrm>
                          <a:off x="0" y="0"/>
                          <a:ext cx="2133596" cy="9125712"/>
                          <a:chOff x="0" y="0"/>
                          <a:chExt cx="2133596" cy="9125712"/>
                        </a:xfrm>
                      </wpg:grpSpPr>
                      <wps:wsp>
                        <wps:cNvPr id="5" name="Rectangle 5"/>
                        <wps:cNvSpPr/>
                        <wps:spPr>
                          <a:xfrm>
                            <a:off x="0" y="0"/>
                            <a:ext cx="194538" cy="9125712"/>
                          </a:xfrm>
                          <a:prstGeom prst="rect">
                            <a:avLst/>
                          </a:prstGeom>
                          <a:solidFill>
                            <a:srgbClr val="32416E"/>
                          </a:solidFill>
                          <a:ln cap="flat">
                            <a:noFill/>
                            <a:prstDash val="solid"/>
                          </a:ln>
                        </wps:spPr>
                        <wps:bodyPr lIns="0" tIns="0" rIns="0" bIns="0"/>
                      </wps:wsp>
                      <wps:wsp>
                        <wps:cNvPr id="6" name="Pentagone 4"/>
                        <wps:cNvSpPr/>
                        <wps:spPr>
                          <a:xfrm>
                            <a:off x="304710" y="2520951"/>
                            <a:ext cx="1828833" cy="622199"/>
                          </a:xfrm>
                          <a:custGeom>
                            <a:avLst/>
                            <a:gdLst>
                              <a:gd name="f0" fmla="val 10800000"/>
                              <a:gd name="f1" fmla="val 5400000"/>
                              <a:gd name="f2" fmla="val 180"/>
                              <a:gd name="f3" fmla="val w"/>
                              <a:gd name="f4" fmla="val h"/>
                              <a:gd name="f5" fmla="val ss"/>
                              <a:gd name="f6" fmla="val 0"/>
                              <a:gd name="f7" fmla="val 50000"/>
                              <a:gd name="f8" fmla="+- 0 0 -360"/>
                              <a:gd name="f9" fmla="+- 0 0 -180"/>
                              <a:gd name="f10" fmla="abs f3"/>
                              <a:gd name="f11" fmla="abs f4"/>
                              <a:gd name="f12" fmla="abs f5"/>
                              <a:gd name="f13" fmla="*/ f8 f0 1"/>
                              <a:gd name="f14" fmla="*/ f9 f0 1"/>
                              <a:gd name="f15" fmla="?: f10 f3 1"/>
                              <a:gd name="f16" fmla="?: f11 f4 1"/>
                              <a:gd name="f17" fmla="?: f12 f5 1"/>
                              <a:gd name="f18" fmla="*/ f13 1 f2"/>
                              <a:gd name="f19" fmla="*/ f14 1 f2"/>
                              <a:gd name="f20" fmla="*/ f15 1 21600"/>
                              <a:gd name="f21" fmla="*/ f16 1 21600"/>
                              <a:gd name="f22" fmla="*/ 21600 f15 1"/>
                              <a:gd name="f23" fmla="*/ 21600 f16 1"/>
                              <a:gd name="f24" fmla="+- f18 0 f1"/>
                              <a:gd name="f25" fmla="+- f19 0 f1"/>
                              <a:gd name="f26" fmla="min f21 f20"/>
                              <a:gd name="f27" fmla="*/ f22 1 f17"/>
                              <a:gd name="f28" fmla="*/ f23 1 f17"/>
                              <a:gd name="f29" fmla="val f27"/>
                              <a:gd name="f30" fmla="val f28"/>
                              <a:gd name="f31" fmla="*/ f6 f26 1"/>
                              <a:gd name="f32" fmla="+- f30 0 f6"/>
                              <a:gd name="f33" fmla="+- f29 0 f6"/>
                              <a:gd name="f34" fmla="*/ f30 f26 1"/>
                              <a:gd name="f35" fmla="*/ f29 f26 1"/>
                              <a:gd name="f36" fmla="*/ f32 1 2"/>
                              <a:gd name="f37" fmla="min f33 f32"/>
                              <a:gd name="f38" fmla="+- f6 f36 0"/>
                              <a:gd name="f39" fmla="*/ f37 f7 1"/>
                              <a:gd name="f40" fmla="*/ f39 1 100000"/>
                              <a:gd name="f41" fmla="*/ f38 f26 1"/>
                              <a:gd name="f42" fmla="+- f29 0 f40"/>
                              <a:gd name="f43" fmla="+- f42 f29 0"/>
                              <a:gd name="f44" fmla="*/ f42 1 2"/>
                              <a:gd name="f45" fmla="*/ f42 f26 1"/>
                              <a:gd name="f46" fmla="*/ f43 1 2"/>
                              <a:gd name="f47" fmla="*/ f44 f26 1"/>
                              <a:gd name="f48" fmla="*/ f46 f26 1"/>
                            </a:gdLst>
                            <a:ahLst/>
                            <a:cxnLst>
                              <a:cxn ang="3cd4">
                                <a:pos x="hc" y="t"/>
                              </a:cxn>
                              <a:cxn ang="0">
                                <a:pos x="r" y="vc"/>
                              </a:cxn>
                              <a:cxn ang="cd4">
                                <a:pos x="hc" y="b"/>
                              </a:cxn>
                              <a:cxn ang="cd2">
                                <a:pos x="l" y="vc"/>
                              </a:cxn>
                              <a:cxn ang="f24">
                                <a:pos x="f47" y="f31"/>
                              </a:cxn>
                              <a:cxn ang="f25">
                                <a:pos x="f47" y="f34"/>
                              </a:cxn>
                            </a:cxnLst>
                            <a:rect l="f31" t="f31" r="f48" b="f34"/>
                            <a:pathLst>
                              <a:path>
                                <a:moveTo>
                                  <a:pt x="f31" y="f31"/>
                                </a:moveTo>
                                <a:lnTo>
                                  <a:pt x="f45" y="f31"/>
                                </a:lnTo>
                                <a:lnTo>
                                  <a:pt x="f35" y="f41"/>
                                </a:lnTo>
                                <a:lnTo>
                                  <a:pt x="f45" y="f34"/>
                                </a:lnTo>
                                <a:lnTo>
                                  <a:pt x="f31" y="f34"/>
                                </a:lnTo>
                                <a:close/>
                              </a:path>
                            </a:pathLst>
                          </a:custGeom>
                          <a:solidFill>
                            <a:srgbClr val="476B76"/>
                          </a:solidFill>
                          <a:ln cap="flat">
                            <a:noFill/>
                            <a:prstDash val="solid"/>
                          </a:ln>
                        </wps:spPr>
                        <wps:txbx>
                          <w:txbxContent>
                            <w:p w14:paraId="5FD82922" w14:textId="77777777" w:rsidR="007C3A59" w:rsidRDefault="007C3A59">
                              <w:pPr>
                                <w:pStyle w:val="Sansinterligne"/>
                              </w:pPr>
                              <w:r>
                                <w:rPr>
                                  <w:rFonts w:eastAsia="MS Gothic" w:cs="Times New Roman"/>
                                  <w:color w:val="262626"/>
                                  <w:sz w:val="44"/>
                                  <w:szCs w:val="44"/>
                                </w:rPr>
                                <w:t>Mémoire</w:t>
                              </w:r>
                            </w:p>
                            <w:p w14:paraId="02AEF6F7" w14:textId="77777777" w:rsidR="007C3A59" w:rsidRDefault="007C3A59">
                              <w:pPr>
                                <w:pStyle w:val="Sansinterligne"/>
                              </w:pPr>
                              <w:r>
                                <w:rPr>
                                  <w:color w:val="85A0C3"/>
                                  <w:sz w:val="40"/>
                                  <w:szCs w:val="40"/>
                                </w:rPr>
                                <w:t xml:space="preserve"> Licence</w:t>
                              </w:r>
                              <w:r>
                                <w:rPr>
                                  <w:color w:val="85A0C3"/>
                                  <w:sz w:val="44"/>
                                  <w:szCs w:val="44"/>
                                </w:rPr>
                                <w:t xml:space="preserve">      </w:t>
                              </w:r>
                            </w:p>
                          </w:txbxContent>
                        </wps:txbx>
                        <wps:bodyPr vert="horz" wrap="square" lIns="91440" tIns="0" rIns="182880" bIns="0" anchor="ctr" anchorCtr="0" compatLnSpc="1">
                          <a:noAutofit/>
                        </wps:bodyPr>
                      </wps:wsp>
                      <wpg:grpSp>
                        <wpg:cNvPr id="7" name="Groupe 10"/>
                        <wpg:cNvGrpSpPr/>
                        <wpg:grpSpPr>
                          <a:xfrm>
                            <a:off x="76196" y="4210053"/>
                            <a:ext cx="2057400" cy="4910327"/>
                            <a:chOff x="0" y="0"/>
                            <a:chExt cx="2057400" cy="4910327"/>
                          </a:xfrm>
                        </wpg:grpSpPr>
                        <wpg:grpSp>
                          <wpg:cNvPr id="8" name="Groupe 11"/>
                          <wpg:cNvGrpSpPr/>
                          <wpg:grpSpPr>
                            <a:xfrm>
                              <a:off x="95162" y="0"/>
                              <a:ext cx="1650217" cy="4910327"/>
                              <a:chOff x="0" y="0"/>
                              <a:chExt cx="1650217" cy="4910327"/>
                            </a:xfrm>
                          </wpg:grpSpPr>
                          <wps:wsp>
                            <wps:cNvPr id="9" name="Forme libre 20"/>
                            <wps:cNvSpPr/>
                            <wps:spPr>
                              <a:xfrm>
                                <a:off x="360045" y="3154497"/>
                                <a:ext cx="305043" cy="1098953"/>
                              </a:xfrm>
                              <a:custGeom>
                                <a:avLst/>
                                <a:gdLst>
                                  <a:gd name="f0" fmla="val 10800000"/>
                                  <a:gd name="f1" fmla="val 5400000"/>
                                  <a:gd name="f2" fmla="val 180"/>
                                  <a:gd name="f3" fmla="val w"/>
                                  <a:gd name="f4" fmla="val h"/>
                                  <a:gd name="f5" fmla="val 0"/>
                                  <a:gd name="f6" fmla="val 122"/>
                                  <a:gd name="f7" fmla="val 440"/>
                                  <a:gd name="f8" fmla="val 39"/>
                                  <a:gd name="f9" fmla="val 152"/>
                                  <a:gd name="f10" fmla="val 84"/>
                                  <a:gd name="f11" fmla="val 304"/>
                                  <a:gd name="f12" fmla="val 417"/>
                                  <a:gd name="f13" fmla="val 76"/>
                                  <a:gd name="f14" fmla="val 306"/>
                                  <a:gd name="f15" fmla="val 6"/>
                                  <a:gd name="f16" fmla="val 53"/>
                                  <a:gd name="f17" fmla="+- 0 0 -90"/>
                                  <a:gd name="f18" fmla="*/ f3 1 122"/>
                                  <a:gd name="f19" fmla="*/ f4 1 440"/>
                                  <a:gd name="f20" fmla="+- f7 0 f5"/>
                                  <a:gd name="f21" fmla="+- f6 0 f5"/>
                                  <a:gd name="f22" fmla="*/ f17 f0 1"/>
                                  <a:gd name="f23" fmla="*/ f21 1 122"/>
                                  <a:gd name="f24" fmla="*/ f20 1 440"/>
                                  <a:gd name="f25" fmla="*/ 0 f21 1"/>
                                  <a:gd name="f26" fmla="*/ 0 f20 1"/>
                                  <a:gd name="f27" fmla="*/ 39 f21 1"/>
                                  <a:gd name="f28" fmla="*/ 152 f20 1"/>
                                  <a:gd name="f29" fmla="*/ 84 f21 1"/>
                                  <a:gd name="f30" fmla="*/ 304 f20 1"/>
                                  <a:gd name="f31" fmla="*/ 122 f21 1"/>
                                  <a:gd name="f32" fmla="*/ 417 f20 1"/>
                                  <a:gd name="f33" fmla="*/ 440 f20 1"/>
                                  <a:gd name="f34" fmla="*/ 76 f21 1"/>
                                  <a:gd name="f35" fmla="*/ 306 f20 1"/>
                                  <a:gd name="f36" fmla="*/ 180 f20 1"/>
                                  <a:gd name="f37" fmla="*/ 6 f21 1"/>
                                  <a:gd name="f38" fmla="*/ 53 f20 1"/>
                                  <a:gd name="f39" fmla="*/ f22 1 f2"/>
                                  <a:gd name="f40" fmla="*/ f25 1 122"/>
                                  <a:gd name="f41" fmla="*/ f26 1 440"/>
                                  <a:gd name="f42" fmla="*/ f27 1 122"/>
                                  <a:gd name="f43" fmla="*/ f28 1 440"/>
                                  <a:gd name="f44" fmla="*/ f29 1 122"/>
                                  <a:gd name="f45" fmla="*/ f30 1 440"/>
                                  <a:gd name="f46" fmla="*/ f31 1 122"/>
                                  <a:gd name="f47" fmla="*/ f32 1 440"/>
                                  <a:gd name="f48" fmla="*/ f33 1 440"/>
                                  <a:gd name="f49" fmla="*/ f34 1 122"/>
                                  <a:gd name="f50" fmla="*/ f35 1 440"/>
                                  <a:gd name="f51" fmla="*/ f36 1 440"/>
                                  <a:gd name="f52" fmla="*/ f37 1 122"/>
                                  <a:gd name="f53" fmla="*/ f38 1 440"/>
                                  <a:gd name="f54" fmla="*/ 0 1 f23"/>
                                  <a:gd name="f55" fmla="*/ f6 1 f23"/>
                                  <a:gd name="f56" fmla="*/ 0 1 f24"/>
                                  <a:gd name="f57" fmla="*/ f7 1 f24"/>
                                  <a:gd name="f58" fmla="+- f39 0 f1"/>
                                  <a:gd name="f59" fmla="*/ f40 1 f23"/>
                                  <a:gd name="f60" fmla="*/ f41 1 f24"/>
                                  <a:gd name="f61" fmla="*/ f42 1 f23"/>
                                  <a:gd name="f62" fmla="*/ f43 1 f24"/>
                                  <a:gd name="f63" fmla="*/ f44 1 f23"/>
                                  <a:gd name="f64" fmla="*/ f45 1 f24"/>
                                  <a:gd name="f65" fmla="*/ f46 1 f23"/>
                                  <a:gd name="f66" fmla="*/ f47 1 f24"/>
                                  <a:gd name="f67" fmla="*/ f48 1 f24"/>
                                  <a:gd name="f68" fmla="*/ f49 1 f23"/>
                                  <a:gd name="f69" fmla="*/ f50 1 f24"/>
                                  <a:gd name="f70" fmla="*/ f51 1 f24"/>
                                  <a:gd name="f71" fmla="*/ f52 1 f23"/>
                                  <a:gd name="f72" fmla="*/ f53 1 f24"/>
                                  <a:gd name="f73" fmla="*/ f54 f18 1"/>
                                  <a:gd name="f74" fmla="*/ f55 f18 1"/>
                                  <a:gd name="f75" fmla="*/ f57 f19 1"/>
                                  <a:gd name="f76" fmla="*/ f56 f19 1"/>
                                  <a:gd name="f77" fmla="*/ f59 f18 1"/>
                                  <a:gd name="f78" fmla="*/ f60 f19 1"/>
                                  <a:gd name="f79" fmla="*/ f61 f18 1"/>
                                  <a:gd name="f80" fmla="*/ f62 f19 1"/>
                                  <a:gd name="f81" fmla="*/ f63 f18 1"/>
                                  <a:gd name="f82" fmla="*/ f64 f19 1"/>
                                  <a:gd name="f83" fmla="*/ f65 f18 1"/>
                                  <a:gd name="f84" fmla="*/ f66 f19 1"/>
                                  <a:gd name="f85" fmla="*/ f67 f19 1"/>
                                  <a:gd name="f86" fmla="*/ f68 f18 1"/>
                                  <a:gd name="f87" fmla="*/ f69 f19 1"/>
                                  <a:gd name="f88" fmla="*/ f70 f19 1"/>
                                  <a:gd name="f89" fmla="*/ f71 f18 1"/>
                                  <a:gd name="f90" fmla="*/ f72 f19 1"/>
                                </a:gdLst>
                                <a:ahLst/>
                                <a:cxnLst>
                                  <a:cxn ang="3cd4">
                                    <a:pos x="hc" y="t"/>
                                  </a:cxn>
                                  <a:cxn ang="0">
                                    <a:pos x="r" y="vc"/>
                                  </a:cxn>
                                  <a:cxn ang="cd4">
                                    <a:pos x="hc" y="b"/>
                                  </a:cxn>
                                  <a:cxn ang="cd2">
                                    <a:pos x="l" y="vc"/>
                                  </a:cxn>
                                  <a:cxn ang="f58">
                                    <a:pos x="f77" y="f78"/>
                                  </a:cxn>
                                  <a:cxn ang="f58">
                                    <a:pos x="f79" y="f80"/>
                                  </a:cxn>
                                  <a:cxn ang="f58">
                                    <a:pos x="f81" y="f82"/>
                                  </a:cxn>
                                  <a:cxn ang="f58">
                                    <a:pos x="f83" y="f84"/>
                                  </a:cxn>
                                  <a:cxn ang="f58">
                                    <a:pos x="f83" y="f85"/>
                                  </a:cxn>
                                  <a:cxn ang="f58">
                                    <a:pos x="f86" y="f87"/>
                                  </a:cxn>
                                  <a:cxn ang="f58">
                                    <a:pos x="f79" y="f88"/>
                                  </a:cxn>
                                  <a:cxn ang="f58">
                                    <a:pos x="f89" y="f90"/>
                                  </a:cxn>
                                  <a:cxn ang="f58">
                                    <a:pos x="f77" y="f78"/>
                                  </a:cxn>
                                </a:cxnLst>
                                <a:rect l="f73" t="f76" r="f74" b="f75"/>
                                <a:pathLst>
                                  <a:path w="122" h="440">
                                    <a:moveTo>
                                      <a:pt x="f5" y="f5"/>
                                    </a:moveTo>
                                    <a:lnTo>
                                      <a:pt x="f8" y="f9"/>
                                    </a:lnTo>
                                    <a:lnTo>
                                      <a:pt x="f10" y="f11"/>
                                    </a:lnTo>
                                    <a:lnTo>
                                      <a:pt x="f6" y="f12"/>
                                    </a:lnTo>
                                    <a:lnTo>
                                      <a:pt x="f6" y="f7"/>
                                    </a:lnTo>
                                    <a:lnTo>
                                      <a:pt x="f13" y="f14"/>
                                    </a:lnTo>
                                    <a:lnTo>
                                      <a:pt x="f8" y="f2"/>
                                    </a:lnTo>
                                    <a:lnTo>
                                      <a:pt x="f15" y="f16"/>
                                    </a:lnTo>
                                    <a:lnTo>
                                      <a:pt x="f5" y="f5"/>
                                    </a:lnTo>
                                    <a:close/>
                                  </a:path>
                                </a:pathLst>
                              </a:custGeom>
                              <a:solidFill>
                                <a:srgbClr val="32416E"/>
                              </a:solidFill>
                              <a:ln w="0" cap="flat">
                                <a:solidFill>
                                  <a:srgbClr val="32416E"/>
                                </a:solidFill>
                                <a:prstDash val="solid"/>
                                <a:round/>
                              </a:ln>
                            </wps:spPr>
                            <wps:bodyPr lIns="0" tIns="0" rIns="0" bIns="0"/>
                          </wps:wsp>
                          <wps:wsp>
                            <wps:cNvPr id="10" name="Forme libre 21"/>
                            <wps:cNvSpPr/>
                            <wps:spPr>
                              <a:xfrm>
                                <a:off x="680094" y="4238463"/>
                                <a:ext cx="290038" cy="671864"/>
                              </a:xfrm>
                              <a:custGeom>
                                <a:avLst/>
                                <a:gdLst>
                                  <a:gd name="f0" fmla="val 10800000"/>
                                  <a:gd name="f1" fmla="val 5400000"/>
                                  <a:gd name="f2" fmla="val 180"/>
                                  <a:gd name="f3" fmla="val w"/>
                                  <a:gd name="f4" fmla="val h"/>
                                  <a:gd name="f5" fmla="val 0"/>
                                  <a:gd name="f6" fmla="val 116"/>
                                  <a:gd name="f7" fmla="val 269"/>
                                  <a:gd name="f8" fmla="val 8"/>
                                  <a:gd name="f9" fmla="val 19"/>
                                  <a:gd name="f10" fmla="val 37"/>
                                  <a:gd name="f11" fmla="val 93"/>
                                  <a:gd name="f12" fmla="val 67"/>
                                  <a:gd name="f13" fmla="val 167"/>
                                  <a:gd name="f14" fmla="val 108"/>
                                  <a:gd name="f15" fmla="val 60"/>
                                  <a:gd name="f16" fmla="val 169"/>
                                  <a:gd name="f17" fmla="val 30"/>
                                  <a:gd name="f18" fmla="val 98"/>
                                  <a:gd name="f19" fmla="val 1"/>
                                  <a:gd name="f20" fmla="val 25"/>
                                  <a:gd name="f21" fmla="+- 0 0 -90"/>
                                  <a:gd name="f22" fmla="*/ f3 1 116"/>
                                  <a:gd name="f23" fmla="*/ f4 1 269"/>
                                  <a:gd name="f24" fmla="+- f7 0 f5"/>
                                  <a:gd name="f25" fmla="+- f6 0 f5"/>
                                  <a:gd name="f26" fmla="*/ f21 f0 1"/>
                                  <a:gd name="f27" fmla="*/ f25 1 116"/>
                                  <a:gd name="f28" fmla="*/ f24 1 269"/>
                                  <a:gd name="f29" fmla="*/ 0 f25 1"/>
                                  <a:gd name="f30" fmla="*/ 0 f24 1"/>
                                  <a:gd name="f31" fmla="*/ 8 f25 1"/>
                                  <a:gd name="f32" fmla="*/ 19 f24 1"/>
                                  <a:gd name="f33" fmla="*/ 37 f25 1"/>
                                  <a:gd name="f34" fmla="*/ 93 f24 1"/>
                                  <a:gd name="f35" fmla="*/ 67 f25 1"/>
                                  <a:gd name="f36" fmla="*/ 167 f24 1"/>
                                  <a:gd name="f37" fmla="*/ 116 f25 1"/>
                                  <a:gd name="f38" fmla="*/ 269 f24 1"/>
                                  <a:gd name="f39" fmla="*/ 108 f25 1"/>
                                  <a:gd name="f40" fmla="*/ 60 f25 1"/>
                                  <a:gd name="f41" fmla="*/ 169 f24 1"/>
                                  <a:gd name="f42" fmla="*/ 30 f25 1"/>
                                  <a:gd name="f43" fmla="*/ 98 f24 1"/>
                                  <a:gd name="f44" fmla="*/ 1 f25 1"/>
                                  <a:gd name="f45" fmla="*/ 25 f24 1"/>
                                  <a:gd name="f46" fmla="*/ f26 1 f2"/>
                                  <a:gd name="f47" fmla="*/ f29 1 116"/>
                                  <a:gd name="f48" fmla="*/ f30 1 269"/>
                                  <a:gd name="f49" fmla="*/ f31 1 116"/>
                                  <a:gd name="f50" fmla="*/ f32 1 269"/>
                                  <a:gd name="f51" fmla="*/ f33 1 116"/>
                                  <a:gd name="f52" fmla="*/ f34 1 269"/>
                                  <a:gd name="f53" fmla="*/ f35 1 116"/>
                                  <a:gd name="f54" fmla="*/ f36 1 269"/>
                                  <a:gd name="f55" fmla="*/ f37 1 116"/>
                                  <a:gd name="f56" fmla="*/ f38 1 269"/>
                                  <a:gd name="f57" fmla="*/ f39 1 116"/>
                                  <a:gd name="f58" fmla="*/ f40 1 116"/>
                                  <a:gd name="f59" fmla="*/ f41 1 269"/>
                                  <a:gd name="f60" fmla="*/ f42 1 116"/>
                                  <a:gd name="f61" fmla="*/ f43 1 269"/>
                                  <a:gd name="f62" fmla="*/ f44 1 116"/>
                                  <a:gd name="f63" fmla="*/ f45 1 269"/>
                                  <a:gd name="f64" fmla="*/ 0 1 f27"/>
                                  <a:gd name="f65" fmla="*/ f6 1 f27"/>
                                  <a:gd name="f66" fmla="*/ 0 1 f28"/>
                                  <a:gd name="f67" fmla="*/ f7 1 f28"/>
                                  <a:gd name="f68" fmla="+- f46 0 f1"/>
                                  <a:gd name="f69" fmla="*/ f47 1 f27"/>
                                  <a:gd name="f70" fmla="*/ f48 1 f28"/>
                                  <a:gd name="f71" fmla="*/ f49 1 f27"/>
                                  <a:gd name="f72" fmla="*/ f50 1 f28"/>
                                  <a:gd name="f73" fmla="*/ f51 1 f27"/>
                                  <a:gd name="f74" fmla="*/ f52 1 f28"/>
                                  <a:gd name="f75" fmla="*/ f53 1 f27"/>
                                  <a:gd name="f76" fmla="*/ f54 1 f28"/>
                                  <a:gd name="f77" fmla="*/ f55 1 f27"/>
                                  <a:gd name="f78" fmla="*/ f56 1 f28"/>
                                  <a:gd name="f79" fmla="*/ f57 1 f27"/>
                                  <a:gd name="f80" fmla="*/ f58 1 f27"/>
                                  <a:gd name="f81" fmla="*/ f59 1 f28"/>
                                  <a:gd name="f82" fmla="*/ f60 1 f27"/>
                                  <a:gd name="f83" fmla="*/ f61 1 f28"/>
                                  <a:gd name="f84" fmla="*/ f62 1 f27"/>
                                  <a:gd name="f85" fmla="*/ f63 1 f28"/>
                                  <a:gd name="f86" fmla="*/ f64 f22 1"/>
                                  <a:gd name="f87" fmla="*/ f65 f22 1"/>
                                  <a:gd name="f88" fmla="*/ f67 f23 1"/>
                                  <a:gd name="f89" fmla="*/ f66 f23 1"/>
                                  <a:gd name="f90" fmla="*/ f69 f22 1"/>
                                  <a:gd name="f91" fmla="*/ f70 f23 1"/>
                                  <a:gd name="f92" fmla="*/ f71 f22 1"/>
                                  <a:gd name="f93" fmla="*/ f72 f23 1"/>
                                  <a:gd name="f94" fmla="*/ f73 f22 1"/>
                                  <a:gd name="f95" fmla="*/ f74 f23 1"/>
                                  <a:gd name="f96" fmla="*/ f75 f22 1"/>
                                  <a:gd name="f97" fmla="*/ f76 f23 1"/>
                                  <a:gd name="f98" fmla="*/ f77 f22 1"/>
                                  <a:gd name="f99" fmla="*/ f78 f23 1"/>
                                  <a:gd name="f100" fmla="*/ f79 f22 1"/>
                                  <a:gd name="f101" fmla="*/ f80 f22 1"/>
                                  <a:gd name="f102" fmla="*/ f81 f23 1"/>
                                  <a:gd name="f103" fmla="*/ f82 f22 1"/>
                                  <a:gd name="f104" fmla="*/ f83 f23 1"/>
                                  <a:gd name="f105" fmla="*/ f84 f22 1"/>
                                  <a:gd name="f106" fmla="*/ f85 f23 1"/>
                                </a:gdLst>
                                <a:ahLst/>
                                <a:cxnLst>
                                  <a:cxn ang="3cd4">
                                    <a:pos x="hc" y="t"/>
                                  </a:cxn>
                                  <a:cxn ang="0">
                                    <a:pos x="r" y="vc"/>
                                  </a:cxn>
                                  <a:cxn ang="cd4">
                                    <a:pos x="hc" y="b"/>
                                  </a:cxn>
                                  <a:cxn ang="cd2">
                                    <a:pos x="l" y="vc"/>
                                  </a:cxn>
                                  <a:cxn ang="f68">
                                    <a:pos x="f90" y="f91"/>
                                  </a:cxn>
                                  <a:cxn ang="f68">
                                    <a:pos x="f92" y="f93"/>
                                  </a:cxn>
                                  <a:cxn ang="f68">
                                    <a:pos x="f94" y="f95"/>
                                  </a:cxn>
                                  <a:cxn ang="f68">
                                    <a:pos x="f96" y="f97"/>
                                  </a:cxn>
                                  <a:cxn ang="f68">
                                    <a:pos x="f98" y="f99"/>
                                  </a:cxn>
                                  <a:cxn ang="f68">
                                    <a:pos x="f100" y="f99"/>
                                  </a:cxn>
                                  <a:cxn ang="f68">
                                    <a:pos x="f101" y="f102"/>
                                  </a:cxn>
                                  <a:cxn ang="f68">
                                    <a:pos x="f103" y="f104"/>
                                  </a:cxn>
                                  <a:cxn ang="f68">
                                    <a:pos x="f105" y="f106"/>
                                  </a:cxn>
                                  <a:cxn ang="f68">
                                    <a:pos x="f90" y="f91"/>
                                  </a:cxn>
                                </a:cxnLst>
                                <a:rect l="f86" t="f89" r="f87" b="f88"/>
                                <a:pathLst>
                                  <a:path w="116" h="269">
                                    <a:moveTo>
                                      <a:pt x="f5" y="f5"/>
                                    </a:moveTo>
                                    <a:lnTo>
                                      <a:pt x="f8" y="f9"/>
                                    </a:lnTo>
                                    <a:lnTo>
                                      <a:pt x="f10" y="f11"/>
                                    </a:lnTo>
                                    <a:lnTo>
                                      <a:pt x="f12" y="f13"/>
                                    </a:lnTo>
                                    <a:lnTo>
                                      <a:pt x="f6" y="f7"/>
                                    </a:lnTo>
                                    <a:lnTo>
                                      <a:pt x="f14" y="f7"/>
                                    </a:lnTo>
                                    <a:lnTo>
                                      <a:pt x="f15" y="f16"/>
                                    </a:lnTo>
                                    <a:lnTo>
                                      <a:pt x="f17" y="f18"/>
                                    </a:lnTo>
                                    <a:lnTo>
                                      <a:pt x="f19" y="f20"/>
                                    </a:lnTo>
                                    <a:lnTo>
                                      <a:pt x="f5" y="f5"/>
                                    </a:lnTo>
                                    <a:close/>
                                  </a:path>
                                </a:pathLst>
                              </a:custGeom>
                              <a:solidFill>
                                <a:srgbClr val="32416E"/>
                              </a:solidFill>
                              <a:ln w="0" cap="flat">
                                <a:solidFill>
                                  <a:srgbClr val="32416E"/>
                                </a:solidFill>
                                <a:prstDash val="solid"/>
                                <a:round/>
                              </a:ln>
                            </wps:spPr>
                            <wps:bodyPr lIns="0" tIns="0" rIns="0" bIns="0"/>
                          </wps:wsp>
                          <wps:wsp>
                            <wps:cNvPr id="11" name="Forme libre 22"/>
                            <wps:cNvSpPr/>
                            <wps:spPr>
                              <a:xfrm>
                                <a:off x="0" y="0"/>
                                <a:ext cx="350050" cy="3176973"/>
                              </a:xfrm>
                              <a:custGeom>
                                <a:avLst/>
                                <a:gdLst>
                                  <a:gd name="f0" fmla="val 10800000"/>
                                  <a:gd name="f1" fmla="val 5400000"/>
                                  <a:gd name="f2" fmla="val 180"/>
                                  <a:gd name="f3" fmla="val w"/>
                                  <a:gd name="f4" fmla="val h"/>
                                  <a:gd name="f5" fmla="val 0"/>
                                  <a:gd name="f6" fmla="val 140"/>
                                  <a:gd name="f7" fmla="val 1272"/>
                                  <a:gd name="f8" fmla="val 1"/>
                                  <a:gd name="f9" fmla="val 79"/>
                                  <a:gd name="f10" fmla="val 3"/>
                                  <a:gd name="f11" fmla="val 159"/>
                                  <a:gd name="f12" fmla="val 12"/>
                                  <a:gd name="f13" fmla="val 317"/>
                                  <a:gd name="f14" fmla="val 23"/>
                                  <a:gd name="f15" fmla="val 476"/>
                                  <a:gd name="f16" fmla="val 39"/>
                                  <a:gd name="f17" fmla="val 634"/>
                                  <a:gd name="f18" fmla="val 58"/>
                                  <a:gd name="f19" fmla="val 792"/>
                                  <a:gd name="f20" fmla="val 83"/>
                                  <a:gd name="f21" fmla="val 948"/>
                                  <a:gd name="f22" fmla="val 107"/>
                                  <a:gd name="f23" fmla="val 1086"/>
                                  <a:gd name="f24" fmla="val 135"/>
                                  <a:gd name="f25" fmla="val 1223"/>
                                  <a:gd name="f26" fmla="val 138"/>
                                  <a:gd name="f27" fmla="val 1262"/>
                                  <a:gd name="f28" fmla="val 105"/>
                                  <a:gd name="f29" fmla="val 1106"/>
                                  <a:gd name="f30" fmla="val 77"/>
                                  <a:gd name="f31" fmla="val 949"/>
                                  <a:gd name="f32" fmla="val 53"/>
                                  <a:gd name="f33" fmla="val 35"/>
                                  <a:gd name="f34" fmla="val 20"/>
                                  <a:gd name="f35" fmla="val 9"/>
                                  <a:gd name="f36" fmla="val 2"/>
                                  <a:gd name="f37" fmla="+- 0 0 -90"/>
                                  <a:gd name="f38" fmla="*/ f3 1 140"/>
                                  <a:gd name="f39" fmla="*/ f4 1 1272"/>
                                  <a:gd name="f40" fmla="+- f7 0 f5"/>
                                  <a:gd name="f41" fmla="+- f6 0 f5"/>
                                  <a:gd name="f42" fmla="*/ f37 f0 1"/>
                                  <a:gd name="f43" fmla="*/ f41 1 140"/>
                                  <a:gd name="f44" fmla="*/ f40 1 1272"/>
                                  <a:gd name="f45" fmla="*/ 0 f41 1"/>
                                  <a:gd name="f46" fmla="*/ 0 f40 1"/>
                                  <a:gd name="f47" fmla="*/ 1 f41 1"/>
                                  <a:gd name="f48" fmla="*/ 79 f40 1"/>
                                  <a:gd name="f49" fmla="*/ 3 f41 1"/>
                                  <a:gd name="f50" fmla="*/ 159 f40 1"/>
                                  <a:gd name="f51" fmla="*/ 12 f41 1"/>
                                  <a:gd name="f52" fmla="*/ 317 f40 1"/>
                                  <a:gd name="f53" fmla="*/ 23 f41 1"/>
                                  <a:gd name="f54" fmla="*/ 476 f40 1"/>
                                  <a:gd name="f55" fmla="*/ 39 f41 1"/>
                                  <a:gd name="f56" fmla="*/ 634 f40 1"/>
                                  <a:gd name="f57" fmla="*/ 58 f41 1"/>
                                  <a:gd name="f58" fmla="*/ 792 f40 1"/>
                                  <a:gd name="f59" fmla="*/ 83 f41 1"/>
                                  <a:gd name="f60" fmla="*/ 948 f40 1"/>
                                  <a:gd name="f61" fmla="*/ 107 f41 1"/>
                                  <a:gd name="f62" fmla="*/ 1086 f40 1"/>
                                  <a:gd name="f63" fmla="*/ 135 f41 1"/>
                                  <a:gd name="f64" fmla="*/ 1223 f40 1"/>
                                  <a:gd name="f65" fmla="*/ 140 f41 1"/>
                                  <a:gd name="f66" fmla="*/ 1272 f40 1"/>
                                  <a:gd name="f67" fmla="*/ 138 f41 1"/>
                                  <a:gd name="f68" fmla="*/ 1262 f40 1"/>
                                  <a:gd name="f69" fmla="*/ 105 f41 1"/>
                                  <a:gd name="f70" fmla="*/ 1106 f40 1"/>
                                  <a:gd name="f71" fmla="*/ 77 f41 1"/>
                                  <a:gd name="f72" fmla="*/ 949 f40 1"/>
                                  <a:gd name="f73" fmla="*/ 53 f41 1"/>
                                  <a:gd name="f74" fmla="*/ 35 f41 1"/>
                                  <a:gd name="f75" fmla="*/ 20 f41 1"/>
                                  <a:gd name="f76" fmla="*/ 9 f41 1"/>
                                  <a:gd name="f77" fmla="*/ 2 f41 1"/>
                                  <a:gd name="f78" fmla="*/ f42 1 f2"/>
                                  <a:gd name="f79" fmla="*/ f45 1 140"/>
                                  <a:gd name="f80" fmla="*/ f46 1 1272"/>
                                  <a:gd name="f81" fmla="*/ f47 1 140"/>
                                  <a:gd name="f82" fmla="*/ f48 1 1272"/>
                                  <a:gd name="f83" fmla="*/ f49 1 140"/>
                                  <a:gd name="f84" fmla="*/ f50 1 1272"/>
                                  <a:gd name="f85" fmla="*/ f51 1 140"/>
                                  <a:gd name="f86" fmla="*/ f52 1 1272"/>
                                  <a:gd name="f87" fmla="*/ f53 1 140"/>
                                  <a:gd name="f88" fmla="*/ f54 1 1272"/>
                                  <a:gd name="f89" fmla="*/ f55 1 140"/>
                                  <a:gd name="f90" fmla="*/ f56 1 1272"/>
                                  <a:gd name="f91" fmla="*/ f57 1 140"/>
                                  <a:gd name="f92" fmla="*/ f58 1 1272"/>
                                  <a:gd name="f93" fmla="*/ f59 1 140"/>
                                  <a:gd name="f94" fmla="*/ f60 1 1272"/>
                                  <a:gd name="f95" fmla="*/ f61 1 140"/>
                                  <a:gd name="f96" fmla="*/ f62 1 1272"/>
                                  <a:gd name="f97" fmla="*/ f63 1 140"/>
                                  <a:gd name="f98" fmla="*/ f64 1 1272"/>
                                  <a:gd name="f99" fmla="*/ f65 1 140"/>
                                  <a:gd name="f100" fmla="*/ f66 1 1272"/>
                                  <a:gd name="f101" fmla="*/ f67 1 140"/>
                                  <a:gd name="f102" fmla="*/ f68 1 1272"/>
                                  <a:gd name="f103" fmla="*/ f69 1 140"/>
                                  <a:gd name="f104" fmla="*/ f70 1 1272"/>
                                  <a:gd name="f105" fmla="*/ f71 1 140"/>
                                  <a:gd name="f106" fmla="*/ f72 1 1272"/>
                                  <a:gd name="f107" fmla="*/ f73 1 140"/>
                                  <a:gd name="f108" fmla="*/ f74 1 140"/>
                                  <a:gd name="f109" fmla="*/ f75 1 140"/>
                                  <a:gd name="f110" fmla="*/ f76 1 140"/>
                                  <a:gd name="f111" fmla="*/ f77 1 140"/>
                                  <a:gd name="f112" fmla="*/ 0 1 f43"/>
                                  <a:gd name="f113" fmla="*/ f6 1 f43"/>
                                  <a:gd name="f114" fmla="*/ 0 1 f44"/>
                                  <a:gd name="f115" fmla="*/ f7 1 f44"/>
                                  <a:gd name="f116" fmla="+- f78 0 f1"/>
                                  <a:gd name="f117" fmla="*/ f79 1 f43"/>
                                  <a:gd name="f118" fmla="*/ f80 1 f44"/>
                                  <a:gd name="f119" fmla="*/ f81 1 f43"/>
                                  <a:gd name="f120" fmla="*/ f82 1 f44"/>
                                  <a:gd name="f121" fmla="*/ f83 1 f43"/>
                                  <a:gd name="f122" fmla="*/ f84 1 f44"/>
                                  <a:gd name="f123" fmla="*/ f85 1 f43"/>
                                  <a:gd name="f124" fmla="*/ f86 1 f44"/>
                                  <a:gd name="f125" fmla="*/ f87 1 f43"/>
                                  <a:gd name="f126" fmla="*/ f88 1 f44"/>
                                  <a:gd name="f127" fmla="*/ f89 1 f43"/>
                                  <a:gd name="f128" fmla="*/ f90 1 f44"/>
                                  <a:gd name="f129" fmla="*/ f91 1 f43"/>
                                  <a:gd name="f130" fmla="*/ f92 1 f44"/>
                                  <a:gd name="f131" fmla="*/ f93 1 f43"/>
                                  <a:gd name="f132" fmla="*/ f94 1 f44"/>
                                  <a:gd name="f133" fmla="*/ f95 1 f43"/>
                                  <a:gd name="f134" fmla="*/ f96 1 f44"/>
                                  <a:gd name="f135" fmla="*/ f97 1 f43"/>
                                  <a:gd name="f136" fmla="*/ f98 1 f44"/>
                                  <a:gd name="f137" fmla="*/ f99 1 f43"/>
                                  <a:gd name="f138" fmla="*/ f100 1 f44"/>
                                  <a:gd name="f139" fmla="*/ f101 1 f43"/>
                                  <a:gd name="f140" fmla="*/ f102 1 f44"/>
                                  <a:gd name="f141" fmla="*/ f103 1 f43"/>
                                  <a:gd name="f142" fmla="*/ f104 1 f44"/>
                                  <a:gd name="f143" fmla="*/ f105 1 f43"/>
                                  <a:gd name="f144" fmla="*/ f106 1 f44"/>
                                  <a:gd name="f145" fmla="*/ f107 1 f43"/>
                                  <a:gd name="f146" fmla="*/ f108 1 f43"/>
                                  <a:gd name="f147" fmla="*/ f109 1 f43"/>
                                  <a:gd name="f148" fmla="*/ f110 1 f43"/>
                                  <a:gd name="f149" fmla="*/ f111 1 f43"/>
                                  <a:gd name="f150" fmla="*/ f112 f38 1"/>
                                  <a:gd name="f151" fmla="*/ f113 f38 1"/>
                                  <a:gd name="f152" fmla="*/ f115 f39 1"/>
                                  <a:gd name="f153" fmla="*/ f114 f39 1"/>
                                  <a:gd name="f154" fmla="*/ f117 f38 1"/>
                                  <a:gd name="f155" fmla="*/ f118 f39 1"/>
                                  <a:gd name="f156" fmla="*/ f119 f38 1"/>
                                  <a:gd name="f157" fmla="*/ f120 f39 1"/>
                                  <a:gd name="f158" fmla="*/ f121 f38 1"/>
                                  <a:gd name="f159" fmla="*/ f122 f39 1"/>
                                  <a:gd name="f160" fmla="*/ f123 f38 1"/>
                                  <a:gd name="f161" fmla="*/ f124 f39 1"/>
                                  <a:gd name="f162" fmla="*/ f125 f38 1"/>
                                  <a:gd name="f163" fmla="*/ f126 f39 1"/>
                                  <a:gd name="f164" fmla="*/ f127 f38 1"/>
                                  <a:gd name="f165" fmla="*/ f128 f39 1"/>
                                  <a:gd name="f166" fmla="*/ f129 f38 1"/>
                                  <a:gd name="f167" fmla="*/ f130 f39 1"/>
                                  <a:gd name="f168" fmla="*/ f131 f38 1"/>
                                  <a:gd name="f169" fmla="*/ f132 f39 1"/>
                                  <a:gd name="f170" fmla="*/ f133 f38 1"/>
                                  <a:gd name="f171" fmla="*/ f134 f39 1"/>
                                  <a:gd name="f172" fmla="*/ f135 f38 1"/>
                                  <a:gd name="f173" fmla="*/ f136 f39 1"/>
                                  <a:gd name="f174" fmla="*/ f137 f38 1"/>
                                  <a:gd name="f175" fmla="*/ f138 f39 1"/>
                                  <a:gd name="f176" fmla="*/ f139 f38 1"/>
                                  <a:gd name="f177" fmla="*/ f140 f39 1"/>
                                  <a:gd name="f178" fmla="*/ f141 f38 1"/>
                                  <a:gd name="f179" fmla="*/ f142 f39 1"/>
                                  <a:gd name="f180" fmla="*/ f143 f38 1"/>
                                  <a:gd name="f181" fmla="*/ f144 f39 1"/>
                                  <a:gd name="f182" fmla="*/ f145 f38 1"/>
                                  <a:gd name="f183" fmla="*/ f146 f38 1"/>
                                  <a:gd name="f184" fmla="*/ f147 f38 1"/>
                                  <a:gd name="f185" fmla="*/ f148 f38 1"/>
                                  <a:gd name="f186" fmla="*/ f149 f38 1"/>
                                </a:gdLst>
                                <a:ahLst/>
                                <a:cxnLst>
                                  <a:cxn ang="3cd4">
                                    <a:pos x="hc" y="t"/>
                                  </a:cxn>
                                  <a:cxn ang="0">
                                    <a:pos x="r" y="vc"/>
                                  </a:cxn>
                                  <a:cxn ang="cd4">
                                    <a:pos x="hc" y="b"/>
                                  </a:cxn>
                                  <a:cxn ang="cd2">
                                    <a:pos x="l" y="vc"/>
                                  </a:cxn>
                                  <a:cxn ang="f116">
                                    <a:pos x="f154" y="f155"/>
                                  </a:cxn>
                                  <a:cxn ang="f116">
                                    <a:pos x="f154" y="f155"/>
                                  </a:cxn>
                                  <a:cxn ang="f116">
                                    <a:pos x="f156" y="f157"/>
                                  </a:cxn>
                                  <a:cxn ang="f116">
                                    <a:pos x="f158" y="f159"/>
                                  </a:cxn>
                                  <a:cxn ang="f116">
                                    <a:pos x="f160" y="f161"/>
                                  </a:cxn>
                                  <a:cxn ang="f116">
                                    <a:pos x="f162" y="f163"/>
                                  </a:cxn>
                                  <a:cxn ang="f116">
                                    <a:pos x="f164" y="f165"/>
                                  </a:cxn>
                                  <a:cxn ang="f116">
                                    <a:pos x="f166" y="f167"/>
                                  </a:cxn>
                                  <a:cxn ang="f116">
                                    <a:pos x="f168" y="f169"/>
                                  </a:cxn>
                                  <a:cxn ang="f116">
                                    <a:pos x="f170" y="f171"/>
                                  </a:cxn>
                                  <a:cxn ang="f116">
                                    <a:pos x="f172" y="f173"/>
                                  </a:cxn>
                                  <a:cxn ang="f116">
                                    <a:pos x="f174" y="f175"/>
                                  </a:cxn>
                                  <a:cxn ang="f116">
                                    <a:pos x="f176" y="f177"/>
                                  </a:cxn>
                                  <a:cxn ang="f116">
                                    <a:pos x="f178" y="f179"/>
                                  </a:cxn>
                                  <a:cxn ang="f116">
                                    <a:pos x="f180" y="f181"/>
                                  </a:cxn>
                                  <a:cxn ang="f116">
                                    <a:pos x="f182" y="f167"/>
                                  </a:cxn>
                                  <a:cxn ang="f116">
                                    <a:pos x="f183" y="f165"/>
                                  </a:cxn>
                                  <a:cxn ang="f116">
                                    <a:pos x="f184" y="f163"/>
                                  </a:cxn>
                                  <a:cxn ang="f116">
                                    <a:pos x="f185" y="f161"/>
                                  </a:cxn>
                                  <a:cxn ang="f116">
                                    <a:pos x="f186" y="f159"/>
                                  </a:cxn>
                                  <a:cxn ang="f116">
                                    <a:pos x="f154" y="f157"/>
                                  </a:cxn>
                                  <a:cxn ang="f116">
                                    <a:pos x="f154" y="f155"/>
                                  </a:cxn>
                                </a:cxnLst>
                                <a:rect l="f150" t="f153" r="f151" b="f152"/>
                                <a:pathLst>
                                  <a:path w="140" h="1272">
                                    <a:moveTo>
                                      <a:pt x="f5" y="f5"/>
                                    </a:moveTo>
                                    <a:lnTo>
                                      <a:pt x="f5" y="f5"/>
                                    </a:ln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19"/>
                                    </a:lnTo>
                                    <a:lnTo>
                                      <a:pt x="f33" y="f17"/>
                                    </a:lnTo>
                                    <a:lnTo>
                                      <a:pt x="f34" y="f15"/>
                                    </a:lnTo>
                                    <a:lnTo>
                                      <a:pt x="f35" y="f13"/>
                                    </a:lnTo>
                                    <a:lnTo>
                                      <a:pt x="f36" y="f11"/>
                                    </a:lnTo>
                                    <a:lnTo>
                                      <a:pt x="f5" y="f9"/>
                                    </a:lnTo>
                                    <a:lnTo>
                                      <a:pt x="f5" y="f5"/>
                                    </a:lnTo>
                                    <a:close/>
                                  </a:path>
                                </a:pathLst>
                              </a:custGeom>
                              <a:solidFill>
                                <a:srgbClr val="32416E"/>
                              </a:solidFill>
                              <a:ln w="0" cap="flat">
                                <a:solidFill>
                                  <a:srgbClr val="32416E"/>
                                </a:solidFill>
                                <a:prstDash val="solid"/>
                                <a:round/>
                              </a:ln>
                            </wps:spPr>
                            <wps:bodyPr lIns="0" tIns="0" rIns="0" bIns="0"/>
                          </wps:wsp>
                          <wps:wsp>
                            <wps:cNvPr id="12" name="Forme libre 23"/>
                            <wps:cNvSpPr/>
                            <wps:spPr>
                              <a:xfrm>
                                <a:off x="315038" y="1021522"/>
                                <a:ext cx="112516" cy="2132966"/>
                              </a:xfrm>
                              <a:custGeom>
                                <a:avLst/>
                                <a:gdLst>
                                  <a:gd name="f0" fmla="val 10800000"/>
                                  <a:gd name="f1" fmla="val 5400000"/>
                                  <a:gd name="f2" fmla="val 180"/>
                                  <a:gd name="f3" fmla="val w"/>
                                  <a:gd name="f4" fmla="val h"/>
                                  <a:gd name="f5" fmla="val 0"/>
                                  <a:gd name="f6" fmla="val 45"/>
                                  <a:gd name="f7" fmla="val 854"/>
                                  <a:gd name="f8" fmla="val 35"/>
                                  <a:gd name="f9" fmla="val 66"/>
                                  <a:gd name="f10" fmla="val 26"/>
                                  <a:gd name="f11" fmla="val 133"/>
                                  <a:gd name="f12" fmla="val 14"/>
                                  <a:gd name="f13" fmla="val 267"/>
                                  <a:gd name="f14" fmla="val 6"/>
                                  <a:gd name="f15" fmla="val 401"/>
                                  <a:gd name="f16" fmla="val 3"/>
                                  <a:gd name="f17" fmla="val 534"/>
                                  <a:gd name="f18" fmla="val 669"/>
                                  <a:gd name="f19" fmla="val 803"/>
                                  <a:gd name="f20" fmla="val 18"/>
                                  <a:gd name="f21" fmla="val 851"/>
                                  <a:gd name="f22" fmla="val 9"/>
                                  <a:gd name="f23" fmla="val 814"/>
                                  <a:gd name="f24" fmla="val 8"/>
                                  <a:gd name="f25" fmla="val 1"/>
                                  <a:gd name="f26" fmla="val 12"/>
                                  <a:gd name="f27" fmla="val 25"/>
                                  <a:gd name="f28" fmla="val 132"/>
                                  <a:gd name="f29" fmla="val 34"/>
                                  <a:gd name="f30" fmla="+- 0 0 -90"/>
                                  <a:gd name="f31" fmla="*/ f3 1 45"/>
                                  <a:gd name="f32" fmla="*/ f4 1 854"/>
                                  <a:gd name="f33" fmla="+- f7 0 f5"/>
                                  <a:gd name="f34" fmla="+- f6 0 f5"/>
                                  <a:gd name="f35" fmla="*/ f30 f0 1"/>
                                  <a:gd name="f36" fmla="*/ f34 1 45"/>
                                  <a:gd name="f37" fmla="*/ f33 1 854"/>
                                  <a:gd name="f38" fmla="*/ 45 f34 1"/>
                                  <a:gd name="f39" fmla="*/ 0 f33 1"/>
                                  <a:gd name="f40" fmla="*/ 35 f34 1"/>
                                  <a:gd name="f41" fmla="*/ 66 f33 1"/>
                                  <a:gd name="f42" fmla="*/ 26 f34 1"/>
                                  <a:gd name="f43" fmla="*/ 133 f33 1"/>
                                  <a:gd name="f44" fmla="*/ 14 f34 1"/>
                                  <a:gd name="f45" fmla="*/ 267 f33 1"/>
                                  <a:gd name="f46" fmla="*/ 6 f34 1"/>
                                  <a:gd name="f47" fmla="*/ 401 f33 1"/>
                                  <a:gd name="f48" fmla="*/ 3 f34 1"/>
                                  <a:gd name="f49" fmla="*/ 534 f33 1"/>
                                  <a:gd name="f50" fmla="*/ 669 f33 1"/>
                                  <a:gd name="f51" fmla="*/ 803 f33 1"/>
                                  <a:gd name="f52" fmla="*/ 18 f34 1"/>
                                  <a:gd name="f53" fmla="*/ 854 f33 1"/>
                                  <a:gd name="f54" fmla="*/ 851 f33 1"/>
                                  <a:gd name="f55" fmla="*/ 9 f34 1"/>
                                  <a:gd name="f56" fmla="*/ 814 f33 1"/>
                                  <a:gd name="f57" fmla="*/ 8 f34 1"/>
                                  <a:gd name="f58" fmla="*/ 1 f34 1"/>
                                  <a:gd name="f59" fmla="*/ 0 f34 1"/>
                                  <a:gd name="f60" fmla="*/ 12 f34 1"/>
                                  <a:gd name="f61" fmla="*/ 25 f34 1"/>
                                  <a:gd name="f62" fmla="*/ 132 f33 1"/>
                                  <a:gd name="f63" fmla="*/ 34 f34 1"/>
                                  <a:gd name="f64" fmla="*/ f35 1 f2"/>
                                  <a:gd name="f65" fmla="*/ f38 1 45"/>
                                  <a:gd name="f66" fmla="*/ f39 1 854"/>
                                  <a:gd name="f67" fmla="*/ f40 1 45"/>
                                  <a:gd name="f68" fmla="*/ f41 1 854"/>
                                  <a:gd name="f69" fmla="*/ f42 1 45"/>
                                  <a:gd name="f70" fmla="*/ f43 1 854"/>
                                  <a:gd name="f71" fmla="*/ f44 1 45"/>
                                  <a:gd name="f72" fmla="*/ f45 1 854"/>
                                  <a:gd name="f73" fmla="*/ f46 1 45"/>
                                  <a:gd name="f74" fmla="*/ f47 1 854"/>
                                  <a:gd name="f75" fmla="*/ f48 1 45"/>
                                  <a:gd name="f76" fmla="*/ f49 1 854"/>
                                  <a:gd name="f77" fmla="*/ f50 1 854"/>
                                  <a:gd name="f78" fmla="*/ f51 1 854"/>
                                  <a:gd name="f79" fmla="*/ f52 1 45"/>
                                  <a:gd name="f80" fmla="*/ f53 1 854"/>
                                  <a:gd name="f81" fmla="*/ f54 1 854"/>
                                  <a:gd name="f82" fmla="*/ f55 1 45"/>
                                  <a:gd name="f83" fmla="*/ f56 1 854"/>
                                  <a:gd name="f84" fmla="*/ f57 1 45"/>
                                  <a:gd name="f85" fmla="*/ f58 1 45"/>
                                  <a:gd name="f86" fmla="*/ f59 1 45"/>
                                  <a:gd name="f87" fmla="*/ f60 1 45"/>
                                  <a:gd name="f88" fmla="*/ f61 1 45"/>
                                  <a:gd name="f89" fmla="*/ f62 1 854"/>
                                  <a:gd name="f90" fmla="*/ f63 1 45"/>
                                  <a:gd name="f91" fmla="*/ 0 1 f36"/>
                                  <a:gd name="f92" fmla="*/ f6 1 f36"/>
                                  <a:gd name="f93" fmla="*/ 0 1 f37"/>
                                  <a:gd name="f94" fmla="*/ f7 1 f37"/>
                                  <a:gd name="f95" fmla="+- f64 0 f1"/>
                                  <a:gd name="f96" fmla="*/ f65 1 f36"/>
                                  <a:gd name="f97" fmla="*/ f66 1 f37"/>
                                  <a:gd name="f98" fmla="*/ f67 1 f36"/>
                                  <a:gd name="f99" fmla="*/ f68 1 f37"/>
                                  <a:gd name="f100" fmla="*/ f69 1 f36"/>
                                  <a:gd name="f101" fmla="*/ f70 1 f37"/>
                                  <a:gd name="f102" fmla="*/ f71 1 f36"/>
                                  <a:gd name="f103" fmla="*/ f72 1 f37"/>
                                  <a:gd name="f104" fmla="*/ f73 1 f36"/>
                                  <a:gd name="f105" fmla="*/ f74 1 f37"/>
                                  <a:gd name="f106" fmla="*/ f75 1 f36"/>
                                  <a:gd name="f107" fmla="*/ f76 1 f37"/>
                                  <a:gd name="f108" fmla="*/ f77 1 f37"/>
                                  <a:gd name="f109" fmla="*/ f78 1 f37"/>
                                  <a:gd name="f110" fmla="*/ f79 1 f36"/>
                                  <a:gd name="f111" fmla="*/ f80 1 f37"/>
                                  <a:gd name="f112" fmla="*/ f81 1 f37"/>
                                  <a:gd name="f113" fmla="*/ f82 1 f36"/>
                                  <a:gd name="f114" fmla="*/ f83 1 f37"/>
                                  <a:gd name="f115" fmla="*/ f84 1 f36"/>
                                  <a:gd name="f116" fmla="*/ f85 1 f36"/>
                                  <a:gd name="f117" fmla="*/ f86 1 f36"/>
                                  <a:gd name="f118" fmla="*/ f87 1 f36"/>
                                  <a:gd name="f119" fmla="*/ f88 1 f36"/>
                                  <a:gd name="f120" fmla="*/ f89 1 f37"/>
                                  <a:gd name="f121" fmla="*/ f90 1 f36"/>
                                  <a:gd name="f122" fmla="*/ f91 f31 1"/>
                                  <a:gd name="f123" fmla="*/ f92 f31 1"/>
                                  <a:gd name="f124" fmla="*/ f94 f32 1"/>
                                  <a:gd name="f125" fmla="*/ f93 f32 1"/>
                                  <a:gd name="f126" fmla="*/ f96 f31 1"/>
                                  <a:gd name="f127" fmla="*/ f97 f32 1"/>
                                  <a:gd name="f128" fmla="*/ f98 f31 1"/>
                                  <a:gd name="f129" fmla="*/ f99 f32 1"/>
                                  <a:gd name="f130" fmla="*/ f100 f31 1"/>
                                  <a:gd name="f131" fmla="*/ f101 f32 1"/>
                                  <a:gd name="f132" fmla="*/ f102 f31 1"/>
                                  <a:gd name="f133" fmla="*/ f103 f32 1"/>
                                  <a:gd name="f134" fmla="*/ f104 f31 1"/>
                                  <a:gd name="f135" fmla="*/ f105 f32 1"/>
                                  <a:gd name="f136" fmla="*/ f106 f31 1"/>
                                  <a:gd name="f137" fmla="*/ f107 f32 1"/>
                                  <a:gd name="f138" fmla="*/ f108 f32 1"/>
                                  <a:gd name="f139" fmla="*/ f109 f32 1"/>
                                  <a:gd name="f140" fmla="*/ f110 f31 1"/>
                                  <a:gd name="f141" fmla="*/ f111 f32 1"/>
                                  <a:gd name="f142" fmla="*/ f112 f32 1"/>
                                  <a:gd name="f143" fmla="*/ f113 f31 1"/>
                                  <a:gd name="f144" fmla="*/ f114 f32 1"/>
                                  <a:gd name="f145" fmla="*/ f115 f31 1"/>
                                  <a:gd name="f146" fmla="*/ f116 f31 1"/>
                                  <a:gd name="f147" fmla="*/ f117 f31 1"/>
                                  <a:gd name="f148" fmla="*/ f118 f31 1"/>
                                  <a:gd name="f149" fmla="*/ f119 f31 1"/>
                                  <a:gd name="f150" fmla="*/ f120 f32 1"/>
                                  <a:gd name="f151" fmla="*/ f121 f31 1"/>
                                </a:gdLst>
                                <a:ahLst/>
                                <a:cxnLst>
                                  <a:cxn ang="3cd4">
                                    <a:pos x="hc" y="t"/>
                                  </a:cxn>
                                  <a:cxn ang="0">
                                    <a:pos x="r" y="vc"/>
                                  </a:cxn>
                                  <a:cxn ang="cd4">
                                    <a:pos x="hc" y="b"/>
                                  </a:cxn>
                                  <a:cxn ang="cd2">
                                    <a:pos x="l" y="vc"/>
                                  </a:cxn>
                                  <a:cxn ang="f95">
                                    <a:pos x="f126" y="f127"/>
                                  </a:cxn>
                                  <a:cxn ang="f95">
                                    <a:pos x="f126" y="f127"/>
                                  </a:cxn>
                                  <a:cxn ang="f95">
                                    <a:pos x="f128" y="f129"/>
                                  </a:cxn>
                                  <a:cxn ang="f95">
                                    <a:pos x="f130" y="f131"/>
                                  </a:cxn>
                                  <a:cxn ang="f95">
                                    <a:pos x="f132" y="f133"/>
                                  </a:cxn>
                                  <a:cxn ang="f95">
                                    <a:pos x="f134" y="f135"/>
                                  </a:cxn>
                                  <a:cxn ang="f95">
                                    <a:pos x="f136" y="f137"/>
                                  </a:cxn>
                                  <a:cxn ang="f95">
                                    <a:pos x="f134" y="f138"/>
                                  </a:cxn>
                                  <a:cxn ang="f95">
                                    <a:pos x="f132" y="f139"/>
                                  </a:cxn>
                                  <a:cxn ang="f95">
                                    <a:pos x="f140" y="f141"/>
                                  </a:cxn>
                                  <a:cxn ang="f95">
                                    <a:pos x="f140" y="f142"/>
                                  </a:cxn>
                                  <a:cxn ang="f95">
                                    <a:pos x="f143" y="f144"/>
                                  </a:cxn>
                                  <a:cxn ang="f95">
                                    <a:pos x="f145" y="f139"/>
                                  </a:cxn>
                                  <a:cxn ang="f95">
                                    <a:pos x="f146" y="f138"/>
                                  </a:cxn>
                                  <a:cxn ang="f95">
                                    <a:pos x="f147" y="f137"/>
                                  </a:cxn>
                                  <a:cxn ang="f95">
                                    <a:pos x="f136" y="f135"/>
                                  </a:cxn>
                                  <a:cxn ang="f95">
                                    <a:pos x="f148" y="f133"/>
                                  </a:cxn>
                                  <a:cxn ang="f95">
                                    <a:pos x="f149" y="f150"/>
                                  </a:cxn>
                                  <a:cxn ang="f95">
                                    <a:pos x="f151" y="f129"/>
                                  </a:cxn>
                                  <a:cxn ang="f95">
                                    <a:pos x="f126" y="f127"/>
                                  </a:cxn>
                                </a:cxnLst>
                                <a:rect l="f122" t="f125" r="f123" b="f124"/>
                                <a:pathLst>
                                  <a:path w="45" h="854">
                                    <a:moveTo>
                                      <a:pt x="f6" y="f5"/>
                                    </a:moveTo>
                                    <a:lnTo>
                                      <a:pt x="f6" y="f5"/>
                                    </a:lnTo>
                                    <a:lnTo>
                                      <a:pt x="f8" y="f9"/>
                                    </a:lnTo>
                                    <a:lnTo>
                                      <a:pt x="f10" y="f11"/>
                                    </a:lnTo>
                                    <a:lnTo>
                                      <a:pt x="f12" y="f13"/>
                                    </a:lnTo>
                                    <a:lnTo>
                                      <a:pt x="f14" y="f15"/>
                                    </a:lnTo>
                                    <a:lnTo>
                                      <a:pt x="f16" y="f17"/>
                                    </a:lnTo>
                                    <a:lnTo>
                                      <a:pt x="f14" y="f18"/>
                                    </a:lnTo>
                                    <a:lnTo>
                                      <a:pt x="f12" y="f19"/>
                                    </a:lnTo>
                                    <a:lnTo>
                                      <a:pt x="f20" y="f7"/>
                                    </a:lnTo>
                                    <a:lnTo>
                                      <a:pt x="f20" y="f21"/>
                                    </a:lnTo>
                                    <a:lnTo>
                                      <a:pt x="f22" y="f23"/>
                                    </a:lnTo>
                                    <a:lnTo>
                                      <a:pt x="f24" y="f19"/>
                                    </a:lnTo>
                                    <a:lnTo>
                                      <a:pt x="f25" y="f18"/>
                                    </a:lnTo>
                                    <a:lnTo>
                                      <a:pt x="f5" y="f17"/>
                                    </a:lnTo>
                                    <a:lnTo>
                                      <a:pt x="f16" y="f15"/>
                                    </a:lnTo>
                                    <a:lnTo>
                                      <a:pt x="f26" y="f13"/>
                                    </a:lnTo>
                                    <a:lnTo>
                                      <a:pt x="f27" y="f28"/>
                                    </a:lnTo>
                                    <a:lnTo>
                                      <a:pt x="f29" y="f9"/>
                                    </a:lnTo>
                                    <a:lnTo>
                                      <a:pt x="f6" y="f5"/>
                                    </a:lnTo>
                                    <a:close/>
                                  </a:path>
                                </a:pathLst>
                              </a:custGeom>
                              <a:solidFill>
                                <a:srgbClr val="32416E"/>
                              </a:solidFill>
                              <a:ln w="0" cap="flat">
                                <a:solidFill>
                                  <a:srgbClr val="32416E"/>
                                </a:solidFill>
                                <a:prstDash val="solid"/>
                                <a:round/>
                              </a:ln>
                            </wps:spPr>
                            <wps:bodyPr lIns="0" tIns="0" rIns="0" bIns="0"/>
                          </wps:wsp>
                          <wps:wsp>
                            <wps:cNvPr id="13" name="Forme libre 24"/>
                            <wps:cNvSpPr/>
                            <wps:spPr>
                              <a:xfrm>
                                <a:off x="350051" y="3176973"/>
                                <a:ext cx="385053" cy="1571003"/>
                              </a:xfrm>
                              <a:custGeom>
                                <a:avLst/>
                                <a:gdLst>
                                  <a:gd name="f0" fmla="val 10800000"/>
                                  <a:gd name="f1" fmla="val 5400000"/>
                                  <a:gd name="f2" fmla="val 180"/>
                                  <a:gd name="f3" fmla="val w"/>
                                  <a:gd name="f4" fmla="val h"/>
                                  <a:gd name="f5" fmla="val 0"/>
                                  <a:gd name="f6" fmla="val 154"/>
                                  <a:gd name="f7" fmla="val 629"/>
                                  <a:gd name="f8" fmla="val 10"/>
                                  <a:gd name="f9" fmla="val 44"/>
                                  <a:gd name="f10" fmla="val 21"/>
                                  <a:gd name="f11" fmla="val 126"/>
                                  <a:gd name="f12" fmla="val 34"/>
                                  <a:gd name="f13" fmla="val 207"/>
                                  <a:gd name="f14" fmla="val 53"/>
                                  <a:gd name="f15" fmla="val 293"/>
                                  <a:gd name="f16" fmla="val 75"/>
                                  <a:gd name="f17" fmla="val 380"/>
                                  <a:gd name="f18" fmla="val 100"/>
                                  <a:gd name="f19" fmla="val 466"/>
                                  <a:gd name="f20" fmla="val 120"/>
                                  <a:gd name="f21" fmla="val 521"/>
                                  <a:gd name="f22" fmla="val 141"/>
                                  <a:gd name="f23" fmla="val 576"/>
                                  <a:gd name="f24" fmla="val 152"/>
                                  <a:gd name="f25" fmla="val 618"/>
                                  <a:gd name="f26" fmla="val 140"/>
                                  <a:gd name="f27" fmla="val 595"/>
                                  <a:gd name="f28" fmla="val 115"/>
                                  <a:gd name="f29" fmla="val 532"/>
                                  <a:gd name="f30" fmla="val 93"/>
                                  <a:gd name="f31" fmla="val 468"/>
                                  <a:gd name="f32" fmla="val 67"/>
                                  <a:gd name="f33" fmla="val 383"/>
                                  <a:gd name="f34" fmla="val 47"/>
                                  <a:gd name="f35" fmla="val 295"/>
                                  <a:gd name="f36" fmla="val 28"/>
                                  <a:gd name="f37" fmla="val 12"/>
                                  <a:gd name="f38" fmla="val 104"/>
                                  <a:gd name="f39" fmla="+- 0 0 -90"/>
                                  <a:gd name="f40" fmla="*/ f3 1 154"/>
                                  <a:gd name="f41" fmla="*/ f4 1 629"/>
                                  <a:gd name="f42" fmla="+- f7 0 f5"/>
                                  <a:gd name="f43" fmla="+- f6 0 f5"/>
                                  <a:gd name="f44" fmla="*/ f39 f0 1"/>
                                  <a:gd name="f45" fmla="*/ f43 1 154"/>
                                  <a:gd name="f46" fmla="*/ f42 1 629"/>
                                  <a:gd name="f47" fmla="*/ 0 f43 1"/>
                                  <a:gd name="f48" fmla="*/ 0 f42 1"/>
                                  <a:gd name="f49" fmla="*/ 10 f43 1"/>
                                  <a:gd name="f50" fmla="*/ 44 f42 1"/>
                                  <a:gd name="f51" fmla="*/ 21 f43 1"/>
                                  <a:gd name="f52" fmla="*/ 126 f42 1"/>
                                  <a:gd name="f53" fmla="*/ 34 f43 1"/>
                                  <a:gd name="f54" fmla="*/ 207 f42 1"/>
                                  <a:gd name="f55" fmla="*/ 53 f43 1"/>
                                  <a:gd name="f56" fmla="*/ 293 f42 1"/>
                                  <a:gd name="f57" fmla="*/ 75 f43 1"/>
                                  <a:gd name="f58" fmla="*/ 380 f42 1"/>
                                  <a:gd name="f59" fmla="*/ 100 f43 1"/>
                                  <a:gd name="f60" fmla="*/ 466 f42 1"/>
                                  <a:gd name="f61" fmla="*/ 120 f43 1"/>
                                  <a:gd name="f62" fmla="*/ 521 f42 1"/>
                                  <a:gd name="f63" fmla="*/ 141 f43 1"/>
                                  <a:gd name="f64" fmla="*/ 576 f42 1"/>
                                  <a:gd name="f65" fmla="*/ 152 f43 1"/>
                                  <a:gd name="f66" fmla="*/ 618 f42 1"/>
                                  <a:gd name="f67" fmla="*/ 154 f43 1"/>
                                  <a:gd name="f68" fmla="*/ 629 f42 1"/>
                                  <a:gd name="f69" fmla="*/ 140 f43 1"/>
                                  <a:gd name="f70" fmla="*/ 595 f42 1"/>
                                  <a:gd name="f71" fmla="*/ 115 f43 1"/>
                                  <a:gd name="f72" fmla="*/ 532 f42 1"/>
                                  <a:gd name="f73" fmla="*/ 93 f43 1"/>
                                  <a:gd name="f74" fmla="*/ 468 f42 1"/>
                                  <a:gd name="f75" fmla="*/ 67 f43 1"/>
                                  <a:gd name="f76" fmla="*/ 383 f42 1"/>
                                  <a:gd name="f77" fmla="*/ 47 f43 1"/>
                                  <a:gd name="f78" fmla="*/ 295 f42 1"/>
                                  <a:gd name="f79" fmla="*/ 28 f43 1"/>
                                  <a:gd name="f80" fmla="*/ 12 f43 1"/>
                                  <a:gd name="f81" fmla="*/ 104 f42 1"/>
                                  <a:gd name="f82" fmla="*/ f44 1 f2"/>
                                  <a:gd name="f83" fmla="*/ f47 1 154"/>
                                  <a:gd name="f84" fmla="*/ f48 1 629"/>
                                  <a:gd name="f85" fmla="*/ f49 1 154"/>
                                  <a:gd name="f86" fmla="*/ f50 1 629"/>
                                  <a:gd name="f87" fmla="*/ f51 1 154"/>
                                  <a:gd name="f88" fmla="*/ f52 1 629"/>
                                  <a:gd name="f89" fmla="*/ f53 1 154"/>
                                  <a:gd name="f90" fmla="*/ f54 1 629"/>
                                  <a:gd name="f91" fmla="*/ f55 1 154"/>
                                  <a:gd name="f92" fmla="*/ f56 1 629"/>
                                  <a:gd name="f93" fmla="*/ f57 1 154"/>
                                  <a:gd name="f94" fmla="*/ f58 1 629"/>
                                  <a:gd name="f95" fmla="*/ f59 1 154"/>
                                  <a:gd name="f96" fmla="*/ f60 1 629"/>
                                  <a:gd name="f97" fmla="*/ f61 1 154"/>
                                  <a:gd name="f98" fmla="*/ f62 1 629"/>
                                  <a:gd name="f99" fmla="*/ f63 1 154"/>
                                  <a:gd name="f100" fmla="*/ f64 1 629"/>
                                  <a:gd name="f101" fmla="*/ f65 1 154"/>
                                  <a:gd name="f102" fmla="*/ f66 1 629"/>
                                  <a:gd name="f103" fmla="*/ f67 1 154"/>
                                  <a:gd name="f104" fmla="*/ f68 1 629"/>
                                  <a:gd name="f105" fmla="*/ f69 1 154"/>
                                  <a:gd name="f106" fmla="*/ f70 1 629"/>
                                  <a:gd name="f107" fmla="*/ f71 1 154"/>
                                  <a:gd name="f108" fmla="*/ f72 1 629"/>
                                  <a:gd name="f109" fmla="*/ f73 1 154"/>
                                  <a:gd name="f110" fmla="*/ f74 1 629"/>
                                  <a:gd name="f111" fmla="*/ f75 1 154"/>
                                  <a:gd name="f112" fmla="*/ f76 1 629"/>
                                  <a:gd name="f113" fmla="*/ f77 1 154"/>
                                  <a:gd name="f114" fmla="*/ f78 1 629"/>
                                  <a:gd name="f115" fmla="*/ f79 1 154"/>
                                  <a:gd name="f116" fmla="*/ f80 1 154"/>
                                  <a:gd name="f117" fmla="*/ f81 1 629"/>
                                  <a:gd name="f118" fmla="*/ 0 1 f45"/>
                                  <a:gd name="f119" fmla="*/ f6 1 f45"/>
                                  <a:gd name="f120" fmla="*/ 0 1 f46"/>
                                  <a:gd name="f121" fmla="*/ f7 1 f46"/>
                                  <a:gd name="f122" fmla="+- f82 0 f1"/>
                                  <a:gd name="f123" fmla="*/ f83 1 f45"/>
                                  <a:gd name="f124" fmla="*/ f84 1 f46"/>
                                  <a:gd name="f125" fmla="*/ f85 1 f45"/>
                                  <a:gd name="f126" fmla="*/ f86 1 f46"/>
                                  <a:gd name="f127" fmla="*/ f87 1 f45"/>
                                  <a:gd name="f128" fmla="*/ f88 1 f46"/>
                                  <a:gd name="f129" fmla="*/ f89 1 f45"/>
                                  <a:gd name="f130" fmla="*/ f90 1 f46"/>
                                  <a:gd name="f131" fmla="*/ f91 1 f45"/>
                                  <a:gd name="f132" fmla="*/ f92 1 f46"/>
                                  <a:gd name="f133" fmla="*/ f93 1 f45"/>
                                  <a:gd name="f134" fmla="*/ f94 1 f46"/>
                                  <a:gd name="f135" fmla="*/ f95 1 f45"/>
                                  <a:gd name="f136" fmla="*/ f96 1 f46"/>
                                  <a:gd name="f137" fmla="*/ f97 1 f45"/>
                                  <a:gd name="f138" fmla="*/ f98 1 f46"/>
                                  <a:gd name="f139" fmla="*/ f99 1 f45"/>
                                  <a:gd name="f140" fmla="*/ f100 1 f46"/>
                                  <a:gd name="f141" fmla="*/ f101 1 f45"/>
                                  <a:gd name="f142" fmla="*/ f102 1 f46"/>
                                  <a:gd name="f143" fmla="*/ f103 1 f45"/>
                                  <a:gd name="f144" fmla="*/ f104 1 f46"/>
                                  <a:gd name="f145" fmla="*/ f105 1 f45"/>
                                  <a:gd name="f146" fmla="*/ f106 1 f46"/>
                                  <a:gd name="f147" fmla="*/ f107 1 f45"/>
                                  <a:gd name="f148" fmla="*/ f108 1 f46"/>
                                  <a:gd name="f149" fmla="*/ f109 1 f45"/>
                                  <a:gd name="f150" fmla="*/ f110 1 f46"/>
                                  <a:gd name="f151" fmla="*/ f111 1 f45"/>
                                  <a:gd name="f152" fmla="*/ f112 1 f46"/>
                                  <a:gd name="f153" fmla="*/ f113 1 f45"/>
                                  <a:gd name="f154" fmla="*/ f114 1 f46"/>
                                  <a:gd name="f155" fmla="*/ f115 1 f45"/>
                                  <a:gd name="f156" fmla="*/ f116 1 f45"/>
                                  <a:gd name="f157" fmla="*/ f117 1 f46"/>
                                  <a:gd name="f158" fmla="*/ f118 f40 1"/>
                                  <a:gd name="f159" fmla="*/ f119 f40 1"/>
                                  <a:gd name="f160" fmla="*/ f121 f41 1"/>
                                  <a:gd name="f161" fmla="*/ f120 f41 1"/>
                                  <a:gd name="f162" fmla="*/ f123 f40 1"/>
                                  <a:gd name="f163" fmla="*/ f124 f41 1"/>
                                  <a:gd name="f164" fmla="*/ f125 f40 1"/>
                                  <a:gd name="f165" fmla="*/ f126 f41 1"/>
                                  <a:gd name="f166" fmla="*/ f127 f40 1"/>
                                  <a:gd name="f167" fmla="*/ f128 f41 1"/>
                                  <a:gd name="f168" fmla="*/ f129 f40 1"/>
                                  <a:gd name="f169" fmla="*/ f130 f41 1"/>
                                  <a:gd name="f170" fmla="*/ f131 f40 1"/>
                                  <a:gd name="f171" fmla="*/ f132 f41 1"/>
                                  <a:gd name="f172" fmla="*/ f133 f40 1"/>
                                  <a:gd name="f173" fmla="*/ f134 f41 1"/>
                                  <a:gd name="f174" fmla="*/ f135 f40 1"/>
                                  <a:gd name="f175" fmla="*/ f136 f41 1"/>
                                  <a:gd name="f176" fmla="*/ f137 f40 1"/>
                                  <a:gd name="f177" fmla="*/ f138 f41 1"/>
                                  <a:gd name="f178" fmla="*/ f139 f40 1"/>
                                  <a:gd name="f179" fmla="*/ f140 f41 1"/>
                                  <a:gd name="f180" fmla="*/ f141 f40 1"/>
                                  <a:gd name="f181" fmla="*/ f142 f41 1"/>
                                  <a:gd name="f182" fmla="*/ f143 f40 1"/>
                                  <a:gd name="f183" fmla="*/ f144 f41 1"/>
                                  <a:gd name="f184" fmla="*/ f145 f40 1"/>
                                  <a:gd name="f185" fmla="*/ f146 f41 1"/>
                                  <a:gd name="f186" fmla="*/ f147 f40 1"/>
                                  <a:gd name="f187" fmla="*/ f148 f41 1"/>
                                  <a:gd name="f188" fmla="*/ f149 f40 1"/>
                                  <a:gd name="f189" fmla="*/ f150 f41 1"/>
                                  <a:gd name="f190" fmla="*/ f151 f40 1"/>
                                  <a:gd name="f191" fmla="*/ f152 f41 1"/>
                                  <a:gd name="f192" fmla="*/ f153 f40 1"/>
                                  <a:gd name="f193" fmla="*/ f154 f41 1"/>
                                  <a:gd name="f194" fmla="*/ f155 f40 1"/>
                                  <a:gd name="f195" fmla="*/ f156 f40 1"/>
                                  <a:gd name="f196" fmla="*/ f157 f41 1"/>
                                </a:gdLst>
                                <a:ahLst/>
                                <a:cxnLst>
                                  <a:cxn ang="3cd4">
                                    <a:pos x="hc" y="t"/>
                                  </a:cxn>
                                  <a:cxn ang="0">
                                    <a:pos x="r" y="vc"/>
                                  </a:cxn>
                                  <a:cxn ang="cd4">
                                    <a:pos x="hc" y="b"/>
                                  </a:cxn>
                                  <a:cxn ang="cd2">
                                    <a:pos x="l" y="vc"/>
                                  </a:cxn>
                                  <a:cxn ang="f122">
                                    <a:pos x="f162" y="f163"/>
                                  </a:cxn>
                                  <a:cxn ang="f122">
                                    <a:pos x="f164" y="f165"/>
                                  </a:cxn>
                                  <a:cxn ang="f122">
                                    <a:pos x="f166" y="f167"/>
                                  </a:cxn>
                                  <a:cxn ang="f122">
                                    <a:pos x="f168" y="f169"/>
                                  </a:cxn>
                                  <a:cxn ang="f122">
                                    <a:pos x="f170" y="f171"/>
                                  </a:cxn>
                                  <a:cxn ang="f122">
                                    <a:pos x="f172" y="f173"/>
                                  </a:cxn>
                                  <a:cxn ang="f122">
                                    <a:pos x="f174" y="f175"/>
                                  </a:cxn>
                                  <a:cxn ang="f122">
                                    <a:pos x="f176" y="f177"/>
                                  </a:cxn>
                                  <a:cxn ang="f122">
                                    <a:pos x="f178" y="f179"/>
                                  </a:cxn>
                                  <a:cxn ang="f122">
                                    <a:pos x="f180" y="f181"/>
                                  </a:cxn>
                                  <a:cxn ang="f122">
                                    <a:pos x="f182" y="f183"/>
                                  </a:cxn>
                                  <a:cxn ang="f122">
                                    <a:pos x="f184" y="f185"/>
                                  </a:cxn>
                                  <a:cxn ang="f122">
                                    <a:pos x="f186" y="f187"/>
                                  </a:cxn>
                                  <a:cxn ang="f122">
                                    <a:pos x="f188" y="f189"/>
                                  </a:cxn>
                                  <a:cxn ang="f122">
                                    <a:pos x="f190" y="f191"/>
                                  </a:cxn>
                                  <a:cxn ang="f122">
                                    <a:pos x="f192" y="f193"/>
                                  </a:cxn>
                                  <a:cxn ang="f122">
                                    <a:pos x="f194" y="f169"/>
                                  </a:cxn>
                                  <a:cxn ang="f122">
                                    <a:pos x="f195" y="f196"/>
                                  </a:cxn>
                                  <a:cxn ang="f122">
                                    <a:pos x="f162" y="f163"/>
                                  </a:cxn>
                                </a:cxnLst>
                                <a:rect l="f158" t="f161" r="f159" b="f160"/>
                                <a:pathLst>
                                  <a:path w="154" h="629">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13"/>
                                    </a:lnTo>
                                    <a:lnTo>
                                      <a:pt x="f37" y="f38"/>
                                    </a:lnTo>
                                    <a:lnTo>
                                      <a:pt x="f5" y="f5"/>
                                    </a:lnTo>
                                    <a:close/>
                                  </a:path>
                                </a:pathLst>
                              </a:custGeom>
                              <a:solidFill>
                                <a:srgbClr val="32416E"/>
                              </a:solidFill>
                              <a:ln w="0" cap="flat">
                                <a:solidFill>
                                  <a:srgbClr val="32416E"/>
                                </a:solidFill>
                                <a:prstDash val="solid"/>
                                <a:round/>
                              </a:ln>
                            </wps:spPr>
                            <wps:bodyPr lIns="0" tIns="0" rIns="0" bIns="0"/>
                          </wps:wsp>
                          <wps:wsp>
                            <wps:cNvPr id="14" name="Forme libre 25"/>
                            <wps:cNvSpPr/>
                            <wps:spPr>
                              <a:xfrm>
                                <a:off x="755102" y="4737991"/>
                                <a:ext cx="82515" cy="172336"/>
                              </a:xfrm>
                              <a:custGeom>
                                <a:avLst/>
                                <a:gdLst>
                                  <a:gd name="f0" fmla="val 10800000"/>
                                  <a:gd name="f1" fmla="val 5400000"/>
                                  <a:gd name="f2" fmla="val 180"/>
                                  <a:gd name="f3" fmla="val w"/>
                                  <a:gd name="f4" fmla="val h"/>
                                  <a:gd name="f5" fmla="val 0"/>
                                  <a:gd name="f6" fmla="val 33"/>
                                  <a:gd name="f7" fmla="val 69"/>
                                  <a:gd name="f8" fmla="val 24"/>
                                  <a:gd name="f9" fmla="val 12"/>
                                  <a:gd name="f10" fmla="val 35"/>
                                  <a:gd name="f11" fmla="+- 0 0 -90"/>
                                  <a:gd name="f12" fmla="*/ f3 1 33"/>
                                  <a:gd name="f13" fmla="*/ f4 1 69"/>
                                  <a:gd name="f14" fmla="+- f7 0 f5"/>
                                  <a:gd name="f15" fmla="+- f6 0 f5"/>
                                  <a:gd name="f16" fmla="*/ f11 f0 1"/>
                                  <a:gd name="f17" fmla="*/ f15 1 33"/>
                                  <a:gd name="f18" fmla="*/ f14 1 69"/>
                                  <a:gd name="f19" fmla="*/ 0 f15 1"/>
                                  <a:gd name="f20" fmla="*/ 0 f14 1"/>
                                  <a:gd name="f21" fmla="*/ 33 f15 1"/>
                                  <a:gd name="f22" fmla="*/ 69 f14 1"/>
                                  <a:gd name="f23" fmla="*/ 24 f15 1"/>
                                  <a:gd name="f24" fmla="*/ 12 f15 1"/>
                                  <a:gd name="f25" fmla="*/ 35 f14 1"/>
                                  <a:gd name="f26" fmla="*/ f16 1 f2"/>
                                  <a:gd name="f27" fmla="*/ f19 1 33"/>
                                  <a:gd name="f28" fmla="*/ f20 1 69"/>
                                  <a:gd name="f29" fmla="*/ f21 1 33"/>
                                  <a:gd name="f30" fmla="*/ f22 1 69"/>
                                  <a:gd name="f31" fmla="*/ f23 1 33"/>
                                  <a:gd name="f32" fmla="*/ f24 1 33"/>
                                  <a:gd name="f33" fmla="*/ f25 1 69"/>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69">
                                    <a:moveTo>
                                      <a:pt x="f5" y="f5"/>
                                    </a:moveTo>
                                    <a:lnTo>
                                      <a:pt x="f6" y="f7"/>
                                    </a:lnTo>
                                    <a:lnTo>
                                      <a:pt x="f8" y="f7"/>
                                    </a:lnTo>
                                    <a:lnTo>
                                      <a:pt x="f9" y="f10"/>
                                    </a:lnTo>
                                    <a:lnTo>
                                      <a:pt x="f5" y="f5"/>
                                    </a:lnTo>
                                    <a:close/>
                                  </a:path>
                                </a:pathLst>
                              </a:custGeom>
                              <a:solidFill>
                                <a:srgbClr val="32416E"/>
                              </a:solidFill>
                              <a:ln w="0" cap="flat">
                                <a:solidFill>
                                  <a:srgbClr val="32416E"/>
                                </a:solidFill>
                                <a:prstDash val="solid"/>
                                <a:round/>
                              </a:ln>
                            </wps:spPr>
                            <wps:bodyPr lIns="0" tIns="0" rIns="0" bIns="0"/>
                          </wps:wsp>
                          <wps:wsp>
                            <wps:cNvPr id="15" name="Forme libre 26"/>
                            <wps:cNvSpPr/>
                            <wps:spPr>
                              <a:xfrm>
                                <a:off x="337542" y="3054589"/>
                                <a:ext cx="37508" cy="232275"/>
                              </a:xfrm>
                              <a:custGeom>
                                <a:avLst/>
                                <a:gdLst>
                                  <a:gd name="f0" fmla="val 10800000"/>
                                  <a:gd name="f1" fmla="val 5400000"/>
                                  <a:gd name="f2" fmla="val 180"/>
                                  <a:gd name="f3" fmla="val w"/>
                                  <a:gd name="f4" fmla="val h"/>
                                  <a:gd name="f5" fmla="val 0"/>
                                  <a:gd name="f6" fmla="val 15"/>
                                  <a:gd name="f7" fmla="val 93"/>
                                  <a:gd name="f8" fmla="val 9"/>
                                  <a:gd name="f9" fmla="val 37"/>
                                  <a:gd name="f10" fmla="val 40"/>
                                  <a:gd name="f11" fmla="val 5"/>
                                  <a:gd name="f12" fmla="val 49"/>
                                  <a:gd name="f13" fmla="+- 0 0 -90"/>
                                  <a:gd name="f14" fmla="*/ f3 1 15"/>
                                  <a:gd name="f15" fmla="*/ f4 1 93"/>
                                  <a:gd name="f16" fmla="+- f7 0 f5"/>
                                  <a:gd name="f17" fmla="+- f6 0 f5"/>
                                  <a:gd name="f18" fmla="*/ f13 f0 1"/>
                                  <a:gd name="f19" fmla="*/ f17 1 15"/>
                                  <a:gd name="f20" fmla="*/ f16 1 93"/>
                                  <a:gd name="f21" fmla="*/ 0 f17 1"/>
                                  <a:gd name="f22" fmla="*/ 0 f16 1"/>
                                  <a:gd name="f23" fmla="*/ 9 f17 1"/>
                                  <a:gd name="f24" fmla="*/ 37 f16 1"/>
                                  <a:gd name="f25" fmla="*/ 40 f16 1"/>
                                  <a:gd name="f26" fmla="*/ 15 f17 1"/>
                                  <a:gd name="f27" fmla="*/ 93 f16 1"/>
                                  <a:gd name="f28" fmla="*/ 5 f17 1"/>
                                  <a:gd name="f29" fmla="*/ 49 f16 1"/>
                                  <a:gd name="f30" fmla="*/ f18 1 f2"/>
                                  <a:gd name="f31" fmla="*/ f21 1 15"/>
                                  <a:gd name="f32" fmla="*/ f22 1 93"/>
                                  <a:gd name="f33" fmla="*/ f23 1 15"/>
                                  <a:gd name="f34" fmla="*/ f24 1 93"/>
                                  <a:gd name="f35" fmla="*/ f25 1 93"/>
                                  <a:gd name="f36" fmla="*/ f26 1 15"/>
                                  <a:gd name="f37" fmla="*/ f27 1 93"/>
                                  <a:gd name="f38" fmla="*/ f28 1 15"/>
                                  <a:gd name="f39" fmla="*/ f29 1 93"/>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3">
                                    <a:moveTo>
                                      <a:pt x="f5" y="f5"/>
                                    </a:moveTo>
                                    <a:lnTo>
                                      <a:pt x="f8" y="f9"/>
                                    </a:lnTo>
                                    <a:lnTo>
                                      <a:pt x="f8" y="f10"/>
                                    </a:lnTo>
                                    <a:lnTo>
                                      <a:pt x="f6" y="f7"/>
                                    </a:lnTo>
                                    <a:lnTo>
                                      <a:pt x="f11" y="f12"/>
                                    </a:lnTo>
                                    <a:lnTo>
                                      <a:pt x="f5" y="f5"/>
                                    </a:lnTo>
                                    <a:close/>
                                  </a:path>
                                </a:pathLst>
                              </a:custGeom>
                              <a:solidFill>
                                <a:srgbClr val="32416E"/>
                              </a:solidFill>
                              <a:ln w="0" cap="flat">
                                <a:solidFill>
                                  <a:srgbClr val="32416E"/>
                                </a:solidFill>
                                <a:prstDash val="solid"/>
                                <a:round/>
                              </a:ln>
                            </wps:spPr>
                            <wps:bodyPr lIns="0" tIns="0" rIns="0" bIns="0"/>
                          </wps:wsp>
                          <wps:wsp>
                            <wps:cNvPr id="16" name="Forme libre 27"/>
                            <wps:cNvSpPr/>
                            <wps:spPr>
                              <a:xfrm>
                                <a:off x="665089" y="2325282"/>
                                <a:ext cx="985128" cy="1913180"/>
                              </a:xfrm>
                              <a:custGeom>
                                <a:avLst/>
                                <a:gdLst>
                                  <a:gd name="f0" fmla="val 10800000"/>
                                  <a:gd name="f1" fmla="val 5400000"/>
                                  <a:gd name="f2" fmla="val 180"/>
                                  <a:gd name="f3" fmla="val w"/>
                                  <a:gd name="f4" fmla="val h"/>
                                  <a:gd name="f5" fmla="val 0"/>
                                  <a:gd name="f6" fmla="val 394"/>
                                  <a:gd name="f7" fmla="val 766"/>
                                  <a:gd name="f8" fmla="val 356"/>
                                  <a:gd name="f9" fmla="val 38"/>
                                  <a:gd name="f10" fmla="val 319"/>
                                  <a:gd name="f11" fmla="val 77"/>
                                  <a:gd name="f12" fmla="val 284"/>
                                  <a:gd name="f13" fmla="val 117"/>
                                  <a:gd name="f14" fmla="val 249"/>
                                  <a:gd name="f15" fmla="val 160"/>
                                  <a:gd name="f16" fmla="val 207"/>
                                  <a:gd name="f17" fmla="val 218"/>
                                  <a:gd name="f18" fmla="val 168"/>
                                  <a:gd name="f19" fmla="val 276"/>
                                  <a:gd name="f20" fmla="val 131"/>
                                  <a:gd name="f21" fmla="val 339"/>
                                  <a:gd name="f22" fmla="val 98"/>
                                  <a:gd name="f23" fmla="val 402"/>
                                  <a:gd name="f24" fmla="val 69"/>
                                  <a:gd name="f25" fmla="val 467"/>
                                  <a:gd name="f26" fmla="val 45"/>
                                  <a:gd name="f27" fmla="val 535"/>
                                  <a:gd name="f28" fmla="val 26"/>
                                  <a:gd name="f29" fmla="val 604"/>
                                  <a:gd name="f30" fmla="val 14"/>
                                  <a:gd name="f31" fmla="val 673"/>
                                  <a:gd name="f32" fmla="val 7"/>
                                  <a:gd name="f33" fmla="val 746"/>
                                  <a:gd name="f34" fmla="val 6"/>
                                  <a:gd name="f35" fmla="val 749"/>
                                  <a:gd name="f36" fmla="val 1"/>
                                  <a:gd name="f37" fmla="val 744"/>
                                  <a:gd name="f38" fmla="val 21"/>
                                  <a:gd name="f39" fmla="val 603"/>
                                  <a:gd name="f40" fmla="val 40"/>
                                  <a:gd name="f41" fmla="val 533"/>
                                  <a:gd name="f42" fmla="val 65"/>
                                  <a:gd name="f43" fmla="val 466"/>
                                  <a:gd name="f44" fmla="val 94"/>
                                  <a:gd name="f45" fmla="val 400"/>
                                  <a:gd name="f46" fmla="val 127"/>
                                  <a:gd name="f47" fmla="val 336"/>
                                  <a:gd name="f48" fmla="val 164"/>
                                  <a:gd name="f49" fmla="val 275"/>
                                  <a:gd name="f50" fmla="val 204"/>
                                  <a:gd name="f51" fmla="val 215"/>
                                  <a:gd name="f52" fmla="val 248"/>
                                  <a:gd name="f53" fmla="val 158"/>
                                  <a:gd name="f54" fmla="val 282"/>
                                  <a:gd name="f55" fmla="val 116"/>
                                  <a:gd name="f56" fmla="val 318"/>
                                  <a:gd name="f57" fmla="val 76"/>
                                  <a:gd name="f58" fmla="val 354"/>
                                  <a:gd name="f59" fmla="val 37"/>
                                  <a:gd name="f60" fmla="+- 0 0 -90"/>
                                  <a:gd name="f61" fmla="*/ f3 1 394"/>
                                  <a:gd name="f62" fmla="*/ f4 1 766"/>
                                  <a:gd name="f63" fmla="+- f7 0 f5"/>
                                  <a:gd name="f64" fmla="+- f6 0 f5"/>
                                  <a:gd name="f65" fmla="*/ f60 f0 1"/>
                                  <a:gd name="f66" fmla="*/ f64 1 394"/>
                                  <a:gd name="f67" fmla="*/ f63 1 766"/>
                                  <a:gd name="f68" fmla="*/ 394 f64 1"/>
                                  <a:gd name="f69" fmla="*/ 0 f63 1"/>
                                  <a:gd name="f70" fmla="*/ 356 f64 1"/>
                                  <a:gd name="f71" fmla="*/ 38 f63 1"/>
                                  <a:gd name="f72" fmla="*/ 319 f64 1"/>
                                  <a:gd name="f73" fmla="*/ 77 f63 1"/>
                                  <a:gd name="f74" fmla="*/ 284 f64 1"/>
                                  <a:gd name="f75" fmla="*/ 117 f63 1"/>
                                  <a:gd name="f76" fmla="*/ 249 f64 1"/>
                                  <a:gd name="f77" fmla="*/ 160 f63 1"/>
                                  <a:gd name="f78" fmla="*/ 207 f64 1"/>
                                  <a:gd name="f79" fmla="*/ 218 f63 1"/>
                                  <a:gd name="f80" fmla="*/ 168 f64 1"/>
                                  <a:gd name="f81" fmla="*/ 276 f63 1"/>
                                  <a:gd name="f82" fmla="*/ 131 f64 1"/>
                                  <a:gd name="f83" fmla="*/ 339 f63 1"/>
                                  <a:gd name="f84" fmla="*/ 98 f64 1"/>
                                  <a:gd name="f85" fmla="*/ 402 f63 1"/>
                                  <a:gd name="f86" fmla="*/ 69 f64 1"/>
                                  <a:gd name="f87" fmla="*/ 467 f63 1"/>
                                  <a:gd name="f88" fmla="*/ 45 f64 1"/>
                                  <a:gd name="f89" fmla="*/ 535 f63 1"/>
                                  <a:gd name="f90" fmla="*/ 26 f64 1"/>
                                  <a:gd name="f91" fmla="*/ 604 f63 1"/>
                                  <a:gd name="f92" fmla="*/ 14 f64 1"/>
                                  <a:gd name="f93" fmla="*/ 673 f63 1"/>
                                  <a:gd name="f94" fmla="*/ 7 f64 1"/>
                                  <a:gd name="f95" fmla="*/ 746 f63 1"/>
                                  <a:gd name="f96" fmla="*/ 6 f64 1"/>
                                  <a:gd name="f97" fmla="*/ 766 f63 1"/>
                                  <a:gd name="f98" fmla="*/ 0 f64 1"/>
                                  <a:gd name="f99" fmla="*/ 749 f63 1"/>
                                  <a:gd name="f100" fmla="*/ 1 f64 1"/>
                                  <a:gd name="f101" fmla="*/ 744 f63 1"/>
                                  <a:gd name="f102" fmla="*/ 21 f64 1"/>
                                  <a:gd name="f103" fmla="*/ 603 f63 1"/>
                                  <a:gd name="f104" fmla="*/ 40 f64 1"/>
                                  <a:gd name="f105" fmla="*/ 533 f63 1"/>
                                  <a:gd name="f106" fmla="*/ 65 f64 1"/>
                                  <a:gd name="f107" fmla="*/ 466 f63 1"/>
                                  <a:gd name="f108" fmla="*/ 94 f64 1"/>
                                  <a:gd name="f109" fmla="*/ 400 f63 1"/>
                                  <a:gd name="f110" fmla="*/ 127 f64 1"/>
                                  <a:gd name="f111" fmla="*/ 336 f63 1"/>
                                  <a:gd name="f112" fmla="*/ 164 f64 1"/>
                                  <a:gd name="f113" fmla="*/ 275 f63 1"/>
                                  <a:gd name="f114" fmla="*/ 204 f64 1"/>
                                  <a:gd name="f115" fmla="*/ 215 f63 1"/>
                                  <a:gd name="f116" fmla="*/ 248 f64 1"/>
                                  <a:gd name="f117" fmla="*/ 158 f63 1"/>
                                  <a:gd name="f118" fmla="*/ 282 f64 1"/>
                                  <a:gd name="f119" fmla="*/ 116 f63 1"/>
                                  <a:gd name="f120" fmla="*/ 318 f64 1"/>
                                  <a:gd name="f121" fmla="*/ 76 f63 1"/>
                                  <a:gd name="f122" fmla="*/ 354 f64 1"/>
                                  <a:gd name="f123" fmla="*/ 37 f63 1"/>
                                  <a:gd name="f124" fmla="*/ f65 1 f2"/>
                                  <a:gd name="f125" fmla="*/ f68 1 394"/>
                                  <a:gd name="f126" fmla="*/ f69 1 766"/>
                                  <a:gd name="f127" fmla="*/ f70 1 394"/>
                                  <a:gd name="f128" fmla="*/ f71 1 766"/>
                                  <a:gd name="f129" fmla="*/ f72 1 394"/>
                                  <a:gd name="f130" fmla="*/ f73 1 766"/>
                                  <a:gd name="f131" fmla="*/ f74 1 394"/>
                                  <a:gd name="f132" fmla="*/ f75 1 766"/>
                                  <a:gd name="f133" fmla="*/ f76 1 394"/>
                                  <a:gd name="f134" fmla="*/ f77 1 766"/>
                                  <a:gd name="f135" fmla="*/ f78 1 394"/>
                                  <a:gd name="f136" fmla="*/ f79 1 766"/>
                                  <a:gd name="f137" fmla="*/ f80 1 394"/>
                                  <a:gd name="f138" fmla="*/ f81 1 766"/>
                                  <a:gd name="f139" fmla="*/ f82 1 394"/>
                                  <a:gd name="f140" fmla="*/ f83 1 766"/>
                                  <a:gd name="f141" fmla="*/ f84 1 394"/>
                                  <a:gd name="f142" fmla="*/ f85 1 766"/>
                                  <a:gd name="f143" fmla="*/ f86 1 394"/>
                                  <a:gd name="f144" fmla="*/ f87 1 766"/>
                                  <a:gd name="f145" fmla="*/ f88 1 394"/>
                                  <a:gd name="f146" fmla="*/ f89 1 766"/>
                                  <a:gd name="f147" fmla="*/ f90 1 394"/>
                                  <a:gd name="f148" fmla="*/ f91 1 766"/>
                                  <a:gd name="f149" fmla="*/ f92 1 394"/>
                                  <a:gd name="f150" fmla="*/ f93 1 766"/>
                                  <a:gd name="f151" fmla="*/ f94 1 394"/>
                                  <a:gd name="f152" fmla="*/ f95 1 766"/>
                                  <a:gd name="f153" fmla="*/ f96 1 394"/>
                                  <a:gd name="f154" fmla="*/ f97 1 766"/>
                                  <a:gd name="f155" fmla="*/ f98 1 394"/>
                                  <a:gd name="f156" fmla="*/ f99 1 766"/>
                                  <a:gd name="f157" fmla="*/ f100 1 394"/>
                                  <a:gd name="f158" fmla="*/ f101 1 766"/>
                                  <a:gd name="f159" fmla="*/ f102 1 394"/>
                                  <a:gd name="f160" fmla="*/ f103 1 766"/>
                                  <a:gd name="f161" fmla="*/ f104 1 394"/>
                                  <a:gd name="f162" fmla="*/ f105 1 766"/>
                                  <a:gd name="f163" fmla="*/ f106 1 394"/>
                                  <a:gd name="f164" fmla="*/ f107 1 766"/>
                                  <a:gd name="f165" fmla="*/ f108 1 394"/>
                                  <a:gd name="f166" fmla="*/ f109 1 766"/>
                                  <a:gd name="f167" fmla="*/ f110 1 394"/>
                                  <a:gd name="f168" fmla="*/ f111 1 766"/>
                                  <a:gd name="f169" fmla="*/ f112 1 394"/>
                                  <a:gd name="f170" fmla="*/ f113 1 766"/>
                                  <a:gd name="f171" fmla="*/ f114 1 394"/>
                                  <a:gd name="f172" fmla="*/ f115 1 766"/>
                                  <a:gd name="f173" fmla="*/ f116 1 394"/>
                                  <a:gd name="f174" fmla="*/ f117 1 766"/>
                                  <a:gd name="f175" fmla="*/ f118 1 394"/>
                                  <a:gd name="f176" fmla="*/ f119 1 766"/>
                                  <a:gd name="f177" fmla="*/ f120 1 394"/>
                                  <a:gd name="f178" fmla="*/ f121 1 766"/>
                                  <a:gd name="f179" fmla="*/ f122 1 394"/>
                                  <a:gd name="f180" fmla="*/ f123 1 766"/>
                                  <a:gd name="f181" fmla="*/ 0 1 f66"/>
                                  <a:gd name="f182" fmla="*/ f6 1 f66"/>
                                  <a:gd name="f183" fmla="*/ 0 1 f67"/>
                                  <a:gd name="f184" fmla="*/ f7 1 f67"/>
                                  <a:gd name="f185" fmla="+- f124 0 f1"/>
                                  <a:gd name="f186" fmla="*/ f125 1 f66"/>
                                  <a:gd name="f187" fmla="*/ f126 1 f67"/>
                                  <a:gd name="f188" fmla="*/ f127 1 f66"/>
                                  <a:gd name="f189" fmla="*/ f128 1 f67"/>
                                  <a:gd name="f190" fmla="*/ f129 1 f66"/>
                                  <a:gd name="f191" fmla="*/ f130 1 f67"/>
                                  <a:gd name="f192" fmla="*/ f131 1 f66"/>
                                  <a:gd name="f193" fmla="*/ f132 1 f67"/>
                                  <a:gd name="f194" fmla="*/ f133 1 f66"/>
                                  <a:gd name="f195" fmla="*/ f134 1 f67"/>
                                  <a:gd name="f196" fmla="*/ f135 1 f66"/>
                                  <a:gd name="f197" fmla="*/ f136 1 f67"/>
                                  <a:gd name="f198" fmla="*/ f137 1 f66"/>
                                  <a:gd name="f199" fmla="*/ f138 1 f67"/>
                                  <a:gd name="f200" fmla="*/ f139 1 f66"/>
                                  <a:gd name="f201" fmla="*/ f140 1 f67"/>
                                  <a:gd name="f202" fmla="*/ f141 1 f66"/>
                                  <a:gd name="f203" fmla="*/ f142 1 f67"/>
                                  <a:gd name="f204" fmla="*/ f143 1 f66"/>
                                  <a:gd name="f205" fmla="*/ f144 1 f67"/>
                                  <a:gd name="f206" fmla="*/ f145 1 f66"/>
                                  <a:gd name="f207" fmla="*/ f146 1 f67"/>
                                  <a:gd name="f208" fmla="*/ f147 1 f66"/>
                                  <a:gd name="f209" fmla="*/ f148 1 f67"/>
                                  <a:gd name="f210" fmla="*/ f149 1 f66"/>
                                  <a:gd name="f211" fmla="*/ f150 1 f67"/>
                                  <a:gd name="f212" fmla="*/ f151 1 f66"/>
                                  <a:gd name="f213" fmla="*/ f152 1 f67"/>
                                  <a:gd name="f214" fmla="*/ f153 1 f66"/>
                                  <a:gd name="f215" fmla="*/ f154 1 f67"/>
                                  <a:gd name="f216" fmla="*/ f155 1 f66"/>
                                  <a:gd name="f217" fmla="*/ f156 1 f67"/>
                                  <a:gd name="f218" fmla="*/ f157 1 f66"/>
                                  <a:gd name="f219" fmla="*/ f158 1 f67"/>
                                  <a:gd name="f220" fmla="*/ f159 1 f66"/>
                                  <a:gd name="f221" fmla="*/ f160 1 f67"/>
                                  <a:gd name="f222" fmla="*/ f161 1 f66"/>
                                  <a:gd name="f223" fmla="*/ f162 1 f67"/>
                                  <a:gd name="f224" fmla="*/ f163 1 f66"/>
                                  <a:gd name="f225" fmla="*/ f164 1 f67"/>
                                  <a:gd name="f226" fmla="*/ f165 1 f66"/>
                                  <a:gd name="f227" fmla="*/ f166 1 f67"/>
                                  <a:gd name="f228" fmla="*/ f167 1 f66"/>
                                  <a:gd name="f229" fmla="*/ f168 1 f67"/>
                                  <a:gd name="f230" fmla="*/ f169 1 f66"/>
                                  <a:gd name="f231" fmla="*/ f170 1 f67"/>
                                  <a:gd name="f232" fmla="*/ f171 1 f66"/>
                                  <a:gd name="f233" fmla="*/ f172 1 f67"/>
                                  <a:gd name="f234" fmla="*/ f173 1 f66"/>
                                  <a:gd name="f235" fmla="*/ f174 1 f67"/>
                                  <a:gd name="f236" fmla="*/ f175 1 f66"/>
                                  <a:gd name="f237" fmla="*/ f176 1 f67"/>
                                  <a:gd name="f238" fmla="*/ f177 1 f66"/>
                                  <a:gd name="f239" fmla="*/ f178 1 f67"/>
                                  <a:gd name="f240" fmla="*/ f179 1 f66"/>
                                  <a:gd name="f241" fmla="*/ f180 1 f67"/>
                                  <a:gd name="f242" fmla="*/ f181 f61 1"/>
                                  <a:gd name="f243" fmla="*/ f182 f61 1"/>
                                  <a:gd name="f244" fmla="*/ f184 f62 1"/>
                                  <a:gd name="f245" fmla="*/ f183 f62 1"/>
                                  <a:gd name="f246" fmla="*/ f186 f61 1"/>
                                  <a:gd name="f247" fmla="*/ f187 f62 1"/>
                                  <a:gd name="f248" fmla="*/ f188 f61 1"/>
                                  <a:gd name="f249" fmla="*/ f189 f62 1"/>
                                  <a:gd name="f250" fmla="*/ f190 f61 1"/>
                                  <a:gd name="f251" fmla="*/ f191 f62 1"/>
                                  <a:gd name="f252" fmla="*/ f192 f61 1"/>
                                  <a:gd name="f253" fmla="*/ f193 f62 1"/>
                                  <a:gd name="f254" fmla="*/ f194 f61 1"/>
                                  <a:gd name="f255" fmla="*/ f195 f62 1"/>
                                  <a:gd name="f256" fmla="*/ f196 f61 1"/>
                                  <a:gd name="f257" fmla="*/ f197 f62 1"/>
                                  <a:gd name="f258" fmla="*/ f198 f61 1"/>
                                  <a:gd name="f259" fmla="*/ f199 f62 1"/>
                                  <a:gd name="f260" fmla="*/ f200 f61 1"/>
                                  <a:gd name="f261" fmla="*/ f201 f62 1"/>
                                  <a:gd name="f262" fmla="*/ f202 f61 1"/>
                                  <a:gd name="f263" fmla="*/ f203 f62 1"/>
                                  <a:gd name="f264" fmla="*/ f204 f61 1"/>
                                  <a:gd name="f265" fmla="*/ f205 f62 1"/>
                                  <a:gd name="f266" fmla="*/ f206 f61 1"/>
                                  <a:gd name="f267" fmla="*/ f207 f62 1"/>
                                  <a:gd name="f268" fmla="*/ f208 f61 1"/>
                                  <a:gd name="f269" fmla="*/ f209 f62 1"/>
                                  <a:gd name="f270" fmla="*/ f210 f61 1"/>
                                  <a:gd name="f271" fmla="*/ f211 f62 1"/>
                                  <a:gd name="f272" fmla="*/ f212 f61 1"/>
                                  <a:gd name="f273" fmla="*/ f213 f62 1"/>
                                  <a:gd name="f274" fmla="*/ f214 f61 1"/>
                                  <a:gd name="f275" fmla="*/ f215 f62 1"/>
                                  <a:gd name="f276" fmla="*/ f216 f61 1"/>
                                  <a:gd name="f277" fmla="*/ f217 f62 1"/>
                                  <a:gd name="f278" fmla="*/ f218 f61 1"/>
                                  <a:gd name="f279" fmla="*/ f219 f62 1"/>
                                  <a:gd name="f280" fmla="*/ f220 f61 1"/>
                                  <a:gd name="f281" fmla="*/ f221 f62 1"/>
                                  <a:gd name="f282" fmla="*/ f222 f61 1"/>
                                  <a:gd name="f283" fmla="*/ f223 f62 1"/>
                                  <a:gd name="f284" fmla="*/ f224 f61 1"/>
                                  <a:gd name="f285" fmla="*/ f225 f62 1"/>
                                  <a:gd name="f286" fmla="*/ f226 f61 1"/>
                                  <a:gd name="f287" fmla="*/ f227 f62 1"/>
                                  <a:gd name="f288" fmla="*/ f228 f61 1"/>
                                  <a:gd name="f289" fmla="*/ f229 f62 1"/>
                                  <a:gd name="f290" fmla="*/ f230 f61 1"/>
                                  <a:gd name="f291" fmla="*/ f231 f62 1"/>
                                  <a:gd name="f292" fmla="*/ f232 f61 1"/>
                                  <a:gd name="f293" fmla="*/ f233 f62 1"/>
                                  <a:gd name="f294" fmla="*/ f234 f61 1"/>
                                  <a:gd name="f295" fmla="*/ f235 f62 1"/>
                                  <a:gd name="f296" fmla="*/ f236 f61 1"/>
                                  <a:gd name="f297" fmla="*/ f237 f62 1"/>
                                  <a:gd name="f298" fmla="*/ f238 f61 1"/>
                                  <a:gd name="f299" fmla="*/ f239 f62 1"/>
                                  <a:gd name="f300" fmla="*/ f240 f61 1"/>
                                  <a:gd name="f301" fmla="*/ f241 f62 1"/>
                                </a:gdLst>
                                <a:ahLst/>
                                <a:cxnLst>
                                  <a:cxn ang="3cd4">
                                    <a:pos x="hc" y="t"/>
                                  </a:cxn>
                                  <a:cxn ang="0">
                                    <a:pos x="r" y="vc"/>
                                  </a:cxn>
                                  <a:cxn ang="cd4">
                                    <a:pos x="hc" y="b"/>
                                  </a:cxn>
                                  <a:cxn ang="cd2">
                                    <a:pos x="l" y="vc"/>
                                  </a:cxn>
                                  <a:cxn ang="f185">
                                    <a:pos x="f246" y="f247"/>
                                  </a:cxn>
                                  <a:cxn ang="f185">
                                    <a:pos x="f246" y="f247"/>
                                  </a:cxn>
                                  <a:cxn ang="f185">
                                    <a:pos x="f248" y="f249"/>
                                  </a:cxn>
                                  <a:cxn ang="f185">
                                    <a:pos x="f250" y="f251"/>
                                  </a:cxn>
                                  <a:cxn ang="f185">
                                    <a:pos x="f252" y="f253"/>
                                  </a:cxn>
                                  <a:cxn ang="f185">
                                    <a:pos x="f254" y="f255"/>
                                  </a:cxn>
                                  <a:cxn ang="f185">
                                    <a:pos x="f256" y="f257"/>
                                  </a:cxn>
                                  <a:cxn ang="f185">
                                    <a:pos x="f258" y="f259"/>
                                  </a:cxn>
                                  <a:cxn ang="f185">
                                    <a:pos x="f260" y="f261"/>
                                  </a:cxn>
                                  <a:cxn ang="f185">
                                    <a:pos x="f262" y="f263"/>
                                  </a:cxn>
                                  <a:cxn ang="f185">
                                    <a:pos x="f264" y="f265"/>
                                  </a:cxn>
                                  <a:cxn ang="f185">
                                    <a:pos x="f266" y="f267"/>
                                  </a:cxn>
                                  <a:cxn ang="f185">
                                    <a:pos x="f268" y="f269"/>
                                  </a:cxn>
                                  <a:cxn ang="f185">
                                    <a:pos x="f270" y="f271"/>
                                  </a:cxn>
                                  <a:cxn ang="f185">
                                    <a:pos x="f272" y="f273"/>
                                  </a:cxn>
                                  <a:cxn ang="f185">
                                    <a:pos x="f274" y="f275"/>
                                  </a:cxn>
                                  <a:cxn ang="f185">
                                    <a:pos x="f276" y="f277"/>
                                  </a:cxn>
                                  <a:cxn ang="f185">
                                    <a:pos x="f278" y="f279"/>
                                  </a:cxn>
                                  <a:cxn ang="f185">
                                    <a:pos x="f272" y="f271"/>
                                  </a:cxn>
                                  <a:cxn ang="f185">
                                    <a:pos x="f280" y="f281"/>
                                  </a:cxn>
                                  <a:cxn ang="f185">
                                    <a:pos x="f282" y="f283"/>
                                  </a:cxn>
                                  <a:cxn ang="f185">
                                    <a:pos x="f284" y="f285"/>
                                  </a:cxn>
                                  <a:cxn ang="f185">
                                    <a:pos x="f286" y="f287"/>
                                  </a:cxn>
                                  <a:cxn ang="f185">
                                    <a:pos x="f288" y="f289"/>
                                  </a:cxn>
                                  <a:cxn ang="f185">
                                    <a:pos x="f290" y="f291"/>
                                  </a:cxn>
                                  <a:cxn ang="f185">
                                    <a:pos x="f292" y="f293"/>
                                  </a:cxn>
                                  <a:cxn ang="f185">
                                    <a:pos x="f294" y="f295"/>
                                  </a:cxn>
                                  <a:cxn ang="f185">
                                    <a:pos x="f296" y="f297"/>
                                  </a:cxn>
                                  <a:cxn ang="f185">
                                    <a:pos x="f298" y="f299"/>
                                  </a:cxn>
                                  <a:cxn ang="f185">
                                    <a:pos x="f300" y="f301"/>
                                  </a:cxn>
                                  <a:cxn ang="f185">
                                    <a:pos x="f246" y="f247"/>
                                  </a:cxn>
                                </a:cxnLst>
                                <a:rect l="f242" t="f245" r="f243" b="f244"/>
                                <a:pathLst>
                                  <a:path w="394" h="766">
                                    <a:moveTo>
                                      <a:pt x="f6" y="f5"/>
                                    </a:moveTo>
                                    <a:lnTo>
                                      <a:pt x="f6" y="f5"/>
                                    </a:lnTo>
                                    <a:lnTo>
                                      <a:pt x="f8" y="f9"/>
                                    </a:lnTo>
                                    <a:lnTo>
                                      <a:pt x="f10" y="f11"/>
                                    </a:lnTo>
                                    <a:lnTo>
                                      <a:pt x="f12" y="f13"/>
                                    </a:lnTo>
                                    <a:lnTo>
                                      <a:pt x="f14" y="f15"/>
                                    </a:lnTo>
                                    <a:lnTo>
                                      <a:pt x="f16" y="f17"/>
                                    </a:lnTo>
                                    <a:lnTo>
                                      <a:pt x="f18" y="f19"/>
                                    </a:lnTo>
                                    <a:lnTo>
                                      <a:pt x="f20" y="f21"/>
                                    </a:lnTo>
                                    <a:lnTo>
                                      <a:pt x="f22" y="f23"/>
                                    </a:lnTo>
                                    <a:lnTo>
                                      <a:pt x="f24" y="f25"/>
                                    </a:lnTo>
                                    <a:lnTo>
                                      <a:pt x="f26" y="f27"/>
                                    </a:lnTo>
                                    <a:lnTo>
                                      <a:pt x="f28" y="f29"/>
                                    </a:lnTo>
                                    <a:lnTo>
                                      <a:pt x="f30" y="f31"/>
                                    </a:lnTo>
                                    <a:lnTo>
                                      <a:pt x="f32" y="f33"/>
                                    </a:lnTo>
                                    <a:lnTo>
                                      <a:pt x="f34" y="f7"/>
                                    </a:lnTo>
                                    <a:lnTo>
                                      <a:pt x="f5" y="f35"/>
                                    </a:lnTo>
                                    <a:lnTo>
                                      <a:pt x="f36" y="f37"/>
                                    </a:lnTo>
                                    <a:lnTo>
                                      <a:pt x="f32" y="f31"/>
                                    </a:lnTo>
                                    <a:lnTo>
                                      <a:pt x="f38" y="f39"/>
                                    </a:lnTo>
                                    <a:lnTo>
                                      <a:pt x="f40" y="f41"/>
                                    </a:lnTo>
                                    <a:lnTo>
                                      <a:pt x="f42" y="f43"/>
                                    </a:lnTo>
                                    <a:lnTo>
                                      <a:pt x="f44" y="f45"/>
                                    </a:lnTo>
                                    <a:lnTo>
                                      <a:pt x="f46" y="f47"/>
                                    </a:lnTo>
                                    <a:lnTo>
                                      <a:pt x="f48" y="f49"/>
                                    </a:lnTo>
                                    <a:lnTo>
                                      <a:pt x="f50" y="f51"/>
                                    </a:lnTo>
                                    <a:lnTo>
                                      <a:pt x="f52" y="f53"/>
                                    </a:lnTo>
                                    <a:lnTo>
                                      <a:pt x="f54" y="f55"/>
                                    </a:lnTo>
                                    <a:lnTo>
                                      <a:pt x="f56" y="f57"/>
                                    </a:lnTo>
                                    <a:lnTo>
                                      <a:pt x="f58" y="f59"/>
                                    </a:lnTo>
                                    <a:lnTo>
                                      <a:pt x="f6" y="f5"/>
                                    </a:lnTo>
                                    <a:close/>
                                  </a:path>
                                </a:pathLst>
                              </a:custGeom>
                              <a:solidFill>
                                <a:srgbClr val="32416E"/>
                              </a:solidFill>
                              <a:ln w="0" cap="flat">
                                <a:solidFill>
                                  <a:srgbClr val="32416E"/>
                                </a:solidFill>
                                <a:prstDash val="solid"/>
                                <a:round/>
                              </a:ln>
                            </wps:spPr>
                            <wps:bodyPr lIns="0" tIns="0" rIns="0" bIns="0"/>
                          </wps:wsp>
                          <wps:wsp>
                            <wps:cNvPr id="17" name="Forme libre 28"/>
                            <wps:cNvSpPr/>
                            <wps:spPr>
                              <a:xfrm>
                                <a:off x="665089" y="4253450"/>
                                <a:ext cx="90013" cy="484540"/>
                              </a:xfrm>
                              <a:custGeom>
                                <a:avLst/>
                                <a:gdLst>
                                  <a:gd name="f0" fmla="val 10800000"/>
                                  <a:gd name="f1" fmla="val 5400000"/>
                                  <a:gd name="f2" fmla="val 180"/>
                                  <a:gd name="f3" fmla="val w"/>
                                  <a:gd name="f4" fmla="val h"/>
                                  <a:gd name="f5" fmla="val 0"/>
                                  <a:gd name="f6" fmla="val 36"/>
                                  <a:gd name="f7" fmla="val 194"/>
                                  <a:gd name="f8" fmla="val 6"/>
                                  <a:gd name="f9" fmla="val 16"/>
                                  <a:gd name="f10" fmla="val 7"/>
                                  <a:gd name="f11" fmla="val 19"/>
                                  <a:gd name="f12" fmla="val 11"/>
                                  <a:gd name="f13" fmla="val 80"/>
                                  <a:gd name="f14" fmla="val 20"/>
                                  <a:gd name="f15" fmla="val 132"/>
                                  <a:gd name="f16" fmla="val 33"/>
                                  <a:gd name="f17" fmla="val 185"/>
                                  <a:gd name="f18" fmla="val 21"/>
                                  <a:gd name="f19" fmla="val 161"/>
                                  <a:gd name="f20" fmla="val 15"/>
                                  <a:gd name="f21" fmla="val 145"/>
                                  <a:gd name="f22" fmla="val 5"/>
                                  <a:gd name="f23" fmla="val 81"/>
                                  <a:gd name="f24" fmla="val 1"/>
                                  <a:gd name="f25" fmla="val 41"/>
                                  <a:gd name="f26" fmla="+- 0 0 -90"/>
                                  <a:gd name="f27" fmla="*/ f3 1 36"/>
                                  <a:gd name="f28" fmla="*/ f4 1 194"/>
                                  <a:gd name="f29" fmla="+- f7 0 f5"/>
                                  <a:gd name="f30" fmla="+- f6 0 f5"/>
                                  <a:gd name="f31" fmla="*/ f26 f0 1"/>
                                  <a:gd name="f32" fmla="*/ f30 1 36"/>
                                  <a:gd name="f33" fmla="*/ f29 1 194"/>
                                  <a:gd name="f34" fmla="*/ 0 f30 1"/>
                                  <a:gd name="f35" fmla="*/ 0 f29 1"/>
                                  <a:gd name="f36" fmla="*/ 6 f30 1"/>
                                  <a:gd name="f37" fmla="*/ 16 f29 1"/>
                                  <a:gd name="f38" fmla="*/ 7 f30 1"/>
                                  <a:gd name="f39" fmla="*/ 19 f29 1"/>
                                  <a:gd name="f40" fmla="*/ 11 f30 1"/>
                                  <a:gd name="f41" fmla="*/ 80 f29 1"/>
                                  <a:gd name="f42" fmla="*/ 20 f30 1"/>
                                  <a:gd name="f43" fmla="*/ 132 f29 1"/>
                                  <a:gd name="f44" fmla="*/ 33 f30 1"/>
                                  <a:gd name="f45" fmla="*/ 185 f29 1"/>
                                  <a:gd name="f46" fmla="*/ 36 f30 1"/>
                                  <a:gd name="f47" fmla="*/ 194 f29 1"/>
                                  <a:gd name="f48" fmla="*/ 21 f30 1"/>
                                  <a:gd name="f49" fmla="*/ 161 f29 1"/>
                                  <a:gd name="f50" fmla="*/ 15 f30 1"/>
                                  <a:gd name="f51" fmla="*/ 145 f29 1"/>
                                  <a:gd name="f52" fmla="*/ 5 f30 1"/>
                                  <a:gd name="f53" fmla="*/ 81 f29 1"/>
                                  <a:gd name="f54" fmla="*/ 1 f30 1"/>
                                  <a:gd name="f55" fmla="*/ 41 f29 1"/>
                                  <a:gd name="f56" fmla="*/ f31 1 f2"/>
                                  <a:gd name="f57" fmla="*/ f34 1 36"/>
                                  <a:gd name="f58" fmla="*/ f35 1 194"/>
                                  <a:gd name="f59" fmla="*/ f36 1 36"/>
                                  <a:gd name="f60" fmla="*/ f37 1 194"/>
                                  <a:gd name="f61" fmla="*/ f38 1 36"/>
                                  <a:gd name="f62" fmla="*/ f39 1 194"/>
                                  <a:gd name="f63" fmla="*/ f40 1 36"/>
                                  <a:gd name="f64" fmla="*/ f41 1 194"/>
                                  <a:gd name="f65" fmla="*/ f42 1 36"/>
                                  <a:gd name="f66" fmla="*/ f43 1 194"/>
                                  <a:gd name="f67" fmla="*/ f44 1 36"/>
                                  <a:gd name="f68" fmla="*/ f45 1 194"/>
                                  <a:gd name="f69" fmla="*/ f46 1 36"/>
                                  <a:gd name="f70" fmla="*/ f47 1 194"/>
                                  <a:gd name="f71" fmla="*/ f48 1 36"/>
                                  <a:gd name="f72" fmla="*/ f49 1 194"/>
                                  <a:gd name="f73" fmla="*/ f50 1 36"/>
                                  <a:gd name="f74" fmla="*/ f51 1 194"/>
                                  <a:gd name="f75" fmla="*/ f52 1 36"/>
                                  <a:gd name="f76" fmla="*/ f53 1 194"/>
                                  <a:gd name="f77" fmla="*/ f54 1 36"/>
                                  <a:gd name="f78" fmla="*/ f55 1 194"/>
                                  <a:gd name="f79" fmla="*/ 0 1 f32"/>
                                  <a:gd name="f80" fmla="*/ f6 1 f32"/>
                                  <a:gd name="f81" fmla="*/ 0 1 f33"/>
                                  <a:gd name="f82" fmla="*/ f7 1 f33"/>
                                  <a:gd name="f83" fmla="+- f56 0 f1"/>
                                  <a:gd name="f84" fmla="*/ f57 1 f32"/>
                                  <a:gd name="f85" fmla="*/ f58 1 f33"/>
                                  <a:gd name="f86" fmla="*/ f59 1 f32"/>
                                  <a:gd name="f87" fmla="*/ f60 1 f33"/>
                                  <a:gd name="f88" fmla="*/ f61 1 f32"/>
                                  <a:gd name="f89" fmla="*/ f62 1 f33"/>
                                  <a:gd name="f90" fmla="*/ f63 1 f32"/>
                                  <a:gd name="f91" fmla="*/ f64 1 f33"/>
                                  <a:gd name="f92" fmla="*/ f65 1 f32"/>
                                  <a:gd name="f93" fmla="*/ f66 1 f33"/>
                                  <a:gd name="f94" fmla="*/ f67 1 f32"/>
                                  <a:gd name="f95" fmla="*/ f68 1 f33"/>
                                  <a:gd name="f96" fmla="*/ f69 1 f32"/>
                                  <a:gd name="f97" fmla="*/ f70 1 f33"/>
                                  <a:gd name="f98" fmla="*/ f71 1 f32"/>
                                  <a:gd name="f99" fmla="*/ f72 1 f33"/>
                                  <a:gd name="f100" fmla="*/ f73 1 f32"/>
                                  <a:gd name="f101" fmla="*/ f74 1 f33"/>
                                  <a:gd name="f102" fmla="*/ f75 1 f32"/>
                                  <a:gd name="f103" fmla="*/ f76 1 f33"/>
                                  <a:gd name="f104" fmla="*/ f77 1 f32"/>
                                  <a:gd name="f105" fmla="*/ f78 1 f33"/>
                                  <a:gd name="f106" fmla="*/ f79 f27 1"/>
                                  <a:gd name="f107" fmla="*/ f80 f27 1"/>
                                  <a:gd name="f108" fmla="*/ f82 f28 1"/>
                                  <a:gd name="f109" fmla="*/ f81 f28 1"/>
                                  <a:gd name="f110" fmla="*/ f84 f27 1"/>
                                  <a:gd name="f111" fmla="*/ f85 f28 1"/>
                                  <a:gd name="f112" fmla="*/ f86 f27 1"/>
                                  <a:gd name="f113" fmla="*/ f87 f28 1"/>
                                  <a:gd name="f114" fmla="*/ f88 f27 1"/>
                                  <a:gd name="f115" fmla="*/ f89 f28 1"/>
                                  <a:gd name="f116" fmla="*/ f90 f27 1"/>
                                  <a:gd name="f117" fmla="*/ f91 f28 1"/>
                                  <a:gd name="f118" fmla="*/ f92 f27 1"/>
                                  <a:gd name="f119" fmla="*/ f93 f28 1"/>
                                  <a:gd name="f120" fmla="*/ f94 f27 1"/>
                                  <a:gd name="f121" fmla="*/ f95 f28 1"/>
                                  <a:gd name="f122" fmla="*/ f96 f27 1"/>
                                  <a:gd name="f123" fmla="*/ f97 f28 1"/>
                                  <a:gd name="f124" fmla="*/ f98 f27 1"/>
                                  <a:gd name="f125" fmla="*/ f99 f28 1"/>
                                  <a:gd name="f126" fmla="*/ f100 f27 1"/>
                                  <a:gd name="f127" fmla="*/ f101 f28 1"/>
                                  <a:gd name="f128" fmla="*/ f102 f27 1"/>
                                  <a:gd name="f129" fmla="*/ f103 f28 1"/>
                                  <a:gd name="f130" fmla="*/ f104 f27 1"/>
                                  <a:gd name="f131" fmla="*/ f105 f28 1"/>
                                </a:gdLst>
                                <a:ahLst/>
                                <a:cxnLst>
                                  <a:cxn ang="3cd4">
                                    <a:pos x="hc" y="t"/>
                                  </a:cxn>
                                  <a:cxn ang="0">
                                    <a:pos x="r" y="vc"/>
                                  </a:cxn>
                                  <a:cxn ang="cd4">
                                    <a:pos x="hc" y="b"/>
                                  </a:cxn>
                                  <a:cxn ang="cd2">
                                    <a:pos x="l" y="vc"/>
                                  </a:cxn>
                                  <a:cxn ang="f83">
                                    <a:pos x="f110" y="f111"/>
                                  </a:cxn>
                                  <a:cxn ang="f83">
                                    <a:pos x="f112" y="f113"/>
                                  </a:cxn>
                                  <a:cxn ang="f83">
                                    <a:pos x="f114" y="f115"/>
                                  </a:cxn>
                                  <a:cxn ang="f83">
                                    <a:pos x="f116" y="f117"/>
                                  </a:cxn>
                                  <a:cxn ang="f83">
                                    <a:pos x="f118" y="f119"/>
                                  </a:cxn>
                                  <a:cxn ang="f83">
                                    <a:pos x="f120" y="f121"/>
                                  </a:cxn>
                                  <a:cxn ang="f83">
                                    <a:pos x="f122" y="f123"/>
                                  </a:cxn>
                                  <a:cxn ang="f83">
                                    <a:pos x="f124" y="f125"/>
                                  </a:cxn>
                                  <a:cxn ang="f83">
                                    <a:pos x="f126" y="f127"/>
                                  </a:cxn>
                                  <a:cxn ang="f83">
                                    <a:pos x="f128" y="f129"/>
                                  </a:cxn>
                                  <a:cxn ang="f83">
                                    <a:pos x="f130" y="f131"/>
                                  </a:cxn>
                                  <a:cxn ang="f83">
                                    <a:pos x="f110" y="f111"/>
                                  </a:cxn>
                                </a:cxnLst>
                                <a:rect l="f106" t="f109" r="f107" b="f108"/>
                                <a:pathLst>
                                  <a:path w="36" h="194">
                                    <a:moveTo>
                                      <a:pt x="f5" y="f5"/>
                                    </a:moveTo>
                                    <a:lnTo>
                                      <a:pt x="f8" y="f9"/>
                                    </a:lnTo>
                                    <a:lnTo>
                                      <a:pt x="f10" y="f11"/>
                                    </a:lnTo>
                                    <a:lnTo>
                                      <a:pt x="f12" y="f13"/>
                                    </a:lnTo>
                                    <a:lnTo>
                                      <a:pt x="f14" y="f15"/>
                                    </a:lnTo>
                                    <a:lnTo>
                                      <a:pt x="f16" y="f17"/>
                                    </a:lnTo>
                                    <a:lnTo>
                                      <a:pt x="f6" y="f7"/>
                                    </a:lnTo>
                                    <a:lnTo>
                                      <a:pt x="f18" y="f19"/>
                                    </a:lnTo>
                                    <a:lnTo>
                                      <a:pt x="f20" y="f21"/>
                                    </a:lnTo>
                                    <a:lnTo>
                                      <a:pt x="f22" y="f23"/>
                                    </a:lnTo>
                                    <a:lnTo>
                                      <a:pt x="f24" y="f25"/>
                                    </a:lnTo>
                                    <a:lnTo>
                                      <a:pt x="f5" y="f5"/>
                                    </a:lnTo>
                                    <a:close/>
                                  </a:path>
                                </a:pathLst>
                              </a:custGeom>
                              <a:solidFill>
                                <a:srgbClr val="32416E"/>
                              </a:solidFill>
                              <a:ln w="0" cap="flat">
                                <a:solidFill>
                                  <a:srgbClr val="32416E"/>
                                </a:solidFill>
                                <a:prstDash val="solid"/>
                                <a:round/>
                              </a:ln>
                            </wps:spPr>
                            <wps:bodyPr lIns="0" tIns="0" rIns="0" bIns="0"/>
                          </wps:wsp>
                          <wps:wsp>
                            <wps:cNvPr id="18" name="Forme libre 29"/>
                            <wps:cNvSpPr/>
                            <wps:spPr>
                              <a:xfrm>
                                <a:off x="735095" y="4747976"/>
                                <a:ext cx="77513" cy="162342"/>
                              </a:xfrm>
                              <a:custGeom>
                                <a:avLst/>
                                <a:gdLst>
                                  <a:gd name="f0" fmla="val 10800000"/>
                                  <a:gd name="f1" fmla="val 5400000"/>
                                  <a:gd name="f2" fmla="val 180"/>
                                  <a:gd name="f3" fmla="val w"/>
                                  <a:gd name="f4" fmla="val h"/>
                                  <a:gd name="f5" fmla="val 0"/>
                                  <a:gd name="f6" fmla="val 31"/>
                                  <a:gd name="f7" fmla="val 65"/>
                                  <a:gd name="f8" fmla="val 23"/>
                                  <a:gd name="f9" fmla="+- 0 0 -90"/>
                                  <a:gd name="f10" fmla="*/ f3 1 31"/>
                                  <a:gd name="f11" fmla="*/ f4 1 65"/>
                                  <a:gd name="f12" fmla="+- f7 0 f5"/>
                                  <a:gd name="f13" fmla="+- f6 0 f5"/>
                                  <a:gd name="f14" fmla="*/ f9 f0 1"/>
                                  <a:gd name="f15" fmla="*/ f13 1 31"/>
                                  <a:gd name="f16" fmla="*/ f12 1 65"/>
                                  <a:gd name="f17" fmla="*/ 0 f13 1"/>
                                  <a:gd name="f18" fmla="*/ 0 f12 1"/>
                                  <a:gd name="f19" fmla="*/ 31 f13 1"/>
                                  <a:gd name="f20" fmla="*/ 65 f12 1"/>
                                  <a:gd name="f21" fmla="*/ 23 f13 1"/>
                                  <a:gd name="f22" fmla="*/ f14 1 f2"/>
                                  <a:gd name="f23" fmla="*/ f17 1 31"/>
                                  <a:gd name="f24" fmla="*/ f18 1 65"/>
                                  <a:gd name="f25" fmla="*/ f19 1 31"/>
                                  <a:gd name="f26" fmla="*/ f20 1 65"/>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5">
                                    <a:moveTo>
                                      <a:pt x="f5" y="f5"/>
                                    </a:moveTo>
                                    <a:lnTo>
                                      <a:pt x="f6" y="f7"/>
                                    </a:lnTo>
                                    <a:lnTo>
                                      <a:pt x="f8" y="f7"/>
                                    </a:lnTo>
                                    <a:lnTo>
                                      <a:pt x="f5" y="f5"/>
                                    </a:lnTo>
                                    <a:close/>
                                  </a:path>
                                </a:pathLst>
                              </a:custGeom>
                              <a:solidFill>
                                <a:srgbClr val="32416E"/>
                              </a:solidFill>
                              <a:ln w="0" cap="flat">
                                <a:solidFill>
                                  <a:srgbClr val="32416E"/>
                                </a:solidFill>
                                <a:prstDash val="solid"/>
                                <a:round/>
                              </a:ln>
                            </wps:spPr>
                            <wps:bodyPr lIns="0" tIns="0" rIns="0" bIns="0"/>
                          </wps:wsp>
                          <wps:wsp>
                            <wps:cNvPr id="19" name="Forme libre 30"/>
                            <wps:cNvSpPr/>
                            <wps:spPr>
                              <a:xfrm>
                                <a:off x="665089" y="4195998"/>
                                <a:ext cx="17501" cy="104899"/>
                              </a:xfrm>
                              <a:custGeom>
                                <a:avLst/>
                                <a:gdLst>
                                  <a:gd name="f0" fmla="val 10800000"/>
                                  <a:gd name="f1" fmla="val 5400000"/>
                                  <a:gd name="f2" fmla="val 180"/>
                                  <a:gd name="f3" fmla="val w"/>
                                  <a:gd name="f4" fmla="val h"/>
                                  <a:gd name="f5" fmla="val 0"/>
                                  <a:gd name="f6" fmla="val 7"/>
                                  <a:gd name="f7" fmla="val 42"/>
                                  <a:gd name="f8" fmla="val 6"/>
                                  <a:gd name="f9" fmla="val 17"/>
                                  <a:gd name="f10" fmla="val 39"/>
                                  <a:gd name="f11" fmla="val 23"/>
                                  <a:gd name="f12" fmla="+- 0 0 -90"/>
                                  <a:gd name="f13" fmla="*/ f3 1 7"/>
                                  <a:gd name="f14" fmla="*/ f4 1 42"/>
                                  <a:gd name="f15" fmla="+- f7 0 f5"/>
                                  <a:gd name="f16" fmla="+- f6 0 f5"/>
                                  <a:gd name="f17" fmla="*/ f12 f0 1"/>
                                  <a:gd name="f18" fmla="*/ f16 1 7"/>
                                  <a:gd name="f19" fmla="*/ f15 1 42"/>
                                  <a:gd name="f20" fmla="*/ 0 f16 1"/>
                                  <a:gd name="f21" fmla="*/ 0 f15 1"/>
                                  <a:gd name="f22" fmla="*/ 6 f16 1"/>
                                  <a:gd name="f23" fmla="*/ 17 f15 1"/>
                                  <a:gd name="f24" fmla="*/ 7 f16 1"/>
                                  <a:gd name="f25" fmla="*/ 42 f15 1"/>
                                  <a:gd name="f26" fmla="*/ 39 f15 1"/>
                                  <a:gd name="f27" fmla="*/ 23 f15 1"/>
                                  <a:gd name="f28" fmla="*/ f17 1 f2"/>
                                  <a:gd name="f29" fmla="*/ f20 1 7"/>
                                  <a:gd name="f30" fmla="*/ f21 1 42"/>
                                  <a:gd name="f31" fmla="*/ f22 1 7"/>
                                  <a:gd name="f32" fmla="*/ f23 1 42"/>
                                  <a:gd name="f33" fmla="*/ f24 1 7"/>
                                  <a:gd name="f34" fmla="*/ f25 1 42"/>
                                  <a:gd name="f35" fmla="*/ f26 1 42"/>
                                  <a:gd name="f36" fmla="*/ f27 1 42"/>
                                  <a:gd name="f37" fmla="*/ 0 1 f18"/>
                                  <a:gd name="f38" fmla="*/ f6 1 f18"/>
                                  <a:gd name="f39" fmla="*/ 0 1 f19"/>
                                  <a:gd name="f40" fmla="*/ f7 1 f19"/>
                                  <a:gd name="f41" fmla="+- f28 0 f1"/>
                                  <a:gd name="f42" fmla="*/ f29 1 f18"/>
                                  <a:gd name="f43" fmla="*/ f30 1 f19"/>
                                  <a:gd name="f44" fmla="*/ f31 1 f18"/>
                                  <a:gd name="f45" fmla="*/ f32 1 f19"/>
                                  <a:gd name="f46" fmla="*/ f33 1 f18"/>
                                  <a:gd name="f47" fmla="*/ f34 1 f19"/>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3 1"/>
                                  <a:gd name="f59" fmla="*/ f47 f14 1"/>
                                  <a:gd name="f60" fmla="*/ f48 f14 1"/>
                                  <a:gd name="f61" fmla="*/ f49 f14 1"/>
                                </a:gdLst>
                                <a:ahLst/>
                                <a:cxnLst>
                                  <a:cxn ang="3cd4">
                                    <a:pos x="hc" y="t"/>
                                  </a:cxn>
                                  <a:cxn ang="0">
                                    <a:pos x="r" y="vc"/>
                                  </a:cxn>
                                  <a:cxn ang="cd4">
                                    <a:pos x="hc" y="b"/>
                                  </a:cxn>
                                  <a:cxn ang="cd2">
                                    <a:pos x="l" y="vc"/>
                                  </a:cxn>
                                  <a:cxn ang="f41">
                                    <a:pos x="f54" y="f55"/>
                                  </a:cxn>
                                  <a:cxn ang="f41">
                                    <a:pos x="f56" y="f57"/>
                                  </a:cxn>
                                  <a:cxn ang="f41">
                                    <a:pos x="f58" y="f59"/>
                                  </a:cxn>
                                  <a:cxn ang="f41">
                                    <a:pos x="f56" y="f60"/>
                                  </a:cxn>
                                  <a:cxn ang="f41">
                                    <a:pos x="f54" y="f61"/>
                                  </a:cxn>
                                  <a:cxn ang="f41">
                                    <a:pos x="f54" y="f55"/>
                                  </a:cxn>
                                </a:cxnLst>
                                <a:rect l="f50" t="f53" r="f51" b="f52"/>
                                <a:pathLst>
                                  <a:path w="7" h="42">
                                    <a:moveTo>
                                      <a:pt x="f5" y="f5"/>
                                    </a:moveTo>
                                    <a:lnTo>
                                      <a:pt x="f8" y="f9"/>
                                    </a:lnTo>
                                    <a:lnTo>
                                      <a:pt x="f6" y="f7"/>
                                    </a:lnTo>
                                    <a:lnTo>
                                      <a:pt x="f8" y="f10"/>
                                    </a:lnTo>
                                    <a:lnTo>
                                      <a:pt x="f5" y="f11"/>
                                    </a:lnTo>
                                    <a:lnTo>
                                      <a:pt x="f5" y="f5"/>
                                    </a:lnTo>
                                    <a:close/>
                                  </a:path>
                                </a:pathLst>
                              </a:custGeom>
                              <a:solidFill>
                                <a:srgbClr val="32416E"/>
                              </a:solidFill>
                              <a:ln w="0" cap="flat">
                                <a:solidFill>
                                  <a:srgbClr val="32416E"/>
                                </a:solidFill>
                                <a:prstDash val="solid"/>
                                <a:round/>
                              </a:ln>
                            </wps:spPr>
                            <wps:bodyPr lIns="0" tIns="0" rIns="0" bIns="0"/>
                          </wps:wsp>
                          <wps:wsp>
                            <wps:cNvPr id="20" name="Forme libre 31"/>
                            <wps:cNvSpPr/>
                            <wps:spPr>
                              <a:xfrm>
                                <a:off x="702598" y="4615607"/>
                                <a:ext cx="112516" cy="294720"/>
                              </a:xfrm>
                              <a:custGeom>
                                <a:avLst/>
                                <a:gdLst>
                                  <a:gd name="f0" fmla="val 10800000"/>
                                  <a:gd name="f1" fmla="val 5400000"/>
                                  <a:gd name="f2" fmla="val 180"/>
                                  <a:gd name="f3" fmla="val w"/>
                                  <a:gd name="f4" fmla="val h"/>
                                  <a:gd name="f5" fmla="val 0"/>
                                  <a:gd name="f6" fmla="val 45"/>
                                  <a:gd name="f7" fmla="val 118"/>
                                  <a:gd name="f8" fmla="val 6"/>
                                  <a:gd name="f9" fmla="val 16"/>
                                  <a:gd name="f10" fmla="val 21"/>
                                  <a:gd name="f11" fmla="val 49"/>
                                  <a:gd name="f12" fmla="val 33"/>
                                  <a:gd name="f13" fmla="val 84"/>
                                  <a:gd name="f14" fmla="val 44"/>
                                  <a:gd name="f15" fmla="val 13"/>
                                  <a:gd name="f16" fmla="val 53"/>
                                  <a:gd name="f17" fmla="val 11"/>
                                  <a:gd name="f18" fmla="val 42"/>
                                  <a:gd name="f19" fmla="+- 0 0 -90"/>
                                  <a:gd name="f20" fmla="*/ f3 1 45"/>
                                  <a:gd name="f21" fmla="*/ f4 1 118"/>
                                  <a:gd name="f22" fmla="+- f7 0 f5"/>
                                  <a:gd name="f23" fmla="+- f6 0 f5"/>
                                  <a:gd name="f24" fmla="*/ f19 f0 1"/>
                                  <a:gd name="f25" fmla="*/ f23 1 45"/>
                                  <a:gd name="f26" fmla="*/ f22 1 118"/>
                                  <a:gd name="f27" fmla="*/ 0 f23 1"/>
                                  <a:gd name="f28" fmla="*/ 0 f22 1"/>
                                  <a:gd name="f29" fmla="*/ 6 f23 1"/>
                                  <a:gd name="f30" fmla="*/ 16 f22 1"/>
                                  <a:gd name="f31" fmla="*/ 21 f23 1"/>
                                  <a:gd name="f32" fmla="*/ 49 f22 1"/>
                                  <a:gd name="f33" fmla="*/ 33 f23 1"/>
                                  <a:gd name="f34" fmla="*/ 84 f22 1"/>
                                  <a:gd name="f35" fmla="*/ 45 f23 1"/>
                                  <a:gd name="f36" fmla="*/ 118 f22 1"/>
                                  <a:gd name="f37" fmla="*/ 44 f23 1"/>
                                  <a:gd name="f38" fmla="*/ 13 f23 1"/>
                                  <a:gd name="f39" fmla="*/ 53 f22 1"/>
                                  <a:gd name="f40" fmla="*/ 11 f23 1"/>
                                  <a:gd name="f41" fmla="*/ 42 f22 1"/>
                                  <a:gd name="f42" fmla="*/ f24 1 f2"/>
                                  <a:gd name="f43" fmla="*/ f27 1 45"/>
                                  <a:gd name="f44" fmla="*/ f28 1 118"/>
                                  <a:gd name="f45" fmla="*/ f29 1 45"/>
                                  <a:gd name="f46" fmla="*/ f30 1 118"/>
                                  <a:gd name="f47" fmla="*/ f31 1 45"/>
                                  <a:gd name="f48" fmla="*/ f32 1 118"/>
                                  <a:gd name="f49" fmla="*/ f33 1 45"/>
                                  <a:gd name="f50" fmla="*/ f34 1 118"/>
                                  <a:gd name="f51" fmla="*/ f35 1 45"/>
                                  <a:gd name="f52" fmla="*/ f36 1 118"/>
                                  <a:gd name="f53" fmla="*/ f37 1 45"/>
                                  <a:gd name="f54" fmla="*/ f38 1 45"/>
                                  <a:gd name="f55" fmla="*/ f39 1 118"/>
                                  <a:gd name="f56" fmla="*/ f40 1 45"/>
                                  <a:gd name="f57" fmla="*/ f41 1 118"/>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5" h="118">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32416E"/>
                              </a:solidFill>
                              <a:ln w="0" cap="flat">
                                <a:solidFill>
                                  <a:srgbClr val="32416E"/>
                                </a:solidFill>
                                <a:prstDash val="solid"/>
                                <a:round/>
                              </a:ln>
                            </wps:spPr>
                            <wps:bodyPr lIns="0" tIns="0" rIns="0" bIns="0"/>
                          </wps:wsp>
                        </wpg:grpSp>
                        <wpg:grpSp>
                          <wpg:cNvPr id="21" name="Groupe 27"/>
                          <wpg:cNvGrpSpPr/>
                          <wpg:grpSpPr>
                            <a:xfrm>
                              <a:off x="0" y="967828"/>
                              <a:ext cx="2057400" cy="3942499"/>
                              <a:chOff x="0" y="0"/>
                              <a:chExt cx="2057400" cy="3942499"/>
                            </a:xfrm>
                          </wpg:grpSpPr>
                          <wps:wsp>
                            <wps:cNvPr id="22" name="Forme libre 8"/>
                            <wps:cNvSpPr/>
                            <wps:spPr>
                              <a:xfrm>
                                <a:off x="89621" y="1268163"/>
                                <a:ext cx="466746" cy="1678445"/>
                              </a:xfrm>
                              <a:custGeom>
                                <a:avLst/>
                                <a:gdLst>
                                  <a:gd name="f0" fmla="val 10800000"/>
                                  <a:gd name="f1" fmla="val 5400000"/>
                                  <a:gd name="f2" fmla="val 180"/>
                                  <a:gd name="f3" fmla="val w"/>
                                  <a:gd name="f4" fmla="val h"/>
                                  <a:gd name="f5" fmla="val 0"/>
                                  <a:gd name="f6" fmla="val 125"/>
                                  <a:gd name="f7" fmla="val 450"/>
                                  <a:gd name="f8" fmla="val 41"/>
                                  <a:gd name="f9" fmla="val 155"/>
                                  <a:gd name="f10" fmla="val 86"/>
                                  <a:gd name="f11" fmla="val 309"/>
                                  <a:gd name="f12" fmla="val 425"/>
                                  <a:gd name="f13" fmla="val 79"/>
                                  <a:gd name="f14" fmla="val 311"/>
                                  <a:gd name="f15" fmla="val 183"/>
                                  <a:gd name="f16" fmla="val 7"/>
                                  <a:gd name="f17" fmla="val 54"/>
                                  <a:gd name="f18" fmla="+- 0 0 -90"/>
                                  <a:gd name="f19" fmla="*/ f3 1 125"/>
                                  <a:gd name="f20" fmla="*/ f4 1 450"/>
                                  <a:gd name="f21" fmla="+- f7 0 f5"/>
                                  <a:gd name="f22" fmla="+- f6 0 f5"/>
                                  <a:gd name="f23" fmla="*/ f18 f0 1"/>
                                  <a:gd name="f24" fmla="*/ f22 1 125"/>
                                  <a:gd name="f25" fmla="*/ f21 1 450"/>
                                  <a:gd name="f26" fmla="*/ 0 f22 1"/>
                                  <a:gd name="f27" fmla="*/ 0 f21 1"/>
                                  <a:gd name="f28" fmla="*/ 41 f22 1"/>
                                  <a:gd name="f29" fmla="*/ 155 f21 1"/>
                                  <a:gd name="f30" fmla="*/ 86 f22 1"/>
                                  <a:gd name="f31" fmla="*/ 309 f21 1"/>
                                  <a:gd name="f32" fmla="*/ 125 f22 1"/>
                                  <a:gd name="f33" fmla="*/ 425 f21 1"/>
                                  <a:gd name="f34" fmla="*/ 450 f21 1"/>
                                  <a:gd name="f35" fmla="*/ 79 f22 1"/>
                                  <a:gd name="f36" fmla="*/ 311 f21 1"/>
                                  <a:gd name="f37" fmla="*/ 183 f21 1"/>
                                  <a:gd name="f38" fmla="*/ 7 f22 1"/>
                                  <a:gd name="f39" fmla="*/ 54 f21 1"/>
                                  <a:gd name="f40" fmla="*/ f23 1 f2"/>
                                  <a:gd name="f41" fmla="*/ f26 1 125"/>
                                  <a:gd name="f42" fmla="*/ f27 1 450"/>
                                  <a:gd name="f43" fmla="*/ f28 1 125"/>
                                  <a:gd name="f44" fmla="*/ f29 1 450"/>
                                  <a:gd name="f45" fmla="*/ f30 1 125"/>
                                  <a:gd name="f46" fmla="*/ f31 1 450"/>
                                  <a:gd name="f47" fmla="*/ f32 1 125"/>
                                  <a:gd name="f48" fmla="*/ f33 1 450"/>
                                  <a:gd name="f49" fmla="*/ f34 1 450"/>
                                  <a:gd name="f50" fmla="*/ f35 1 125"/>
                                  <a:gd name="f51" fmla="*/ f36 1 450"/>
                                  <a:gd name="f52" fmla="*/ f37 1 450"/>
                                  <a:gd name="f53" fmla="*/ f38 1 125"/>
                                  <a:gd name="f54" fmla="*/ f39 1 450"/>
                                  <a:gd name="f55" fmla="*/ 0 1 f24"/>
                                  <a:gd name="f56" fmla="*/ f6 1 f24"/>
                                  <a:gd name="f57" fmla="*/ 0 1 f25"/>
                                  <a:gd name="f58" fmla="*/ f7 1 f25"/>
                                  <a:gd name="f59" fmla="+- f40 0 f1"/>
                                  <a:gd name="f60" fmla="*/ f41 1 f24"/>
                                  <a:gd name="f61" fmla="*/ f42 1 f25"/>
                                  <a:gd name="f62" fmla="*/ f43 1 f24"/>
                                  <a:gd name="f63" fmla="*/ f44 1 f25"/>
                                  <a:gd name="f64" fmla="*/ f45 1 f24"/>
                                  <a:gd name="f65" fmla="*/ f46 1 f25"/>
                                  <a:gd name="f66" fmla="*/ f47 1 f24"/>
                                  <a:gd name="f67" fmla="*/ f48 1 f25"/>
                                  <a:gd name="f68" fmla="*/ f49 1 f25"/>
                                  <a:gd name="f69" fmla="*/ f50 1 f24"/>
                                  <a:gd name="f70" fmla="*/ f51 1 f25"/>
                                  <a:gd name="f71" fmla="*/ f52 1 f25"/>
                                  <a:gd name="f72" fmla="*/ f53 1 f24"/>
                                  <a:gd name="f73" fmla="*/ f54 1 f25"/>
                                  <a:gd name="f74" fmla="*/ f55 f19 1"/>
                                  <a:gd name="f75" fmla="*/ f56 f19 1"/>
                                  <a:gd name="f76" fmla="*/ f58 f20 1"/>
                                  <a:gd name="f77" fmla="*/ f57 f20 1"/>
                                  <a:gd name="f78" fmla="*/ f60 f19 1"/>
                                  <a:gd name="f79" fmla="*/ f61 f20 1"/>
                                  <a:gd name="f80" fmla="*/ f62 f19 1"/>
                                  <a:gd name="f81" fmla="*/ f63 f20 1"/>
                                  <a:gd name="f82" fmla="*/ f64 f19 1"/>
                                  <a:gd name="f83" fmla="*/ f65 f20 1"/>
                                  <a:gd name="f84" fmla="*/ f66 f19 1"/>
                                  <a:gd name="f85" fmla="*/ f67 f20 1"/>
                                  <a:gd name="f86" fmla="*/ f68 f20 1"/>
                                  <a:gd name="f87" fmla="*/ f69 f19 1"/>
                                  <a:gd name="f88" fmla="*/ f70 f20 1"/>
                                  <a:gd name="f89" fmla="*/ f71 f20 1"/>
                                  <a:gd name="f90" fmla="*/ f72 f19 1"/>
                                  <a:gd name="f91" fmla="*/ f73 f20 1"/>
                                </a:gdLst>
                                <a:ahLst/>
                                <a:cxnLst>
                                  <a:cxn ang="3cd4">
                                    <a:pos x="hc" y="t"/>
                                  </a:cxn>
                                  <a:cxn ang="0">
                                    <a:pos x="r" y="vc"/>
                                  </a:cxn>
                                  <a:cxn ang="cd4">
                                    <a:pos x="hc" y="b"/>
                                  </a:cxn>
                                  <a:cxn ang="cd2">
                                    <a:pos x="l" y="vc"/>
                                  </a:cxn>
                                  <a:cxn ang="f59">
                                    <a:pos x="f78" y="f79"/>
                                  </a:cxn>
                                  <a:cxn ang="f59">
                                    <a:pos x="f80" y="f81"/>
                                  </a:cxn>
                                  <a:cxn ang="f59">
                                    <a:pos x="f82" y="f83"/>
                                  </a:cxn>
                                  <a:cxn ang="f59">
                                    <a:pos x="f84" y="f85"/>
                                  </a:cxn>
                                  <a:cxn ang="f59">
                                    <a:pos x="f84" y="f86"/>
                                  </a:cxn>
                                  <a:cxn ang="f59">
                                    <a:pos x="f87" y="f88"/>
                                  </a:cxn>
                                  <a:cxn ang="f59">
                                    <a:pos x="f80" y="f89"/>
                                  </a:cxn>
                                  <a:cxn ang="f59">
                                    <a:pos x="f90" y="f91"/>
                                  </a:cxn>
                                  <a:cxn ang="f59">
                                    <a:pos x="f78" y="f79"/>
                                  </a:cxn>
                                </a:cxnLst>
                                <a:rect l="f74" t="f77" r="f75" b="f76"/>
                                <a:pathLst>
                                  <a:path w="125" h="450">
                                    <a:moveTo>
                                      <a:pt x="f5" y="f5"/>
                                    </a:moveTo>
                                    <a:lnTo>
                                      <a:pt x="f8" y="f9"/>
                                    </a:lnTo>
                                    <a:lnTo>
                                      <a:pt x="f10" y="f11"/>
                                    </a:lnTo>
                                    <a:lnTo>
                                      <a:pt x="f6" y="f12"/>
                                    </a:lnTo>
                                    <a:lnTo>
                                      <a:pt x="f6" y="f7"/>
                                    </a:lnTo>
                                    <a:lnTo>
                                      <a:pt x="f13" y="f14"/>
                                    </a:lnTo>
                                    <a:lnTo>
                                      <a:pt x="f8" y="f15"/>
                                    </a:lnTo>
                                    <a:lnTo>
                                      <a:pt x="f16" y="f17"/>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23" name="Forme libre 9"/>
                            <wps:cNvSpPr/>
                            <wps:spPr>
                              <a:xfrm>
                                <a:off x="582501" y="2916771"/>
                                <a:ext cx="440603" cy="1025719"/>
                              </a:xfrm>
                              <a:custGeom>
                                <a:avLst/>
                                <a:gdLst>
                                  <a:gd name="f0" fmla="val 10800000"/>
                                  <a:gd name="f1" fmla="val 5400000"/>
                                  <a:gd name="f2" fmla="val 180"/>
                                  <a:gd name="f3" fmla="val w"/>
                                  <a:gd name="f4" fmla="val h"/>
                                  <a:gd name="f5" fmla="val 0"/>
                                  <a:gd name="f6" fmla="val 118"/>
                                  <a:gd name="f7" fmla="val 275"/>
                                  <a:gd name="f8" fmla="val 8"/>
                                  <a:gd name="f9" fmla="val 20"/>
                                  <a:gd name="f10" fmla="val 37"/>
                                  <a:gd name="f11" fmla="val 96"/>
                                  <a:gd name="f12" fmla="val 69"/>
                                  <a:gd name="f13" fmla="val 170"/>
                                  <a:gd name="f14" fmla="val 109"/>
                                  <a:gd name="f15" fmla="val 61"/>
                                  <a:gd name="f16" fmla="val 174"/>
                                  <a:gd name="f17" fmla="val 30"/>
                                  <a:gd name="f18" fmla="val 100"/>
                                  <a:gd name="f19" fmla="val 26"/>
                                  <a:gd name="f20" fmla="+- 0 0 -90"/>
                                  <a:gd name="f21" fmla="*/ f3 1 118"/>
                                  <a:gd name="f22" fmla="*/ f4 1 275"/>
                                  <a:gd name="f23" fmla="+- f7 0 f5"/>
                                  <a:gd name="f24" fmla="+- f6 0 f5"/>
                                  <a:gd name="f25" fmla="*/ f20 f0 1"/>
                                  <a:gd name="f26" fmla="*/ f24 1 118"/>
                                  <a:gd name="f27" fmla="*/ f23 1 275"/>
                                  <a:gd name="f28" fmla="*/ 0 f24 1"/>
                                  <a:gd name="f29" fmla="*/ 0 f23 1"/>
                                  <a:gd name="f30" fmla="*/ 8 f24 1"/>
                                  <a:gd name="f31" fmla="*/ 20 f23 1"/>
                                  <a:gd name="f32" fmla="*/ 37 f24 1"/>
                                  <a:gd name="f33" fmla="*/ 96 f23 1"/>
                                  <a:gd name="f34" fmla="*/ 69 f24 1"/>
                                  <a:gd name="f35" fmla="*/ 170 f23 1"/>
                                  <a:gd name="f36" fmla="*/ 118 f24 1"/>
                                  <a:gd name="f37" fmla="*/ 275 f23 1"/>
                                  <a:gd name="f38" fmla="*/ 109 f24 1"/>
                                  <a:gd name="f39" fmla="*/ 61 f24 1"/>
                                  <a:gd name="f40" fmla="*/ 174 f23 1"/>
                                  <a:gd name="f41" fmla="*/ 30 f24 1"/>
                                  <a:gd name="f42" fmla="*/ 100 f23 1"/>
                                  <a:gd name="f43" fmla="*/ 26 f23 1"/>
                                  <a:gd name="f44" fmla="*/ f25 1 f2"/>
                                  <a:gd name="f45" fmla="*/ f28 1 118"/>
                                  <a:gd name="f46" fmla="*/ f29 1 275"/>
                                  <a:gd name="f47" fmla="*/ f30 1 118"/>
                                  <a:gd name="f48" fmla="*/ f31 1 275"/>
                                  <a:gd name="f49" fmla="*/ f32 1 118"/>
                                  <a:gd name="f50" fmla="*/ f33 1 275"/>
                                  <a:gd name="f51" fmla="*/ f34 1 118"/>
                                  <a:gd name="f52" fmla="*/ f35 1 275"/>
                                  <a:gd name="f53" fmla="*/ f36 1 118"/>
                                  <a:gd name="f54" fmla="*/ f37 1 275"/>
                                  <a:gd name="f55" fmla="*/ f38 1 118"/>
                                  <a:gd name="f56" fmla="*/ f39 1 118"/>
                                  <a:gd name="f57" fmla="*/ f40 1 275"/>
                                  <a:gd name="f58" fmla="*/ f41 1 118"/>
                                  <a:gd name="f59" fmla="*/ f42 1 275"/>
                                  <a:gd name="f60" fmla="*/ f43 1 275"/>
                                  <a:gd name="f61" fmla="*/ 0 1 f26"/>
                                  <a:gd name="f62" fmla="*/ f6 1 f26"/>
                                  <a:gd name="f63" fmla="*/ 0 1 f27"/>
                                  <a:gd name="f64" fmla="*/ f7 1 f27"/>
                                  <a:gd name="f65" fmla="+- f44 0 f1"/>
                                  <a:gd name="f66" fmla="*/ f45 1 f26"/>
                                  <a:gd name="f67" fmla="*/ f46 1 f27"/>
                                  <a:gd name="f68" fmla="*/ f47 1 f26"/>
                                  <a:gd name="f69" fmla="*/ f48 1 f27"/>
                                  <a:gd name="f70" fmla="*/ f49 1 f26"/>
                                  <a:gd name="f71" fmla="*/ f50 1 f27"/>
                                  <a:gd name="f72" fmla="*/ f51 1 f26"/>
                                  <a:gd name="f73" fmla="*/ f52 1 f27"/>
                                  <a:gd name="f74" fmla="*/ f53 1 f26"/>
                                  <a:gd name="f75" fmla="*/ f54 1 f27"/>
                                  <a:gd name="f76" fmla="*/ f55 1 f26"/>
                                  <a:gd name="f77" fmla="*/ f56 1 f26"/>
                                  <a:gd name="f78" fmla="*/ f57 1 f27"/>
                                  <a:gd name="f79" fmla="*/ f58 1 f26"/>
                                  <a:gd name="f80" fmla="*/ f59 1 f27"/>
                                  <a:gd name="f81" fmla="*/ f60 1 f27"/>
                                  <a:gd name="f82" fmla="*/ f61 f21 1"/>
                                  <a:gd name="f83" fmla="*/ f62 f21 1"/>
                                  <a:gd name="f84" fmla="*/ f64 f22 1"/>
                                  <a:gd name="f85" fmla="*/ f63 f22 1"/>
                                  <a:gd name="f86" fmla="*/ f66 f21 1"/>
                                  <a:gd name="f87" fmla="*/ f67 f22 1"/>
                                  <a:gd name="f88" fmla="*/ f68 f21 1"/>
                                  <a:gd name="f89" fmla="*/ f69 f22 1"/>
                                  <a:gd name="f90" fmla="*/ f70 f21 1"/>
                                  <a:gd name="f91" fmla="*/ f71 f22 1"/>
                                  <a:gd name="f92" fmla="*/ f72 f21 1"/>
                                  <a:gd name="f93" fmla="*/ f73 f22 1"/>
                                  <a:gd name="f94" fmla="*/ f74 f21 1"/>
                                  <a:gd name="f95" fmla="*/ f75 f22 1"/>
                                  <a:gd name="f96" fmla="*/ f76 f21 1"/>
                                  <a:gd name="f97" fmla="*/ f77 f21 1"/>
                                  <a:gd name="f98" fmla="*/ f78 f22 1"/>
                                  <a:gd name="f99" fmla="*/ f79 f21 1"/>
                                  <a:gd name="f100" fmla="*/ f80 f22 1"/>
                                  <a:gd name="f101" fmla="*/ f81 f22 1"/>
                                </a:gdLst>
                                <a:ahLst/>
                                <a:cxnLst>
                                  <a:cxn ang="3cd4">
                                    <a:pos x="hc" y="t"/>
                                  </a:cxn>
                                  <a:cxn ang="0">
                                    <a:pos x="r" y="vc"/>
                                  </a:cxn>
                                  <a:cxn ang="cd4">
                                    <a:pos x="hc" y="b"/>
                                  </a:cxn>
                                  <a:cxn ang="cd2">
                                    <a:pos x="l" y="vc"/>
                                  </a:cxn>
                                  <a:cxn ang="f65">
                                    <a:pos x="f86" y="f87"/>
                                  </a:cxn>
                                  <a:cxn ang="f65">
                                    <a:pos x="f88" y="f89"/>
                                  </a:cxn>
                                  <a:cxn ang="f65">
                                    <a:pos x="f90" y="f91"/>
                                  </a:cxn>
                                  <a:cxn ang="f65">
                                    <a:pos x="f92" y="f93"/>
                                  </a:cxn>
                                  <a:cxn ang="f65">
                                    <a:pos x="f94" y="f95"/>
                                  </a:cxn>
                                  <a:cxn ang="f65">
                                    <a:pos x="f96" y="f95"/>
                                  </a:cxn>
                                  <a:cxn ang="f65">
                                    <a:pos x="f97" y="f98"/>
                                  </a:cxn>
                                  <a:cxn ang="f65">
                                    <a:pos x="f99" y="f100"/>
                                  </a:cxn>
                                  <a:cxn ang="f65">
                                    <a:pos x="f86" y="f101"/>
                                  </a:cxn>
                                  <a:cxn ang="f65">
                                    <a:pos x="f86" y="f87"/>
                                  </a:cxn>
                                </a:cxnLst>
                                <a:rect l="f82" t="f85" r="f83" b="f84"/>
                                <a:pathLst>
                                  <a:path w="118" h="275">
                                    <a:moveTo>
                                      <a:pt x="f5" y="f5"/>
                                    </a:moveTo>
                                    <a:lnTo>
                                      <a:pt x="f8" y="f9"/>
                                    </a:lnTo>
                                    <a:lnTo>
                                      <a:pt x="f10" y="f11"/>
                                    </a:lnTo>
                                    <a:lnTo>
                                      <a:pt x="f12" y="f13"/>
                                    </a:lnTo>
                                    <a:lnTo>
                                      <a:pt x="f6" y="f7"/>
                                    </a:lnTo>
                                    <a:lnTo>
                                      <a:pt x="f14" y="f7"/>
                                    </a:lnTo>
                                    <a:lnTo>
                                      <a:pt x="f15" y="f16"/>
                                    </a:lnTo>
                                    <a:lnTo>
                                      <a:pt x="f17" y="f18"/>
                                    </a:lnTo>
                                    <a:lnTo>
                                      <a:pt x="f5" y="f19"/>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24" name="Forme libre 10"/>
                            <wps:cNvSpPr/>
                            <wps:spPr>
                              <a:xfrm>
                                <a:off x="0" y="846689"/>
                                <a:ext cx="74679" cy="451320"/>
                              </a:xfrm>
                              <a:custGeom>
                                <a:avLst/>
                                <a:gdLst>
                                  <a:gd name="f0" fmla="val 10800000"/>
                                  <a:gd name="f1" fmla="val 5400000"/>
                                  <a:gd name="f2" fmla="val 180"/>
                                  <a:gd name="f3" fmla="val w"/>
                                  <a:gd name="f4" fmla="val h"/>
                                  <a:gd name="f5" fmla="val 0"/>
                                  <a:gd name="f6" fmla="val 20"/>
                                  <a:gd name="f7" fmla="val 121"/>
                                  <a:gd name="f8" fmla="val 16"/>
                                  <a:gd name="f9" fmla="val 72"/>
                                  <a:gd name="f10" fmla="val 18"/>
                                  <a:gd name="f11" fmla="val 112"/>
                                  <a:gd name="f12" fmla="val 31"/>
                                  <a:gd name="f13" fmla="+- 0 0 -90"/>
                                  <a:gd name="f14" fmla="*/ f3 1 20"/>
                                  <a:gd name="f15" fmla="*/ f4 1 121"/>
                                  <a:gd name="f16" fmla="+- f7 0 f5"/>
                                  <a:gd name="f17" fmla="+- f6 0 f5"/>
                                  <a:gd name="f18" fmla="*/ f13 f0 1"/>
                                  <a:gd name="f19" fmla="*/ f17 1 20"/>
                                  <a:gd name="f20" fmla="*/ f16 1 121"/>
                                  <a:gd name="f21" fmla="*/ 0 f17 1"/>
                                  <a:gd name="f22" fmla="*/ 0 f16 1"/>
                                  <a:gd name="f23" fmla="*/ 16 f17 1"/>
                                  <a:gd name="f24" fmla="*/ 72 f16 1"/>
                                  <a:gd name="f25" fmla="*/ 20 f17 1"/>
                                  <a:gd name="f26" fmla="*/ 121 f16 1"/>
                                  <a:gd name="f27" fmla="*/ 18 f17 1"/>
                                  <a:gd name="f28" fmla="*/ 112 f16 1"/>
                                  <a:gd name="f29" fmla="*/ 31 f16 1"/>
                                  <a:gd name="f30" fmla="*/ f18 1 f2"/>
                                  <a:gd name="f31" fmla="*/ f21 1 20"/>
                                  <a:gd name="f32" fmla="*/ f22 1 121"/>
                                  <a:gd name="f33" fmla="*/ f23 1 20"/>
                                  <a:gd name="f34" fmla="*/ f24 1 121"/>
                                  <a:gd name="f35" fmla="*/ f25 1 20"/>
                                  <a:gd name="f36" fmla="*/ f26 1 121"/>
                                  <a:gd name="f37" fmla="*/ f27 1 20"/>
                                  <a:gd name="f38" fmla="*/ f28 1 121"/>
                                  <a:gd name="f39" fmla="*/ f29 1 121"/>
                                  <a:gd name="f40" fmla="*/ 0 1 f19"/>
                                  <a:gd name="f41" fmla="*/ f6 1 f19"/>
                                  <a:gd name="f42" fmla="*/ 0 1 f20"/>
                                  <a:gd name="f43" fmla="*/ f7 1 f20"/>
                                  <a:gd name="f44" fmla="+- f30 0 f1"/>
                                  <a:gd name="f45" fmla="*/ f31 1 f19"/>
                                  <a:gd name="f46" fmla="*/ f32 1 f20"/>
                                  <a:gd name="f47" fmla="*/ f33 1 f19"/>
                                  <a:gd name="f48" fmla="*/ f34 1 f20"/>
                                  <a:gd name="f49" fmla="*/ f35 1 f19"/>
                                  <a:gd name="f50" fmla="*/ f36 1 f20"/>
                                  <a:gd name="f51" fmla="*/ f37 1 f19"/>
                                  <a:gd name="f52" fmla="*/ f38 1 f20"/>
                                  <a:gd name="f53" fmla="*/ f39 1 f20"/>
                                  <a:gd name="f54" fmla="*/ f40 f14 1"/>
                                  <a:gd name="f55" fmla="*/ f41 f14 1"/>
                                  <a:gd name="f56" fmla="*/ f43 f15 1"/>
                                  <a:gd name="f57" fmla="*/ f42 f15 1"/>
                                  <a:gd name="f58" fmla="*/ f45 f14 1"/>
                                  <a:gd name="f59" fmla="*/ f46 f15 1"/>
                                  <a:gd name="f60" fmla="*/ f47 f14 1"/>
                                  <a:gd name="f61" fmla="*/ f48 f15 1"/>
                                  <a:gd name="f62" fmla="*/ f49 f14 1"/>
                                  <a:gd name="f63" fmla="*/ f50 f15 1"/>
                                  <a:gd name="f64" fmla="*/ f51 f14 1"/>
                                  <a:gd name="f65" fmla="*/ f52 f15 1"/>
                                  <a:gd name="f66" fmla="*/ f53 f15 1"/>
                                </a:gdLst>
                                <a:ahLst/>
                                <a:cxnLst>
                                  <a:cxn ang="3cd4">
                                    <a:pos x="hc" y="t"/>
                                  </a:cxn>
                                  <a:cxn ang="0">
                                    <a:pos x="r" y="vc"/>
                                  </a:cxn>
                                  <a:cxn ang="cd4">
                                    <a:pos x="hc" y="b"/>
                                  </a:cxn>
                                  <a:cxn ang="cd2">
                                    <a:pos x="l" y="vc"/>
                                  </a:cxn>
                                  <a:cxn ang="f44">
                                    <a:pos x="f58" y="f59"/>
                                  </a:cxn>
                                  <a:cxn ang="f44">
                                    <a:pos x="f60" y="f61"/>
                                  </a:cxn>
                                  <a:cxn ang="f44">
                                    <a:pos x="f62" y="f63"/>
                                  </a:cxn>
                                  <a:cxn ang="f44">
                                    <a:pos x="f64" y="f65"/>
                                  </a:cxn>
                                  <a:cxn ang="f44">
                                    <a:pos x="f58" y="f66"/>
                                  </a:cxn>
                                  <a:cxn ang="f44">
                                    <a:pos x="f58" y="f59"/>
                                  </a:cxn>
                                </a:cxnLst>
                                <a:rect l="f54" t="f57" r="f55" b="f56"/>
                                <a:pathLst>
                                  <a:path w="20" h="121">
                                    <a:moveTo>
                                      <a:pt x="f5" y="f5"/>
                                    </a:moveTo>
                                    <a:lnTo>
                                      <a:pt x="f8" y="f9"/>
                                    </a:lnTo>
                                    <a:lnTo>
                                      <a:pt x="f6" y="f7"/>
                                    </a:lnTo>
                                    <a:lnTo>
                                      <a:pt x="f10" y="f11"/>
                                    </a:lnTo>
                                    <a:lnTo>
                                      <a:pt x="f5" y="f12"/>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25" name="Forme libre 12"/>
                            <wps:cNvSpPr/>
                            <wps:spPr>
                              <a:xfrm>
                                <a:off x="74680" y="1298000"/>
                                <a:ext cx="589961" cy="2398315"/>
                              </a:xfrm>
                              <a:custGeom>
                                <a:avLst/>
                                <a:gdLst>
                                  <a:gd name="f0" fmla="val 10800000"/>
                                  <a:gd name="f1" fmla="val 5400000"/>
                                  <a:gd name="f2" fmla="val 180"/>
                                  <a:gd name="f3" fmla="val w"/>
                                  <a:gd name="f4" fmla="val h"/>
                                  <a:gd name="f5" fmla="val 0"/>
                                  <a:gd name="f6" fmla="val 158"/>
                                  <a:gd name="f7" fmla="val 643"/>
                                  <a:gd name="f8" fmla="val 11"/>
                                  <a:gd name="f9" fmla="val 46"/>
                                  <a:gd name="f10" fmla="val 22"/>
                                  <a:gd name="f11" fmla="val 129"/>
                                  <a:gd name="f12" fmla="val 36"/>
                                  <a:gd name="f13" fmla="val 211"/>
                                  <a:gd name="f14" fmla="val 55"/>
                                  <a:gd name="f15" fmla="val 301"/>
                                  <a:gd name="f16" fmla="val 76"/>
                                  <a:gd name="f17" fmla="val 389"/>
                                  <a:gd name="f18" fmla="val 103"/>
                                  <a:gd name="f19" fmla="val 476"/>
                                  <a:gd name="f20" fmla="val 123"/>
                                  <a:gd name="f21" fmla="val 533"/>
                                  <a:gd name="f22" fmla="val 144"/>
                                  <a:gd name="f23" fmla="val 588"/>
                                  <a:gd name="f24" fmla="val 155"/>
                                  <a:gd name="f25" fmla="val 632"/>
                                  <a:gd name="f26" fmla="val 142"/>
                                  <a:gd name="f27" fmla="val 608"/>
                                  <a:gd name="f28" fmla="val 118"/>
                                  <a:gd name="f29" fmla="val 544"/>
                                  <a:gd name="f30" fmla="val 95"/>
                                  <a:gd name="f31" fmla="val 478"/>
                                  <a:gd name="f32" fmla="val 69"/>
                                  <a:gd name="f33" fmla="val 391"/>
                                  <a:gd name="f34" fmla="val 47"/>
                                  <a:gd name="f35" fmla="val 302"/>
                                  <a:gd name="f36" fmla="val 29"/>
                                  <a:gd name="f37" fmla="val 212"/>
                                  <a:gd name="f38" fmla="val 13"/>
                                  <a:gd name="f39" fmla="val 107"/>
                                  <a:gd name="f40" fmla="+- 0 0 -90"/>
                                  <a:gd name="f41" fmla="*/ f3 1 158"/>
                                  <a:gd name="f42" fmla="*/ f4 1 643"/>
                                  <a:gd name="f43" fmla="+- f7 0 f5"/>
                                  <a:gd name="f44" fmla="+- f6 0 f5"/>
                                  <a:gd name="f45" fmla="*/ f40 f0 1"/>
                                  <a:gd name="f46" fmla="*/ f44 1 158"/>
                                  <a:gd name="f47" fmla="*/ f43 1 643"/>
                                  <a:gd name="f48" fmla="*/ 0 f44 1"/>
                                  <a:gd name="f49" fmla="*/ 0 f43 1"/>
                                  <a:gd name="f50" fmla="*/ 11 f44 1"/>
                                  <a:gd name="f51" fmla="*/ 46 f43 1"/>
                                  <a:gd name="f52" fmla="*/ 22 f44 1"/>
                                  <a:gd name="f53" fmla="*/ 129 f43 1"/>
                                  <a:gd name="f54" fmla="*/ 36 f44 1"/>
                                  <a:gd name="f55" fmla="*/ 211 f43 1"/>
                                  <a:gd name="f56" fmla="*/ 55 f44 1"/>
                                  <a:gd name="f57" fmla="*/ 301 f43 1"/>
                                  <a:gd name="f58" fmla="*/ 76 f44 1"/>
                                  <a:gd name="f59" fmla="*/ 389 f43 1"/>
                                  <a:gd name="f60" fmla="*/ 103 f44 1"/>
                                  <a:gd name="f61" fmla="*/ 476 f43 1"/>
                                  <a:gd name="f62" fmla="*/ 123 f44 1"/>
                                  <a:gd name="f63" fmla="*/ 533 f43 1"/>
                                  <a:gd name="f64" fmla="*/ 144 f44 1"/>
                                  <a:gd name="f65" fmla="*/ 588 f43 1"/>
                                  <a:gd name="f66" fmla="*/ 155 f44 1"/>
                                  <a:gd name="f67" fmla="*/ 632 f43 1"/>
                                  <a:gd name="f68" fmla="*/ 158 f44 1"/>
                                  <a:gd name="f69" fmla="*/ 643 f43 1"/>
                                  <a:gd name="f70" fmla="*/ 142 f44 1"/>
                                  <a:gd name="f71" fmla="*/ 608 f43 1"/>
                                  <a:gd name="f72" fmla="*/ 118 f44 1"/>
                                  <a:gd name="f73" fmla="*/ 544 f43 1"/>
                                  <a:gd name="f74" fmla="*/ 95 f44 1"/>
                                  <a:gd name="f75" fmla="*/ 478 f43 1"/>
                                  <a:gd name="f76" fmla="*/ 69 f44 1"/>
                                  <a:gd name="f77" fmla="*/ 391 f43 1"/>
                                  <a:gd name="f78" fmla="*/ 47 f44 1"/>
                                  <a:gd name="f79" fmla="*/ 302 f43 1"/>
                                  <a:gd name="f80" fmla="*/ 29 f44 1"/>
                                  <a:gd name="f81" fmla="*/ 212 f43 1"/>
                                  <a:gd name="f82" fmla="*/ 13 f44 1"/>
                                  <a:gd name="f83" fmla="*/ 107 f43 1"/>
                                  <a:gd name="f84" fmla="*/ f45 1 f2"/>
                                  <a:gd name="f85" fmla="*/ f48 1 158"/>
                                  <a:gd name="f86" fmla="*/ f49 1 643"/>
                                  <a:gd name="f87" fmla="*/ f50 1 158"/>
                                  <a:gd name="f88" fmla="*/ f51 1 643"/>
                                  <a:gd name="f89" fmla="*/ f52 1 158"/>
                                  <a:gd name="f90" fmla="*/ f53 1 643"/>
                                  <a:gd name="f91" fmla="*/ f54 1 158"/>
                                  <a:gd name="f92" fmla="*/ f55 1 643"/>
                                  <a:gd name="f93" fmla="*/ f56 1 158"/>
                                  <a:gd name="f94" fmla="*/ f57 1 643"/>
                                  <a:gd name="f95" fmla="*/ f58 1 158"/>
                                  <a:gd name="f96" fmla="*/ f59 1 643"/>
                                  <a:gd name="f97" fmla="*/ f60 1 158"/>
                                  <a:gd name="f98" fmla="*/ f61 1 643"/>
                                  <a:gd name="f99" fmla="*/ f62 1 158"/>
                                  <a:gd name="f100" fmla="*/ f63 1 643"/>
                                  <a:gd name="f101" fmla="*/ f64 1 158"/>
                                  <a:gd name="f102" fmla="*/ f65 1 643"/>
                                  <a:gd name="f103" fmla="*/ f66 1 158"/>
                                  <a:gd name="f104" fmla="*/ f67 1 643"/>
                                  <a:gd name="f105" fmla="*/ f68 1 158"/>
                                  <a:gd name="f106" fmla="*/ f69 1 643"/>
                                  <a:gd name="f107" fmla="*/ f70 1 158"/>
                                  <a:gd name="f108" fmla="*/ f71 1 643"/>
                                  <a:gd name="f109" fmla="*/ f72 1 158"/>
                                  <a:gd name="f110" fmla="*/ f73 1 643"/>
                                  <a:gd name="f111" fmla="*/ f74 1 158"/>
                                  <a:gd name="f112" fmla="*/ f75 1 643"/>
                                  <a:gd name="f113" fmla="*/ f76 1 158"/>
                                  <a:gd name="f114" fmla="*/ f77 1 643"/>
                                  <a:gd name="f115" fmla="*/ f78 1 158"/>
                                  <a:gd name="f116" fmla="*/ f79 1 643"/>
                                  <a:gd name="f117" fmla="*/ f80 1 158"/>
                                  <a:gd name="f118" fmla="*/ f81 1 643"/>
                                  <a:gd name="f119" fmla="*/ f82 1 158"/>
                                  <a:gd name="f120" fmla="*/ f83 1 643"/>
                                  <a:gd name="f121" fmla="*/ 0 1 f46"/>
                                  <a:gd name="f122" fmla="*/ f6 1 f46"/>
                                  <a:gd name="f123" fmla="*/ 0 1 f47"/>
                                  <a:gd name="f124" fmla="*/ f7 1 f47"/>
                                  <a:gd name="f125" fmla="+- f84 0 f1"/>
                                  <a:gd name="f126" fmla="*/ f85 1 f46"/>
                                  <a:gd name="f127" fmla="*/ f86 1 f47"/>
                                  <a:gd name="f128" fmla="*/ f87 1 f46"/>
                                  <a:gd name="f129" fmla="*/ f88 1 f47"/>
                                  <a:gd name="f130" fmla="*/ f89 1 f46"/>
                                  <a:gd name="f131" fmla="*/ f90 1 f47"/>
                                  <a:gd name="f132" fmla="*/ f91 1 f46"/>
                                  <a:gd name="f133" fmla="*/ f92 1 f47"/>
                                  <a:gd name="f134" fmla="*/ f93 1 f46"/>
                                  <a:gd name="f135" fmla="*/ f94 1 f47"/>
                                  <a:gd name="f136" fmla="*/ f95 1 f46"/>
                                  <a:gd name="f137" fmla="*/ f96 1 f47"/>
                                  <a:gd name="f138" fmla="*/ f97 1 f46"/>
                                  <a:gd name="f139" fmla="*/ f98 1 f47"/>
                                  <a:gd name="f140" fmla="*/ f99 1 f46"/>
                                  <a:gd name="f141" fmla="*/ f100 1 f47"/>
                                  <a:gd name="f142" fmla="*/ f101 1 f46"/>
                                  <a:gd name="f143" fmla="*/ f102 1 f47"/>
                                  <a:gd name="f144" fmla="*/ f103 1 f46"/>
                                  <a:gd name="f145" fmla="*/ f104 1 f47"/>
                                  <a:gd name="f146" fmla="*/ f105 1 f46"/>
                                  <a:gd name="f147" fmla="*/ f106 1 f47"/>
                                  <a:gd name="f148" fmla="*/ f107 1 f46"/>
                                  <a:gd name="f149" fmla="*/ f108 1 f47"/>
                                  <a:gd name="f150" fmla="*/ f109 1 f46"/>
                                  <a:gd name="f151" fmla="*/ f110 1 f47"/>
                                  <a:gd name="f152" fmla="*/ f111 1 f46"/>
                                  <a:gd name="f153" fmla="*/ f112 1 f47"/>
                                  <a:gd name="f154" fmla="*/ f113 1 f46"/>
                                  <a:gd name="f155" fmla="*/ f114 1 f47"/>
                                  <a:gd name="f156" fmla="*/ f115 1 f46"/>
                                  <a:gd name="f157" fmla="*/ f116 1 f47"/>
                                  <a:gd name="f158" fmla="*/ f117 1 f46"/>
                                  <a:gd name="f159" fmla="*/ f118 1 f47"/>
                                  <a:gd name="f160" fmla="*/ f119 1 f46"/>
                                  <a:gd name="f161" fmla="*/ f120 1 f47"/>
                                  <a:gd name="f162" fmla="*/ f121 f41 1"/>
                                  <a:gd name="f163" fmla="*/ f122 f41 1"/>
                                  <a:gd name="f164" fmla="*/ f124 f42 1"/>
                                  <a:gd name="f165" fmla="*/ f123 f42 1"/>
                                  <a:gd name="f166" fmla="*/ f126 f41 1"/>
                                  <a:gd name="f167" fmla="*/ f127 f42 1"/>
                                  <a:gd name="f168" fmla="*/ f128 f41 1"/>
                                  <a:gd name="f169" fmla="*/ f129 f42 1"/>
                                  <a:gd name="f170" fmla="*/ f130 f41 1"/>
                                  <a:gd name="f171" fmla="*/ f131 f42 1"/>
                                  <a:gd name="f172" fmla="*/ f132 f41 1"/>
                                  <a:gd name="f173" fmla="*/ f133 f42 1"/>
                                  <a:gd name="f174" fmla="*/ f134 f41 1"/>
                                  <a:gd name="f175" fmla="*/ f135 f42 1"/>
                                  <a:gd name="f176" fmla="*/ f136 f41 1"/>
                                  <a:gd name="f177" fmla="*/ f137 f42 1"/>
                                  <a:gd name="f178" fmla="*/ f138 f41 1"/>
                                  <a:gd name="f179" fmla="*/ f139 f42 1"/>
                                  <a:gd name="f180" fmla="*/ f140 f41 1"/>
                                  <a:gd name="f181" fmla="*/ f141 f42 1"/>
                                  <a:gd name="f182" fmla="*/ f142 f41 1"/>
                                  <a:gd name="f183" fmla="*/ f143 f42 1"/>
                                  <a:gd name="f184" fmla="*/ f144 f41 1"/>
                                  <a:gd name="f185" fmla="*/ f145 f42 1"/>
                                  <a:gd name="f186" fmla="*/ f146 f41 1"/>
                                  <a:gd name="f187" fmla="*/ f147 f42 1"/>
                                  <a:gd name="f188" fmla="*/ f148 f41 1"/>
                                  <a:gd name="f189" fmla="*/ f149 f42 1"/>
                                  <a:gd name="f190" fmla="*/ f150 f41 1"/>
                                  <a:gd name="f191" fmla="*/ f151 f42 1"/>
                                  <a:gd name="f192" fmla="*/ f152 f41 1"/>
                                  <a:gd name="f193" fmla="*/ f153 f42 1"/>
                                  <a:gd name="f194" fmla="*/ f154 f41 1"/>
                                  <a:gd name="f195" fmla="*/ f155 f42 1"/>
                                  <a:gd name="f196" fmla="*/ f156 f41 1"/>
                                  <a:gd name="f197" fmla="*/ f157 f42 1"/>
                                  <a:gd name="f198" fmla="*/ f158 f41 1"/>
                                  <a:gd name="f199" fmla="*/ f159 f42 1"/>
                                  <a:gd name="f200" fmla="*/ f160 f41 1"/>
                                  <a:gd name="f201" fmla="*/ f161 f42 1"/>
                                </a:gdLst>
                                <a:ahLst/>
                                <a:cxnLst>
                                  <a:cxn ang="3cd4">
                                    <a:pos x="hc" y="t"/>
                                  </a:cxn>
                                  <a:cxn ang="0">
                                    <a:pos x="r" y="vc"/>
                                  </a:cxn>
                                  <a:cxn ang="cd4">
                                    <a:pos x="hc" y="b"/>
                                  </a:cxn>
                                  <a:cxn ang="cd2">
                                    <a:pos x="l" y="vc"/>
                                  </a:cxn>
                                  <a:cxn ang="f125">
                                    <a:pos x="f166" y="f167"/>
                                  </a:cxn>
                                  <a:cxn ang="f125">
                                    <a:pos x="f168" y="f169"/>
                                  </a:cxn>
                                  <a:cxn ang="f125">
                                    <a:pos x="f170" y="f171"/>
                                  </a:cxn>
                                  <a:cxn ang="f125">
                                    <a:pos x="f172" y="f173"/>
                                  </a:cxn>
                                  <a:cxn ang="f125">
                                    <a:pos x="f174" y="f175"/>
                                  </a:cxn>
                                  <a:cxn ang="f125">
                                    <a:pos x="f176" y="f177"/>
                                  </a:cxn>
                                  <a:cxn ang="f125">
                                    <a:pos x="f178" y="f179"/>
                                  </a:cxn>
                                  <a:cxn ang="f125">
                                    <a:pos x="f180" y="f181"/>
                                  </a:cxn>
                                  <a:cxn ang="f125">
                                    <a:pos x="f182" y="f183"/>
                                  </a:cxn>
                                  <a:cxn ang="f125">
                                    <a:pos x="f184" y="f185"/>
                                  </a:cxn>
                                  <a:cxn ang="f125">
                                    <a:pos x="f186" y="f187"/>
                                  </a:cxn>
                                  <a:cxn ang="f125">
                                    <a:pos x="f188" y="f189"/>
                                  </a:cxn>
                                  <a:cxn ang="f125">
                                    <a:pos x="f190" y="f191"/>
                                  </a:cxn>
                                  <a:cxn ang="f125">
                                    <a:pos x="f192" y="f193"/>
                                  </a:cxn>
                                  <a:cxn ang="f125">
                                    <a:pos x="f194" y="f195"/>
                                  </a:cxn>
                                  <a:cxn ang="f125">
                                    <a:pos x="f196" y="f197"/>
                                  </a:cxn>
                                  <a:cxn ang="f125">
                                    <a:pos x="f198" y="f199"/>
                                  </a:cxn>
                                  <a:cxn ang="f125">
                                    <a:pos x="f200" y="f201"/>
                                  </a:cxn>
                                  <a:cxn ang="f125">
                                    <a:pos x="f166" y="f167"/>
                                  </a:cxn>
                                </a:cxnLst>
                                <a:rect l="f162" t="f165" r="f163" b="f164"/>
                                <a:pathLst>
                                  <a:path w="158" h="643">
                                    <a:moveTo>
                                      <a:pt x="f5" y="f5"/>
                                    </a:moveTo>
                                    <a:lnTo>
                                      <a:pt x="f8" y="f9"/>
                                    </a:lnTo>
                                    <a:lnTo>
                                      <a:pt x="f10" y="f11"/>
                                    </a:lnTo>
                                    <a:lnTo>
                                      <a:pt x="f12" y="f13"/>
                                    </a:lnTo>
                                    <a:lnTo>
                                      <a:pt x="f14" y="f15"/>
                                    </a:lnTo>
                                    <a:lnTo>
                                      <a:pt x="f16" y="f17"/>
                                    </a:lnTo>
                                    <a:lnTo>
                                      <a:pt x="f18" y="f19"/>
                                    </a:lnTo>
                                    <a:lnTo>
                                      <a:pt x="f20" y="f21"/>
                                    </a:lnTo>
                                    <a:lnTo>
                                      <a:pt x="f22" y="f23"/>
                                    </a:lnTo>
                                    <a:lnTo>
                                      <a:pt x="f24" y="f25"/>
                                    </a:lnTo>
                                    <a:lnTo>
                                      <a:pt x="f6" y="f7"/>
                                    </a:lnTo>
                                    <a:lnTo>
                                      <a:pt x="f26" y="f27"/>
                                    </a:lnTo>
                                    <a:lnTo>
                                      <a:pt x="f28" y="f29"/>
                                    </a:lnTo>
                                    <a:lnTo>
                                      <a:pt x="f30" y="f31"/>
                                    </a:lnTo>
                                    <a:lnTo>
                                      <a:pt x="f32" y="f33"/>
                                    </a:lnTo>
                                    <a:lnTo>
                                      <a:pt x="f34" y="f35"/>
                                    </a:lnTo>
                                    <a:lnTo>
                                      <a:pt x="f36" y="f37"/>
                                    </a:lnTo>
                                    <a:lnTo>
                                      <a:pt x="f38" y="f39"/>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26" name="Forme libre 13"/>
                            <wps:cNvSpPr/>
                            <wps:spPr>
                              <a:xfrm>
                                <a:off x="694515" y="3677671"/>
                                <a:ext cx="123224" cy="264819"/>
                              </a:xfrm>
                              <a:custGeom>
                                <a:avLst/>
                                <a:gdLst>
                                  <a:gd name="f0" fmla="val 10800000"/>
                                  <a:gd name="f1" fmla="val 5400000"/>
                                  <a:gd name="f2" fmla="val 180"/>
                                  <a:gd name="f3" fmla="val w"/>
                                  <a:gd name="f4" fmla="val h"/>
                                  <a:gd name="f5" fmla="val 0"/>
                                  <a:gd name="f6" fmla="val 33"/>
                                  <a:gd name="f7" fmla="val 71"/>
                                  <a:gd name="f8" fmla="val 24"/>
                                  <a:gd name="f9" fmla="val 11"/>
                                  <a:gd name="f10" fmla="val 36"/>
                                  <a:gd name="f11" fmla="+- 0 0 -90"/>
                                  <a:gd name="f12" fmla="*/ f3 1 33"/>
                                  <a:gd name="f13" fmla="*/ f4 1 71"/>
                                  <a:gd name="f14" fmla="+- f7 0 f5"/>
                                  <a:gd name="f15" fmla="+- f6 0 f5"/>
                                  <a:gd name="f16" fmla="*/ f11 f0 1"/>
                                  <a:gd name="f17" fmla="*/ f15 1 33"/>
                                  <a:gd name="f18" fmla="*/ f14 1 71"/>
                                  <a:gd name="f19" fmla="*/ 0 f15 1"/>
                                  <a:gd name="f20" fmla="*/ 0 f14 1"/>
                                  <a:gd name="f21" fmla="*/ 33 f15 1"/>
                                  <a:gd name="f22" fmla="*/ 71 f14 1"/>
                                  <a:gd name="f23" fmla="*/ 24 f15 1"/>
                                  <a:gd name="f24" fmla="*/ 11 f15 1"/>
                                  <a:gd name="f25" fmla="*/ 36 f14 1"/>
                                  <a:gd name="f26" fmla="*/ f16 1 f2"/>
                                  <a:gd name="f27" fmla="*/ f19 1 33"/>
                                  <a:gd name="f28" fmla="*/ f20 1 71"/>
                                  <a:gd name="f29" fmla="*/ f21 1 33"/>
                                  <a:gd name="f30" fmla="*/ f22 1 71"/>
                                  <a:gd name="f31" fmla="*/ f23 1 33"/>
                                  <a:gd name="f32" fmla="*/ f24 1 33"/>
                                  <a:gd name="f33" fmla="*/ f25 1 71"/>
                                  <a:gd name="f34" fmla="*/ 0 1 f17"/>
                                  <a:gd name="f35" fmla="*/ f6 1 f17"/>
                                  <a:gd name="f36" fmla="*/ 0 1 f18"/>
                                  <a:gd name="f37" fmla="*/ f7 1 f18"/>
                                  <a:gd name="f38" fmla="+- f26 0 f1"/>
                                  <a:gd name="f39" fmla="*/ f27 1 f17"/>
                                  <a:gd name="f40" fmla="*/ f28 1 f18"/>
                                  <a:gd name="f41" fmla="*/ f29 1 f17"/>
                                  <a:gd name="f42" fmla="*/ f30 1 f18"/>
                                  <a:gd name="f43" fmla="*/ f31 1 f17"/>
                                  <a:gd name="f44" fmla="*/ f32 1 f17"/>
                                  <a:gd name="f45" fmla="*/ f33 1 f18"/>
                                  <a:gd name="f46" fmla="*/ f34 f12 1"/>
                                  <a:gd name="f47" fmla="*/ f35 f12 1"/>
                                  <a:gd name="f48" fmla="*/ f37 f13 1"/>
                                  <a:gd name="f49" fmla="*/ f36 f13 1"/>
                                  <a:gd name="f50" fmla="*/ f39 f12 1"/>
                                  <a:gd name="f51" fmla="*/ f40 f13 1"/>
                                  <a:gd name="f52" fmla="*/ f41 f12 1"/>
                                  <a:gd name="f53" fmla="*/ f42 f13 1"/>
                                  <a:gd name="f54" fmla="*/ f43 f12 1"/>
                                  <a:gd name="f55" fmla="*/ f44 f12 1"/>
                                  <a:gd name="f56" fmla="*/ f45 f13 1"/>
                                </a:gdLst>
                                <a:ahLst/>
                                <a:cxnLst>
                                  <a:cxn ang="3cd4">
                                    <a:pos x="hc" y="t"/>
                                  </a:cxn>
                                  <a:cxn ang="0">
                                    <a:pos x="r" y="vc"/>
                                  </a:cxn>
                                  <a:cxn ang="cd4">
                                    <a:pos x="hc" y="b"/>
                                  </a:cxn>
                                  <a:cxn ang="cd2">
                                    <a:pos x="l" y="vc"/>
                                  </a:cxn>
                                  <a:cxn ang="f38">
                                    <a:pos x="f50" y="f51"/>
                                  </a:cxn>
                                  <a:cxn ang="f38">
                                    <a:pos x="f52" y="f53"/>
                                  </a:cxn>
                                  <a:cxn ang="f38">
                                    <a:pos x="f54" y="f53"/>
                                  </a:cxn>
                                  <a:cxn ang="f38">
                                    <a:pos x="f55" y="f56"/>
                                  </a:cxn>
                                  <a:cxn ang="f38">
                                    <a:pos x="f50" y="f51"/>
                                  </a:cxn>
                                </a:cxnLst>
                                <a:rect l="f46" t="f49" r="f47" b="f48"/>
                                <a:pathLst>
                                  <a:path w="33" h="71">
                                    <a:moveTo>
                                      <a:pt x="f5" y="f5"/>
                                    </a:moveTo>
                                    <a:lnTo>
                                      <a:pt x="f6" y="f7"/>
                                    </a:lnTo>
                                    <a:lnTo>
                                      <a:pt x="f8" y="f7"/>
                                    </a:lnTo>
                                    <a:lnTo>
                                      <a:pt x="f9" y="f10"/>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27" name="Forme libre 14"/>
                            <wps:cNvSpPr/>
                            <wps:spPr>
                              <a:xfrm>
                                <a:off x="59747" y="1115239"/>
                                <a:ext cx="56007" cy="354339"/>
                              </a:xfrm>
                              <a:custGeom>
                                <a:avLst/>
                                <a:gdLst>
                                  <a:gd name="f0" fmla="val 10800000"/>
                                  <a:gd name="f1" fmla="val 5400000"/>
                                  <a:gd name="f2" fmla="val 180"/>
                                  <a:gd name="f3" fmla="val w"/>
                                  <a:gd name="f4" fmla="val h"/>
                                  <a:gd name="f5" fmla="val 0"/>
                                  <a:gd name="f6" fmla="val 15"/>
                                  <a:gd name="f7" fmla="val 95"/>
                                  <a:gd name="f8" fmla="val 8"/>
                                  <a:gd name="f9" fmla="val 37"/>
                                  <a:gd name="f10" fmla="val 41"/>
                                  <a:gd name="f11" fmla="val 4"/>
                                  <a:gd name="f12" fmla="val 49"/>
                                  <a:gd name="f13" fmla="+- 0 0 -90"/>
                                  <a:gd name="f14" fmla="*/ f3 1 15"/>
                                  <a:gd name="f15" fmla="*/ f4 1 95"/>
                                  <a:gd name="f16" fmla="+- f7 0 f5"/>
                                  <a:gd name="f17" fmla="+- f6 0 f5"/>
                                  <a:gd name="f18" fmla="*/ f13 f0 1"/>
                                  <a:gd name="f19" fmla="*/ f17 1 15"/>
                                  <a:gd name="f20" fmla="*/ f16 1 95"/>
                                  <a:gd name="f21" fmla="*/ 0 f17 1"/>
                                  <a:gd name="f22" fmla="*/ 0 f16 1"/>
                                  <a:gd name="f23" fmla="*/ 8 f17 1"/>
                                  <a:gd name="f24" fmla="*/ 37 f16 1"/>
                                  <a:gd name="f25" fmla="*/ 41 f16 1"/>
                                  <a:gd name="f26" fmla="*/ 15 f17 1"/>
                                  <a:gd name="f27" fmla="*/ 95 f16 1"/>
                                  <a:gd name="f28" fmla="*/ 4 f17 1"/>
                                  <a:gd name="f29" fmla="*/ 49 f16 1"/>
                                  <a:gd name="f30" fmla="*/ f18 1 f2"/>
                                  <a:gd name="f31" fmla="*/ f21 1 15"/>
                                  <a:gd name="f32" fmla="*/ f22 1 95"/>
                                  <a:gd name="f33" fmla="*/ f23 1 15"/>
                                  <a:gd name="f34" fmla="*/ f24 1 95"/>
                                  <a:gd name="f35" fmla="*/ f25 1 95"/>
                                  <a:gd name="f36" fmla="*/ f26 1 15"/>
                                  <a:gd name="f37" fmla="*/ f27 1 95"/>
                                  <a:gd name="f38" fmla="*/ f28 1 15"/>
                                  <a:gd name="f39" fmla="*/ f29 1 95"/>
                                  <a:gd name="f40" fmla="*/ 0 1 f19"/>
                                  <a:gd name="f41" fmla="*/ f6 1 f19"/>
                                  <a:gd name="f42" fmla="*/ 0 1 f20"/>
                                  <a:gd name="f43" fmla="*/ f7 1 f20"/>
                                  <a:gd name="f44" fmla="+- f30 0 f1"/>
                                  <a:gd name="f45" fmla="*/ f31 1 f19"/>
                                  <a:gd name="f46" fmla="*/ f32 1 f20"/>
                                  <a:gd name="f47" fmla="*/ f33 1 f19"/>
                                  <a:gd name="f48" fmla="*/ f34 1 f20"/>
                                  <a:gd name="f49" fmla="*/ f35 1 f20"/>
                                  <a:gd name="f50" fmla="*/ f36 1 f19"/>
                                  <a:gd name="f51" fmla="*/ f37 1 f20"/>
                                  <a:gd name="f52" fmla="*/ f38 1 f19"/>
                                  <a:gd name="f53" fmla="*/ f39 1 f20"/>
                                  <a:gd name="f54" fmla="*/ f40 f14 1"/>
                                  <a:gd name="f55" fmla="*/ f41 f14 1"/>
                                  <a:gd name="f56" fmla="*/ f43 f15 1"/>
                                  <a:gd name="f57" fmla="*/ f42 f15 1"/>
                                  <a:gd name="f58" fmla="*/ f45 f14 1"/>
                                  <a:gd name="f59" fmla="*/ f46 f15 1"/>
                                  <a:gd name="f60" fmla="*/ f47 f14 1"/>
                                  <a:gd name="f61" fmla="*/ f48 f15 1"/>
                                  <a:gd name="f62" fmla="*/ f49 f15 1"/>
                                  <a:gd name="f63" fmla="*/ f50 f14 1"/>
                                  <a:gd name="f64" fmla="*/ f51 f15 1"/>
                                  <a:gd name="f65" fmla="*/ f52 f14 1"/>
                                  <a:gd name="f66" fmla="*/ f53 f15 1"/>
                                </a:gdLst>
                                <a:ahLst/>
                                <a:cxnLst>
                                  <a:cxn ang="3cd4">
                                    <a:pos x="hc" y="t"/>
                                  </a:cxn>
                                  <a:cxn ang="0">
                                    <a:pos x="r" y="vc"/>
                                  </a:cxn>
                                  <a:cxn ang="cd4">
                                    <a:pos x="hc" y="b"/>
                                  </a:cxn>
                                  <a:cxn ang="cd2">
                                    <a:pos x="l" y="vc"/>
                                  </a:cxn>
                                  <a:cxn ang="f44">
                                    <a:pos x="f58" y="f59"/>
                                  </a:cxn>
                                  <a:cxn ang="f44">
                                    <a:pos x="f60" y="f61"/>
                                  </a:cxn>
                                  <a:cxn ang="f44">
                                    <a:pos x="f60" y="f62"/>
                                  </a:cxn>
                                  <a:cxn ang="f44">
                                    <a:pos x="f63" y="f64"/>
                                  </a:cxn>
                                  <a:cxn ang="f44">
                                    <a:pos x="f65" y="f66"/>
                                  </a:cxn>
                                  <a:cxn ang="f44">
                                    <a:pos x="f58" y="f59"/>
                                  </a:cxn>
                                </a:cxnLst>
                                <a:rect l="f54" t="f57" r="f55" b="f56"/>
                                <a:pathLst>
                                  <a:path w="15" h="95">
                                    <a:moveTo>
                                      <a:pt x="f5" y="f5"/>
                                    </a:moveTo>
                                    <a:lnTo>
                                      <a:pt x="f8" y="f9"/>
                                    </a:lnTo>
                                    <a:lnTo>
                                      <a:pt x="f8" y="f10"/>
                                    </a:lnTo>
                                    <a:lnTo>
                                      <a:pt x="f6" y="f7"/>
                                    </a:lnTo>
                                    <a:lnTo>
                                      <a:pt x="f11" y="f12"/>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28" name="Forme libre 15"/>
                            <wps:cNvSpPr/>
                            <wps:spPr>
                              <a:xfrm>
                                <a:off x="556358" y="0"/>
                                <a:ext cx="1501042" cy="2916771"/>
                              </a:xfrm>
                              <a:custGeom>
                                <a:avLst/>
                                <a:gdLst>
                                  <a:gd name="f0" fmla="val 10800000"/>
                                  <a:gd name="f1" fmla="val 5400000"/>
                                  <a:gd name="f2" fmla="val 180"/>
                                  <a:gd name="f3" fmla="val w"/>
                                  <a:gd name="f4" fmla="val h"/>
                                  <a:gd name="f5" fmla="val 0"/>
                                  <a:gd name="f6" fmla="val 402"/>
                                  <a:gd name="f7" fmla="val 782"/>
                                  <a:gd name="f8" fmla="val 1"/>
                                  <a:gd name="f9" fmla="val 363"/>
                                  <a:gd name="f10" fmla="val 39"/>
                                  <a:gd name="f11" fmla="val 325"/>
                                  <a:gd name="f12" fmla="val 79"/>
                                  <a:gd name="f13" fmla="val 290"/>
                                  <a:gd name="f14" fmla="val 121"/>
                                  <a:gd name="f15" fmla="val 255"/>
                                  <a:gd name="f16" fmla="val 164"/>
                                  <a:gd name="f17" fmla="val 211"/>
                                  <a:gd name="f18" fmla="val 222"/>
                                  <a:gd name="f19" fmla="val 171"/>
                                  <a:gd name="f20" fmla="val 284"/>
                                  <a:gd name="f21" fmla="val 133"/>
                                  <a:gd name="f22" fmla="val 346"/>
                                  <a:gd name="f23" fmla="val 100"/>
                                  <a:gd name="f24" fmla="val 411"/>
                                  <a:gd name="f25" fmla="val 71"/>
                                  <a:gd name="f26" fmla="val 478"/>
                                  <a:gd name="f27" fmla="val 45"/>
                                  <a:gd name="f28" fmla="val 546"/>
                                  <a:gd name="f29" fmla="val 27"/>
                                  <a:gd name="f30" fmla="val 617"/>
                                  <a:gd name="f31" fmla="val 13"/>
                                  <a:gd name="f32" fmla="val 689"/>
                                  <a:gd name="f33" fmla="val 7"/>
                                  <a:gd name="f34" fmla="val 761"/>
                                  <a:gd name="f35" fmla="val 765"/>
                                  <a:gd name="f36" fmla="val 688"/>
                                  <a:gd name="f37" fmla="val 21"/>
                                  <a:gd name="f38" fmla="val 616"/>
                                  <a:gd name="f39" fmla="val 40"/>
                                  <a:gd name="f40" fmla="val 545"/>
                                  <a:gd name="f41" fmla="val 66"/>
                                  <a:gd name="f42" fmla="val 475"/>
                                  <a:gd name="f43" fmla="val 95"/>
                                  <a:gd name="f44" fmla="val 409"/>
                                  <a:gd name="f45" fmla="val 130"/>
                                  <a:gd name="f46" fmla="val 343"/>
                                  <a:gd name="f47" fmla="val 167"/>
                                  <a:gd name="f48" fmla="val 281"/>
                                  <a:gd name="f49" fmla="val 209"/>
                                  <a:gd name="f50" fmla="val 220"/>
                                  <a:gd name="f51" fmla="val 253"/>
                                  <a:gd name="f52" fmla="val 163"/>
                                  <a:gd name="f53" fmla="val 287"/>
                                  <a:gd name="f54" fmla="val 120"/>
                                  <a:gd name="f55" fmla="val 324"/>
                                  <a:gd name="f56" fmla="val 78"/>
                                  <a:gd name="f57" fmla="val 362"/>
                                  <a:gd name="f58" fmla="val 38"/>
                                  <a:gd name="f59" fmla="+- 0 0 -90"/>
                                  <a:gd name="f60" fmla="*/ f3 1 402"/>
                                  <a:gd name="f61" fmla="*/ f4 1 782"/>
                                  <a:gd name="f62" fmla="+- f7 0 f5"/>
                                  <a:gd name="f63" fmla="+- f6 0 f5"/>
                                  <a:gd name="f64" fmla="*/ f59 f0 1"/>
                                  <a:gd name="f65" fmla="*/ f63 1 402"/>
                                  <a:gd name="f66" fmla="*/ f62 1 782"/>
                                  <a:gd name="f67" fmla="*/ 402 f63 1"/>
                                  <a:gd name="f68" fmla="*/ 0 f62 1"/>
                                  <a:gd name="f69" fmla="*/ 1 f62 1"/>
                                  <a:gd name="f70" fmla="*/ 363 f63 1"/>
                                  <a:gd name="f71" fmla="*/ 39 f62 1"/>
                                  <a:gd name="f72" fmla="*/ 325 f63 1"/>
                                  <a:gd name="f73" fmla="*/ 79 f62 1"/>
                                  <a:gd name="f74" fmla="*/ 290 f63 1"/>
                                  <a:gd name="f75" fmla="*/ 121 f62 1"/>
                                  <a:gd name="f76" fmla="*/ 255 f63 1"/>
                                  <a:gd name="f77" fmla="*/ 164 f62 1"/>
                                  <a:gd name="f78" fmla="*/ 211 f63 1"/>
                                  <a:gd name="f79" fmla="*/ 222 f62 1"/>
                                  <a:gd name="f80" fmla="*/ 171 f63 1"/>
                                  <a:gd name="f81" fmla="*/ 284 f62 1"/>
                                  <a:gd name="f82" fmla="*/ 133 f63 1"/>
                                  <a:gd name="f83" fmla="*/ 346 f62 1"/>
                                  <a:gd name="f84" fmla="*/ 100 f63 1"/>
                                  <a:gd name="f85" fmla="*/ 411 f62 1"/>
                                  <a:gd name="f86" fmla="*/ 71 f63 1"/>
                                  <a:gd name="f87" fmla="*/ 478 f62 1"/>
                                  <a:gd name="f88" fmla="*/ 45 f63 1"/>
                                  <a:gd name="f89" fmla="*/ 546 f62 1"/>
                                  <a:gd name="f90" fmla="*/ 27 f63 1"/>
                                  <a:gd name="f91" fmla="*/ 617 f62 1"/>
                                  <a:gd name="f92" fmla="*/ 13 f63 1"/>
                                  <a:gd name="f93" fmla="*/ 689 f62 1"/>
                                  <a:gd name="f94" fmla="*/ 7 f63 1"/>
                                  <a:gd name="f95" fmla="*/ 761 f62 1"/>
                                  <a:gd name="f96" fmla="*/ 782 f62 1"/>
                                  <a:gd name="f97" fmla="*/ 0 f63 1"/>
                                  <a:gd name="f98" fmla="*/ 765 f62 1"/>
                                  <a:gd name="f99" fmla="*/ 1 f63 1"/>
                                  <a:gd name="f100" fmla="*/ 688 f62 1"/>
                                  <a:gd name="f101" fmla="*/ 21 f63 1"/>
                                  <a:gd name="f102" fmla="*/ 616 f62 1"/>
                                  <a:gd name="f103" fmla="*/ 40 f63 1"/>
                                  <a:gd name="f104" fmla="*/ 545 f62 1"/>
                                  <a:gd name="f105" fmla="*/ 66 f63 1"/>
                                  <a:gd name="f106" fmla="*/ 475 f62 1"/>
                                  <a:gd name="f107" fmla="*/ 95 f63 1"/>
                                  <a:gd name="f108" fmla="*/ 409 f62 1"/>
                                  <a:gd name="f109" fmla="*/ 130 f63 1"/>
                                  <a:gd name="f110" fmla="*/ 343 f62 1"/>
                                  <a:gd name="f111" fmla="*/ 167 f63 1"/>
                                  <a:gd name="f112" fmla="*/ 281 f62 1"/>
                                  <a:gd name="f113" fmla="*/ 209 f63 1"/>
                                  <a:gd name="f114" fmla="*/ 220 f62 1"/>
                                  <a:gd name="f115" fmla="*/ 253 f63 1"/>
                                  <a:gd name="f116" fmla="*/ 163 f62 1"/>
                                  <a:gd name="f117" fmla="*/ 287 f63 1"/>
                                  <a:gd name="f118" fmla="*/ 120 f62 1"/>
                                  <a:gd name="f119" fmla="*/ 324 f63 1"/>
                                  <a:gd name="f120" fmla="*/ 78 f62 1"/>
                                  <a:gd name="f121" fmla="*/ 362 f63 1"/>
                                  <a:gd name="f122" fmla="*/ 38 f62 1"/>
                                  <a:gd name="f123" fmla="*/ f64 1 f2"/>
                                  <a:gd name="f124" fmla="*/ f67 1 402"/>
                                  <a:gd name="f125" fmla="*/ f68 1 782"/>
                                  <a:gd name="f126" fmla="*/ f69 1 782"/>
                                  <a:gd name="f127" fmla="*/ f70 1 402"/>
                                  <a:gd name="f128" fmla="*/ f71 1 782"/>
                                  <a:gd name="f129" fmla="*/ f72 1 402"/>
                                  <a:gd name="f130" fmla="*/ f73 1 782"/>
                                  <a:gd name="f131" fmla="*/ f74 1 402"/>
                                  <a:gd name="f132" fmla="*/ f75 1 782"/>
                                  <a:gd name="f133" fmla="*/ f76 1 402"/>
                                  <a:gd name="f134" fmla="*/ f77 1 782"/>
                                  <a:gd name="f135" fmla="*/ f78 1 402"/>
                                  <a:gd name="f136" fmla="*/ f79 1 782"/>
                                  <a:gd name="f137" fmla="*/ f80 1 402"/>
                                  <a:gd name="f138" fmla="*/ f81 1 782"/>
                                  <a:gd name="f139" fmla="*/ f82 1 402"/>
                                  <a:gd name="f140" fmla="*/ f83 1 782"/>
                                  <a:gd name="f141" fmla="*/ f84 1 402"/>
                                  <a:gd name="f142" fmla="*/ f85 1 782"/>
                                  <a:gd name="f143" fmla="*/ f86 1 402"/>
                                  <a:gd name="f144" fmla="*/ f87 1 782"/>
                                  <a:gd name="f145" fmla="*/ f88 1 402"/>
                                  <a:gd name="f146" fmla="*/ f89 1 782"/>
                                  <a:gd name="f147" fmla="*/ f90 1 402"/>
                                  <a:gd name="f148" fmla="*/ f91 1 782"/>
                                  <a:gd name="f149" fmla="*/ f92 1 402"/>
                                  <a:gd name="f150" fmla="*/ f93 1 782"/>
                                  <a:gd name="f151" fmla="*/ f94 1 402"/>
                                  <a:gd name="f152" fmla="*/ f95 1 782"/>
                                  <a:gd name="f153" fmla="*/ f96 1 782"/>
                                  <a:gd name="f154" fmla="*/ f97 1 402"/>
                                  <a:gd name="f155" fmla="*/ f98 1 782"/>
                                  <a:gd name="f156" fmla="*/ f99 1 402"/>
                                  <a:gd name="f157" fmla="*/ f100 1 782"/>
                                  <a:gd name="f158" fmla="*/ f101 1 402"/>
                                  <a:gd name="f159" fmla="*/ f102 1 782"/>
                                  <a:gd name="f160" fmla="*/ f103 1 402"/>
                                  <a:gd name="f161" fmla="*/ f104 1 782"/>
                                  <a:gd name="f162" fmla="*/ f105 1 402"/>
                                  <a:gd name="f163" fmla="*/ f106 1 782"/>
                                  <a:gd name="f164" fmla="*/ f107 1 402"/>
                                  <a:gd name="f165" fmla="*/ f108 1 782"/>
                                  <a:gd name="f166" fmla="*/ f109 1 402"/>
                                  <a:gd name="f167" fmla="*/ f110 1 782"/>
                                  <a:gd name="f168" fmla="*/ f111 1 402"/>
                                  <a:gd name="f169" fmla="*/ f112 1 782"/>
                                  <a:gd name="f170" fmla="*/ f113 1 402"/>
                                  <a:gd name="f171" fmla="*/ f114 1 782"/>
                                  <a:gd name="f172" fmla="*/ f115 1 402"/>
                                  <a:gd name="f173" fmla="*/ f116 1 782"/>
                                  <a:gd name="f174" fmla="*/ f117 1 402"/>
                                  <a:gd name="f175" fmla="*/ f118 1 782"/>
                                  <a:gd name="f176" fmla="*/ f119 1 402"/>
                                  <a:gd name="f177" fmla="*/ f120 1 782"/>
                                  <a:gd name="f178" fmla="*/ f121 1 402"/>
                                  <a:gd name="f179" fmla="*/ f122 1 782"/>
                                  <a:gd name="f180" fmla="*/ 0 1 f65"/>
                                  <a:gd name="f181" fmla="*/ f6 1 f65"/>
                                  <a:gd name="f182" fmla="*/ 0 1 f66"/>
                                  <a:gd name="f183" fmla="*/ f7 1 f66"/>
                                  <a:gd name="f184" fmla="+- f123 0 f1"/>
                                  <a:gd name="f185" fmla="*/ f124 1 f65"/>
                                  <a:gd name="f186" fmla="*/ f125 1 f66"/>
                                  <a:gd name="f187" fmla="*/ f126 1 f66"/>
                                  <a:gd name="f188" fmla="*/ f127 1 f65"/>
                                  <a:gd name="f189" fmla="*/ f128 1 f66"/>
                                  <a:gd name="f190" fmla="*/ f129 1 f65"/>
                                  <a:gd name="f191" fmla="*/ f130 1 f66"/>
                                  <a:gd name="f192" fmla="*/ f131 1 f65"/>
                                  <a:gd name="f193" fmla="*/ f132 1 f66"/>
                                  <a:gd name="f194" fmla="*/ f133 1 f65"/>
                                  <a:gd name="f195" fmla="*/ f134 1 f66"/>
                                  <a:gd name="f196" fmla="*/ f135 1 f65"/>
                                  <a:gd name="f197" fmla="*/ f136 1 f66"/>
                                  <a:gd name="f198" fmla="*/ f137 1 f65"/>
                                  <a:gd name="f199" fmla="*/ f138 1 f66"/>
                                  <a:gd name="f200" fmla="*/ f139 1 f65"/>
                                  <a:gd name="f201" fmla="*/ f140 1 f66"/>
                                  <a:gd name="f202" fmla="*/ f141 1 f65"/>
                                  <a:gd name="f203" fmla="*/ f142 1 f66"/>
                                  <a:gd name="f204" fmla="*/ f143 1 f65"/>
                                  <a:gd name="f205" fmla="*/ f144 1 f66"/>
                                  <a:gd name="f206" fmla="*/ f145 1 f65"/>
                                  <a:gd name="f207" fmla="*/ f146 1 f66"/>
                                  <a:gd name="f208" fmla="*/ f147 1 f65"/>
                                  <a:gd name="f209" fmla="*/ f148 1 f66"/>
                                  <a:gd name="f210" fmla="*/ f149 1 f65"/>
                                  <a:gd name="f211" fmla="*/ f150 1 f66"/>
                                  <a:gd name="f212" fmla="*/ f151 1 f65"/>
                                  <a:gd name="f213" fmla="*/ f152 1 f66"/>
                                  <a:gd name="f214" fmla="*/ f153 1 f66"/>
                                  <a:gd name="f215" fmla="*/ f154 1 f65"/>
                                  <a:gd name="f216" fmla="*/ f155 1 f66"/>
                                  <a:gd name="f217" fmla="*/ f156 1 f65"/>
                                  <a:gd name="f218" fmla="*/ f157 1 f66"/>
                                  <a:gd name="f219" fmla="*/ f158 1 f65"/>
                                  <a:gd name="f220" fmla="*/ f159 1 f66"/>
                                  <a:gd name="f221" fmla="*/ f160 1 f65"/>
                                  <a:gd name="f222" fmla="*/ f161 1 f66"/>
                                  <a:gd name="f223" fmla="*/ f162 1 f65"/>
                                  <a:gd name="f224" fmla="*/ f163 1 f66"/>
                                  <a:gd name="f225" fmla="*/ f164 1 f65"/>
                                  <a:gd name="f226" fmla="*/ f165 1 f66"/>
                                  <a:gd name="f227" fmla="*/ f166 1 f65"/>
                                  <a:gd name="f228" fmla="*/ f167 1 f66"/>
                                  <a:gd name="f229" fmla="*/ f168 1 f65"/>
                                  <a:gd name="f230" fmla="*/ f169 1 f66"/>
                                  <a:gd name="f231" fmla="*/ f170 1 f65"/>
                                  <a:gd name="f232" fmla="*/ f171 1 f66"/>
                                  <a:gd name="f233" fmla="*/ f172 1 f65"/>
                                  <a:gd name="f234" fmla="*/ f173 1 f66"/>
                                  <a:gd name="f235" fmla="*/ f174 1 f65"/>
                                  <a:gd name="f236" fmla="*/ f175 1 f66"/>
                                  <a:gd name="f237" fmla="*/ f176 1 f65"/>
                                  <a:gd name="f238" fmla="*/ f177 1 f66"/>
                                  <a:gd name="f239" fmla="*/ f178 1 f65"/>
                                  <a:gd name="f240" fmla="*/ f179 1 f66"/>
                                  <a:gd name="f241" fmla="*/ f180 f60 1"/>
                                  <a:gd name="f242" fmla="*/ f181 f60 1"/>
                                  <a:gd name="f243" fmla="*/ f183 f61 1"/>
                                  <a:gd name="f244" fmla="*/ f182 f61 1"/>
                                  <a:gd name="f245" fmla="*/ f185 f60 1"/>
                                  <a:gd name="f246" fmla="*/ f186 f61 1"/>
                                  <a:gd name="f247" fmla="*/ f187 f61 1"/>
                                  <a:gd name="f248" fmla="*/ f188 f60 1"/>
                                  <a:gd name="f249" fmla="*/ f189 f61 1"/>
                                  <a:gd name="f250" fmla="*/ f190 f60 1"/>
                                  <a:gd name="f251" fmla="*/ f191 f61 1"/>
                                  <a:gd name="f252" fmla="*/ f192 f60 1"/>
                                  <a:gd name="f253" fmla="*/ f193 f61 1"/>
                                  <a:gd name="f254" fmla="*/ f194 f60 1"/>
                                  <a:gd name="f255" fmla="*/ f195 f61 1"/>
                                  <a:gd name="f256" fmla="*/ f196 f60 1"/>
                                  <a:gd name="f257" fmla="*/ f197 f61 1"/>
                                  <a:gd name="f258" fmla="*/ f198 f60 1"/>
                                  <a:gd name="f259" fmla="*/ f199 f61 1"/>
                                  <a:gd name="f260" fmla="*/ f200 f60 1"/>
                                  <a:gd name="f261" fmla="*/ f201 f61 1"/>
                                  <a:gd name="f262" fmla="*/ f202 f60 1"/>
                                  <a:gd name="f263" fmla="*/ f203 f61 1"/>
                                  <a:gd name="f264" fmla="*/ f204 f60 1"/>
                                  <a:gd name="f265" fmla="*/ f205 f61 1"/>
                                  <a:gd name="f266" fmla="*/ f206 f60 1"/>
                                  <a:gd name="f267" fmla="*/ f207 f61 1"/>
                                  <a:gd name="f268" fmla="*/ f208 f60 1"/>
                                  <a:gd name="f269" fmla="*/ f209 f61 1"/>
                                  <a:gd name="f270" fmla="*/ f210 f60 1"/>
                                  <a:gd name="f271" fmla="*/ f211 f61 1"/>
                                  <a:gd name="f272" fmla="*/ f212 f60 1"/>
                                  <a:gd name="f273" fmla="*/ f213 f61 1"/>
                                  <a:gd name="f274" fmla="*/ f214 f61 1"/>
                                  <a:gd name="f275" fmla="*/ f215 f60 1"/>
                                  <a:gd name="f276" fmla="*/ f216 f61 1"/>
                                  <a:gd name="f277" fmla="*/ f217 f60 1"/>
                                  <a:gd name="f278" fmla="*/ f218 f61 1"/>
                                  <a:gd name="f279" fmla="*/ f219 f60 1"/>
                                  <a:gd name="f280" fmla="*/ f220 f61 1"/>
                                  <a:gd name="f281" fmla="*/ f221 f60 1"/>
                                  <a:gd name="f282" fmla="*/ f222 f61 1"/>
                                  <a:gd name="f283" fmla="*/ f223 f60 1"/>
                                  <a:gd name="f284" fmla="*/ f224 f61 1"/>
                                  <a:gd name="f285" fmla="*/ f225 f60 1"/>
                                  <a:gd name="f286" fmla="*/ f226 f61 1"/>
                                  <a:gd name="f287" fmla="*/ f227 f60 1"/>
                                  <a:gd name="f288" fmla="*/ f228 f61 1"/>
                                  <a:gd name="f289" fmla="*/ f229 f60 1"/>
                                  <a:gd name="f290" fmla="*/ f230 f61 1"/>
                                  <a:gd name="f291" fmla="*/ f231 f60 1"/>
                                  <a:gd name="f292" fmla="*/ f232 f61 1"/>
                                  <a:gd name="f293" fmla="*/ f233 f60 1"/>
                                  <a:gd name="f294" fmla="*/ f234 f61 1"/>
                                  <a:gd name="f295" fmla="*/ f235 f60 1"/>
                                  <a:gd name="f296" fmla="*/ f236 f61 1"/>
                                  <a:gd name="f297" fmla="*/ f237 f60 1"/>
                                  <a:gd name="f298" fmla="*/ f238 f61 1"/>
                                  <a:gd name="f299" fmla="*/ f239 f60 1"/>
                                  <a:gd name="f300" fmla="*/ f240 f61 1"/>
                                </a:gdLst>
                                <a:ahLst/>
                                <a:cxnLst>
                                  <a:cxn ang="3cd4">
                                    <a:pos x="hc" y="t"/>
                                  </a:cxn>
                                  <a:cxn ang="0">
                                    <a:pos x="r" y="vc"/>
                                  </a:cxn>
                                  <a:cxn ang="cd4">
                                    <a:pos x="hc" y="b"/>
                                  </a:cxn>
                                  <a:cxn ang="cd2">
                                    <a:pos x="l" y="vc"/>
                                  </a:cxn>
                                  <a:cxn ang="f184">
                                    <a:pos x="f245" y="f246"/>
                                  </a:cxn>
                                  <a:cxn ang="f184">
                                    <a:pos x="f245" y="f247"/>
                                  </a:cxn>
                                  <a:cxn ang="f184">
                                    <a:pos x="f248" y="f249"/>
                                  </a:cxn>
                                  <a:cxn ang="f184">
                                    <a:pos x="f250" y="f251"/>
                                  </a:cxn>
                                  <a:cxn ang="f184">
                                    <a:pos x="f252" y="f253"/>
                                  </a:cxn>
                                  <a:cxn ang="f184">
                                    <a:pos x="f254" y="f255"/>
                                  </a:cxn>
                                  <a:cxn ang="f184">
                                    <a:pos x="f256" y="f257"/>
                                  </a:cxn>
                                  <a:cxn ang="f184">
                                    <a:pos x="f258" y="f259"/>
                                  </a:cxn>
                                  <a:cxn ang="f184">
                                    <a:pos x="f260" y="f261"/>
                                  </a:cxn>
                                  <a:cxn ang="f184">
                                    <a:pos x="f262" y="f263"/>
                                  </a:cxn>
                                  <a:cxn ang="f184">
                                    <a:pos x="f264" y="f265"/>
                                  </a:cxn>
                                  <a:cxn ang="f184">
                                    <a:pos x="f266" y="f267"/>
                                  </a:cxn>
                                  <a:cxn ang="f184">
                                    <a:pos x="f268" y="f269"/>
                                  </a:cxn>
                                  <a:cxn ang="f184">
                                    <a:pos x="f270" y="f271"/>
                                  </a:cxn>
                                  <a:cxn ang="f184">
                                    <a:pos x="f272" y="f273"/>
                                  </a:cxn>
                                  <a:cxn ang="f184">
                                    <a:pos x="f272" y="f274"/>
                                  </a:cxn>
                                  <a:cxn ang="f184">
                                    <a:pos x="f275" y="f276"/>
                                  </a:cxn>
                                  <a:cxn ang="f184">
                                    <a:pos x="f277" y="f273"/>
                                  </a:cxn>
                                  <a:cxn ang="f184">
                                    <a:pos x="f272" y="f278"/>
                                  </a:cxn>
                                  <a:cxn ang="f184">
                                    <a:pos x="f279" y="f280"/>
                                  </a:cxn>
                                  <a:cxn ang="f184">
                                    <a:pos x="f281" y="f282"/>
                                  </a:cxn>
                                  <a:cxn ang="f184">
                                    <a:pos x="f283" y="f284"/>
                                  </a:cxn>
                                  <a:cxn ang="f184">
                                    <a:pos x="f285" y="f286"/>
                                  </a:cxn>
                                  <a:cxn ang="f184">
                                    <a:pos x="f287" y="f288"/>
                                  </a:cxn>
                                  <a:cxn ang="f184">
                                    <a:pos x="f289" y="f290"/>
                                  </a:cxn>
                                  <a:cxn ang="f184">
                                    <a:pos x="f291" y="f292"/>
                                  </a:cxn>
                                  <a:cxn ang="f184">
                                    <a:pos x="f293" y="f294"/>
                                  </a:cxn>
                                  <a:cxn ang="f184">
                                    <a:pos x="f295" y="f296"/>
                                  </a:cxn>
                                  <a:cxn ang="f184">
                                    <a:pos x="f297" y="f298"/>
                                  </a:cxn>
                                  <a:cxn ang="f184">
                                    <a:pos x="f299" y="f300"/>
                                  </a:cxn>
                                  <a:cxn ang="f184">
                                    <a:pos x="f245" y="f246"/>
                                  </a:cxn>
                                </a:cxnLst>
                                <a:rect l="f241" t="f244" r="f242" b="f243"/>
                                <a:pathLst>
                                  <a:path w="402" h="782">
                                    <a:moveTo>
                                      <a:pt x="f6" y="f5"/>
                                    </a:moveTo>
                                    <a:lnTo>
                                      <a:pt x="f6" y="f8"/>
                                    </a:lnTo>
                                    <a:lnTo>
                                      <a:pt x="f9" y="f10"/>
                                    </a:lnTo>
                                    <a:lnTo>
                                      <a:pt x="f11" y="f12"/>
                                    </a:lnTo>
                                    <a:lnTo>
                                      <a:pt x="f13" y="f14"/>
                                    </a:lnTo>
                                    <a:lnTo>
                                      <a:pt x="f15" y="f16"/>
                                    </a:lnTo>
                                    <a:lnTo>
                                      <a:pt x="f17" y="f18"/>
                                    </a:lnTo>
                                    <a:lnTo>
                                      <a:pt x="f19" y="f20"/>
                                    </a:lnTo>
                                    <a:lnTo>
                                      <a:pt x="f21" y="f22"/>
                                    </a:lnTo>
                                    <a:lnTo>
                                      <a:pt x="f23" y="f24"/>
                                    </a:lnTo>
                                    <a:lnTo>
                                      <a:pt x="f25" y="f26"/>
                                    </a:lnTo>
                                    <a:lnTo>
                                      <a:pt x="f27" y="f28"/>
                                    </a:lnTo>
                                    <a:lnTo>
                                      <a:pt x="f29" y="f30"/>
                                    </a:lnTo>
                                    <a:lnTo>
                                      <a:pt x="f31" y="f32"/>
                                    </a:lnTo>
                                    <a:lnTo>
                                      <a:pt x="f33" y="f34"/>
                                    </a:lnTo>
                                    <a:lnTo>
                                      <a:pt x="f33" y="f7"/>
                                    </a:lnTo>
                                    <a:lnTo>
                                      <a:pt x="f5" y="f35"/>
                                    </a:lnTo>
                                    <a:lnTo>
                                      <a:pt x="f8" y="f34"/>
                                    </a:lnTo>
                                    <a:lnTo>
                                      <a:pt x="f33" y="f36"/>
                                    </a:lnTo>
                                    <a:lnTo>
                                      <a:pt x="f37" y="f38"/>
                                    </a:lnTo>
                                    <a:lnTo>
                                      <a:pt x="f39" y="f40"/>
                                    </a:lnTo>
                                    <a:lnTo>
                                      <a:pt x="f41" y="f42"/>
                                    </a:lnTo>
                                    <a:lnTo>
                                      <a:pt x="f43" y="f44"/>
                                    </a:lnTo>
                                    <a:lnTo>
                                      <a:pt x="f45" y="f46"/>
                                    </a:lnTo>
                                    <a:lnTo>
                                      <a:pt x="f47" y="f48"/>
                                    </a:lnTo>
                                    <a:lnTo>
                                      <a:pt x="f49" y="f50"/>
                                    </a:lnTo>
                                    <a:lnTo>
                                      <a:pt x="f51" y="f52"/>
                                    </a:lnTo>
                                    <a:lnTo>
                                      <a:pt x="f53" y="f54"/>
                                    </a:lnTo>
                                    <a:lnTo>
                                      <a:pt x="f55" y="f56"/>
                                    </a:lnTo>
                                    <a:lnTo>
                                      <a:pt x="f57" y="f58"/>
                                    </a:lnTo>
                                    <a:lnTo>
                                      <a:pt x="f6"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29" name="Forme libre 16"/>
                            <wps:cNvSpPr/>
                            <wps:spPr>
                              <a:xfrm>
                                <a:off x="556358" y="2946608"/>
                                <a:ext cx="138156" cy="731053"/>
                              </a:xfrm>
                              <a:custGeom>
                                <a:avLst/>
                                <a:gdLst>
                                  <a:gd name="f0" fmla="val 10800000"/>
                                  <a:gd name="f1" fmla="val 5400000"/>
                                  <a:gd name="f2" fmla="val 180"/>
                                  <a:gd name="f3" fmla="val w"/>
                                  <a:gd name="f4" fmla="val h"/>
                                  <a:gd name="f5" fmla="val 0"/>
                                  <a:gd name="f6" fmla="val 37"/>
                                  <a:gd name="f7" fmla="val 196"/>
                                  <a:gd name="f8" fmla="val 6"/>
                                  <a:gd name="f9" fmla="val 15"/>
                                  <a:gd name="f10" fmla="val 7"/>
                                  <a:gd name="f11" fmla="val 18"/>
                                  <a:gd name="f12" fmla="val 12"/>
                                  <a:gd name="f13" fmla="val 80"/>
                                  <a:gd name="f14" fmla="val 21"/>
                                  <a:gd name="f15" fmla="val 134"/>
                                  <a:gd name="f16" fmla="val 33"/>
                                  <a:gd name="f17" fmla="val 188"/>
                                  <a:gd name="f18" fmla="val 22"/>
                                  <a:gd name="f19" fmla="val 162"/>
                                  <a:gd name="f20" fmla="val 146"/>
                                  <a:gd name="f21" fmla="val 5"/>
                                  <a:gd name="f22" fmla="val 81"/>
                                  <a:gd name="f23" fmla="val 1"/>
                                  <a:gd name="f24" fmla="val 40"/>
                                  <a:gd name="f25" fmla="+- 0 0 -90"/>
                                  <a:gd name="f26" fmla="*/ f3 1 37"/>
                                  <a:gd name="f27" fmla="*/ f4 1 196"/>
                                  <a:gd name="f28" fmla="+- f7 0 f5"/>
                                  <a:gd name="f29" fmla="+- f6 0 f5"/>
                                  <a:gd name="f30" fmla="*/ f25 f0 1"/>
                                  <a:gd name="f31" fmla="*/ f29 1 37"/>
                                  <a:gd name="f32" fmla="*/ f28 1 196"/>
                                  <a:gd name="f33" fmla="*/ 0 f29 1"/>
                                  <a:gd name="f34" fmla="*/ 0 f28 1"/>
                                  <a:gd name="f35" fmla="*/ 6 f29 1"/>
                                  <a:gd name="f36" fmla="*/ 15 f28 1"/>
                                  <a:gd name="f37" fmla="*/ 7 f29 1"/>
                                  <a:gd name="f38" fmla="*/ 18 f28 1"/>
                                  <a:gd name="f39" fmla="*/ 12 f29 1"/>
                                  <a:gd name="f40" fmla="*/ 80 f28 1"/>
                                  <a:gd name="f41" fmla="*/ 21 f29 1"/>
                                  <a:gd name="f42" fmla="*/ 134 f28 1"/>
                                  <a:gd name="f43" fmla="*/ 33 f29 1"/>
                                  <a:gd name="f44" fmla="*/ 188 f28 1"/>
                                  <a:gd name="f45" fmla="*/ 37 f29 1"/>
                                  <a:gd name="f46" fmla="*/ 196 f28 1"/>
                                  <a:gd name="f47" fmla="*/ 22 f29 1"/>
                                  <a:gd name="f48" fmla="*/ 162 f28 1"/>
                                  <a:gd name="f49" fmla="*/ 15 f29 1"/>
                                  <a:gd name="f50" fmla="*/ 146 f28 1"/>
                                  <a:gd name="f51" fmla="*/ 5 f29 1"/>
                                  <a:gd name="f52" fmla="*/ 81 f28 1"/>
                                  <a:gd name="f53" fmla="*/ 1 f29 1"/>
                                  <a:gd name="f54" fmla="*/ 40 f28 1"/>
                                  <a:gd name="f55" fmla="*/ f30 1 f2"/>
                                  <a:gd name="f56" fmla="*/ f33 1 37"/>
                                  <a:gd name="f57" fmla="*/ f34 1 196"/>
                                  <a:gd name="f58" fmla="*/ f35 1 37"/>
                                  <a:gd name="f59" fmla="*/ f36 1 196"/>
                                  <a:gd name="f60" fmla="*/ f37 1 37"/>
                                  <a:gd name="f61" fmla="*/ f38 1 196"/>
                                  <a:gd name="f62" fmla="*/ f39 1 37"/>
                                  <a:gd name="f63" fmla="*/ f40 1 196"/>
                                  <a:gd name="f64" fmla="*/ f41 1 37"/>
                                  <a:gd name="f65" fmla="*/ f42 1 196"/>
                                  <a:gd name="f66" fmla="*/ f43 1 37"/>
                                  <a:gd name="f67" fmla="*/ f44 1 196"/>
                                  <a:gd name="f68" fmla="*/ f45 1 37"/>
                                  <a:gd name="f69" fmla="*/ f46 1 196"/>
                                  <a:gd name="f70" fmla="*/ f47 1 37"/>
                                  <a:gd name="f71" fmla="*/ f48 1 196"/>
                                  <a:gd name="f72" fmla="*/ f49 1 37"/>
                                  <a:gd name="f73" fmla="*/ f50 1 196"/>
                                  <a:gd name="f74" fmla="*/ f51 1 37"/>
                                  <a:gd name="f75" fmla="*/ f52 1 196"/>
                                  <a:gd name="f76" fmla="*/ f53 1 37"/>
                                  <a:gd name="f77" fmla="*/ f54 1 196"/>
                                  <a:gd name="f78" fmla="*/ 0 1 f31"/>
                                  <a:gd name="f79" fmla="*/ f6 1 f31"/>
                                  <a:gd name="f80" fmla="*/ 0 1 f32"/>
                                  <a:gd name="f81" fmla="*/ f7 1 f32"/>
                                  <a:gd name="f82" fmla="+- f55 0 f1"/>
                                  <a:gd name="f83" fmla="*/ f56 1 f31"/>
                                  <a:gd name="f84" fmla="*/ f57 1 f32"/>
                                  <a:gd name="f85" fmla="*/ f58 1 f31"/>
                                  <a:gd name="f86" fmla="*/ f59 1 f32"/>
                                  <a:gd name="f87" fmla="*/ f60 1 f31"/>
                                  <a:gd name="f88" fmla="*/ f61 1 f32"/>
                                  <a:gd name="f89" fmla="*/ f62 1 f31"/>
                                  <a:gd name="f90" fmla="*/ f63 1 f32"/>
                                  <a:gd name="f91" fmla="*/ f64 1 f31"/>
                                  <a:gd name="f92" fmla="*/ f65 1 f32"/>
                                  <a:gd name="f93" fmla="*/ f66 1 f31"/>
                                  <a:gd name="f94" fmla="*/ f67 1 f32"/>
                                  <a:gd name="f95" fmla="*/ f68 1 f31"/>
                                  <a:gd name="f96" fmla="*/ f69 1 f32"/>
                                  <a:gd name="f97" fmla="*/ f70 1 f31"/>
                                  <a:gd name="f98" fmla="*/ f71 1 f32"/>
                                  <a:gd name="f99" fmla="*/ f72 1 f31"/>
                                  <a:gd name="f100" fmla="*/ f73 1 f32"/>
                                  <a:gd name="f101" fmla="*/ f74 1 f31"/>
                                  <a:gd name="f102" fmla="*/ f75 1 f32"/>
                                  <a:gd name="f103" fmla="*/ f76 1 f31"/>
                                  <a:gd name="f104" fmla="*/ f77 1 f32"/>
                                  <a:gd name="f105" fmla="*/ f78 f26 1"/>
                                  <a:gd name="f106" fmla="*/ f79 f26 1"/>
                                  <a:gd name="f107" fmla="*/ f81 f27 1"/>
                                  <a:gd name="f108" fmla="*/ f80 f27 1"/>
                                  <a:gd name="f109" fmla="*/ f83 f26 1"/>
                                  <a:gd name="f110" fmla="*/ f84 f27 1"/>
                                  <a:gd name="f111" fmla="*/ f85 f26 1"/>
                                  <a:gd name="f112" fmla="*/ f86 f27 1"/>
                                  <a:gd name="f113" fmla="*/ f87 f26 1"/>
                                  <a:gd name="f114" fmla="*/ f88 f27 1"/>
                                  <a:gd name="f115" fmla="*/ f89 f26 1"/>
                                  <a:gd name="f116" fmla="*/ f90 f27 1"/>
                                  <a:gd name="f117" fmla="*/ f91 f26 1"/>
                                  <a:gd name="f118" fmla="*/ f92 f27 1"/>
                                  <a:gd name="f119" fmla="*/ f93 f26 1"/>
                                  <a:gd name="f120" fmla="*/ f94 f27 1"/>
                                  <a:gd name="f121" fmla="*/ f95 f26 1"/>
                                  <a:gd name="f122" fmla="*/ f96 f27 1"/>
                                  <a:gd name="f123" fmla="*/ f97 f26 1"/>
                                  <a:gd name="f124" fmla="*/ f98 f27 1"/>
                                  <a:gd name="f125" fmla="*/ f99 f26 1"/>
                                  <a:gd name="f126" fmla="*/ f100 f27 1"/>
                                  <a:gd name="f127" fmla="*/ f101 f26 1"/>
                                  <a:gd name="f128" fmla="*/ f102 f27 1"/>
                                  <a:gd name="f129" fmla="*/ f103 f26 1"/>
                                  <a:gd name="f130" fmla="*/ f104 f27 1"/>
                                </a:gdLst>
                                <a:ahLst/>
                                <a:cxnLst>
                                  <a:cxn ang="3cd4">
                                    <a:pos x="hc" y="t"/>
                                  </a:cxn>
                                  <a:cxn ang="0">
                                    <a:pos x="r" y="vc"/>
                                  </a:cxn>
                                  <a:cxn ang="cd4">
                                    <a:pos x="hc" y="b"/>
                                  </a:cxn>
                                  <a:cxn ang="cd2">
                                    <a:pos x="l" y="vc"/>
                                  </a:cxn>
                                  <a:cxn ang="f82">
                                    <a:pos x="f109" y="f110"/>
                                  </a:cxn>
                                  <a:cxn ang="f82">
                                    <a:pos x="f111" y="f112"/>
                                  </a:cxn>
                                  <a:cxn ang="f82">
                                    <a:pos x="f113" y="f114"/>
                                  </a:cxn>
                                  <a:cxn ang="f82">
                                    <a:pos x="f115" y="f116"/>
                                  </a:cxn>
                                  <a:cxn ang="f82">
                                    <a:pos x="f117" y="f118"/>
                                  </a:cxn>
                                  <a:cxn ang="f82">
                                    <a:pos x="f119" y="f120"/>
                                  </a:cxn>
                                  <a:cxn ang="f82">
                                    <a:pos x="f121" y="f122"/>
                                  </a:cxn>
                                  <a:cxn ang="f82">
                                    <a:pos x="f123" y="f124"/>
                                  </a:cxn>
                                  <a:cxn ang="f82">
                                    <a:pos x="f125" y="f126"/>
                                  </a:cxn>
                                  <a:cxn ang="f82">
                                    <a:pos x="f127" y="f128"/>
                                  </a:cxn>
                                  <a:cxn ang="f82">
                                    <a:pos x="f129" y="f130"/>
                                  </a:cxn>
                                  <a:cxn ang="f82">
                                    <a:pos x="f109" y="f110"/>
                                  </a:cxn>
                                </a:cxnLst>
                                <a:rect l="f105" t="f108" r="f106" b="f107"/>
                                <a:pathLst>
                                  <a:path w="37" h="196">
                                    <a:moveTo>
                                      <a:pt x="f5" y="f5"/>
                                    </a:moveTo>
                                    <a:lnTo>
                                      <a:pt x="f8" y="f9"/>
                                    </a:lnTo>
                                    <a:lnTo>
                                      <a:pt x="f10" y="f11"/>
                                    </a:lnTo>
                                    <a:lnTo>
                                      <a:pt x="f12" y="f13"/>
                                    </a:lnTo>
                                    <a:lnTo>
                                      <a:pt x="f14" y="f15"/>
                                    </a:lnTo>
                                    <a:lnTo>
                                      <a:pt x="f16" y="f17"/>
                                    </a:lnTo>
                                    <a:lnTo>
                                      <a:pt x="f6" y="f7"/>
                                    </a:lnTo>
                                    <a:lnTo>
                                      <a:pt x="f18" y="f19"/>
                                    </a:lnTo>
                                    <a:lnTo>
                                      <a:pt x="f9" y="f20"/>
                                    </a:lnTo>
                                    <a:lnTo>
                                      <a:pt x="f21" y="f22"/>
                                    </a:lnTo>
                                    <a:lnTo>
                                      <a:pt x="f23" y="f24"/>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30" name="Forme libre 17"/>
                            <wps:cNvSpPr/>
                            <wps:spPr>
                              <a:xfrm>
                                <a:off x="664641" y="3696325"/>
                                <a:ext cx="115753" cy="246174"/>
                              </a:xfrm>
                              <a:custGeom>
                                <a:avLst/>
                                <a:gdLst>
                                  <a:gd name="f0" fmla="val 10800000"/>
                                  <a:gd name="f1" fmla="val 5400000"/>
                                  <a:gd name="f2" fmla="val 180"/>
                                  <a:gd name="f3" fmla="val w"/>
                                  <a:gd name="f4" fmla="val h"/>
                                  <a:gd name="f5" fmla="val 0"/>
                                  <a:gd name="f6" fmla="val 31"/>
                                  <a:gd name="f7" fmla="val 66"/>
                                  <a:gd name="f8" fmla="val 24"/>
                                  <a:gd name="f9" fmla="+- 0 0 -90"/>
                                  <a:gd name="f10" fmla="*/ f3 1 31"/>
                                  <a:gd name="f11" fmla="*/ f4 1 66"/>
                                  <a:gd name="f12" fmla="+- f7 0 f5"/>
                                  <a:gd name="f13" fmla="+- f6 0 f5"/>
                                  <a:gd name="f14" fmla="*/ f9 f0 1"/>
                                  <a:gd name="f15" fmla="*/ f13 1 31"/>
                                  <a:gd name="f16" fmla="*/ f12 1 66"/>
                                  <a:gd name="f17" fmla="*/ 0 f13 1"/>
                                  <a:gd name="f18" fmla="*/ 0 f12 1"/>
                                  <a:gd name="f19" fmla="*/ 31 f13 1"/>
                                  <a:gd name="f20" fmla="*/ 66 f12 1"/>
                                  <a:gd name="f21" fmla="*/ 24 f13 1"/>
                                  <a:gd name="f22" fmla="*/ f14 1 f2"/>
                                  <a:gd name="f23" fmla="*/ f17 1 31"/>
                                  <a:gd name="f24" fmla="*/ f18 1 66"/>
                                  <a:gd name="f25" fmla="*/ f19 1 31"/>
                                  <a:gd name="f26" fmla="*/ f20 1 66"/>
                                  <a:gd name="f27" fmla="*/ f21 1 31"/>
                                  <a:gd name="f28" fmla="*/ 0 1 f15"/>
                                  <a:gd name="f29" fmla="*/ f6 1 f15"/>
                                  <a:gd name="f30" fmla="*/ 0 1 f16"/>
                                  <a:gd name="f31" fmla="*/ f7 1 f16"/>
                                  <a:gd name="f32" fmla="+- f22 0 f1"/>
                                  <a:gd name="f33" fmla="*/ f23 1 f15"/>
                                  <a:gd name="f34" fmla="*/ f24 1 f16"/>
                                  <a:gd name="f35" fmla="*/ f25 1 f15"/>
                                  <a:gd name="f36" fmla="*/ f26 1 f16"/>
                                  <a:gd name="f37" fmla="*/ f27 1 f15"/>
                                  <a:gd name="f38" fmla="*/ f28 f10 1"/>
                                  <a:gd name="f39" fmla="*/ f29 f10 1"/>
                                  <a:gd name="f40" fmla="*/ f31 f11 1"/>
                                  <a:gd name="f41" fmla="*/ f30 f11 1"/>
                                  <a:gd name="f42" fmla="*/ f33 f10 1"/>
                                  <a:gd name="f43" fmla="*/ f34 f11 1"/>
                                  <a:gd name="f44" fmla="*/ f35 f10 1"/>
                                  <a:gd name="f45" fmla="*/ f36 f11 1"/>
                                  <a:gd name="f46" fmla="*/ f37 f10 1"/>
                                </a:gdLst>
                                <a:ahLst/>
                                <a:cxnLst>
                                  <a:cxn ang="3cd4">
                                    <a:pos x="hc" y="t"/>
                                  </a:cxn>
                                  <a:cxn ang="0">
                                    <a:pos x="r" y="vc"/>
                                  </a:cxn>
                                  <a:cxn ang="cd4">
                                    <a:pos x="hc" y="b"/>
                                  </a:cxn>
                                  <a:cxn ang="cd2">
                                    <a:pos x="l" y="vc"/>
                                  </a:cxn>
                                  <a:cxn ang="f32">
                                    <a:pos x="f42" y="f43"/>
                                  </a:cxn>
                                  <a:cxn ang="f32">
                                    <a:pos x="f44" y="f45"/>
                                  </a:cxn>
                                  <a:cxn ang="f32">
                                    <a:pos x="f46" y="f45"/>
                                  </a:cxn>
                                  <a:cxn ang="f32">
                                    <a:pos x="f42" y="f43"/>
                                  </a:cxn>
                                </a:cxnLst>
                                <a:rect l="f38" t="f41" r="f39" b="f40"/>
                                <a:pathLst>
                                  <a:path w="31" h="66">
                                    <a:moveTo>
                                      <a:pt x="f5" y="f5"/>
                                    </a:moveTo>
                                    <a:lnTo>
                                      <a:pt x="f6" y="f7"/>
                                    </a:lnTo>
                                    <a:lnTo>
                                      <a:pt x="f8" y="f7"/>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31" name="Forme libre 18"/>
                            <wps:cNvSpPr/>
                            <wps:spPr>
                              <a:xfrm>
                                <a:off x="556358" y="2853367"/>
                                <a:ext cx="26142" cy="160385"/>
                              </a:xfrm>
                              <a:custGeom>
                                <a:avLst/>
                                <a:gdLst>
                                  <a:gd name="f0" fmla="val 10800000"/>
                                  <a:gd name="f1" fmla="val 5400000"/>
                                  <a:gd name="f2" fmla="val 180"/>
                                  <a:gd name="f3" fmla="val w"/>
                                  <a:gd name="f4" fmla="val h"/>
                                  <a:gd name="f5" fmla="val 0"/>
                                  <a:gd name="f6" fmla="val 7"/>
                                  <a:gd name="f7" fmla="val 43"/>
                                  <a:gd name="f8" fmla="val 17"/>
                                  <a:gd name="f9" fmla="val 6"/>
                                  <a:gd name="f10" fmla="val 40"/>
                                  <a:gd name="f11" fmla="val 25"/>
                                  <a:gd name="f12" fmla="+- 0 0 -90"/>
                                  <a:gd name="f13" fmla="*/ f3 1 7"/>
                                  <a:gd name="f14" fmla="*/ f4 1 43"/>
                                  <a:gd name="f15" fmla="+- f7 0 f5"/>
                                  <a:gd name="f16" fmla="+- f6 0 f5"/>
                                  <a:gd name="f17" fmla="*/ f12 f0 1"/>
                                  <a:gd name="f18" fmla="*/ f16 1 7"/>
                                  <a:gd name="f19" fmla="*/ f15 1 43"/>
                                  <a:gd name="f20" fmla="*/ 0 f16 1"/>
                                  <a:gd name="f21" fmla="*/ 0 f15 1"/>
                                  <a:gd name="f22" fmla="*/ 7 f16 1"/>
                                  <a:gd name="f23" fmla="*/ 17 f15 1"/>
                                  <a:gd name="f24" fmla="*/ 43 f15 1"/>
                                  <a:gd name="f25" fmla="*/ 6 f16 1"/>
                                  <a:gd name="f26" fmla="*/ 40 f15 1"/>
                                  <a:gd name="f27" fmla="*/ 25 f15 1"/>
                                  <a:gd name="f28" fmla="*/ f17 1 f2"/>
                                  <a:gd name="f29" fmla="*/ f20 1 7"/>
                                  <a:gd name="f30" fmla="*/ f21 1 43"/>
                                  <a:gd name="f31" fmla="*/ f22 1 7"/>
                                  <a:gd name="f32" fmla="*/ f23 1 43"/>
                                  <a:gd name="f33" fmla="*/ f24 1 43"/>
                                  <a:gd name="f34" fmla="*/ f25 1 7"/>
                                  <a:gd name="f35" fmla="*/ f26 1 43"/>
                                  <a:gd name="f36" fmla="*/ f27 1 43"/>
                                  <a:gd name="f37" fmla="*/ 0 1 f18"/>
                                  <a:gd name="f38" fmla="*/ f6 1 f18"/>
                                  <a:gd name="f39" fmla="*/ 0 1 f19"/>
                                  <a:gd name="f40" fmla="*/ f7 1 f19"/>
                                  <a:gd name="f41" fmla="+- f28 0 f1"/>
                                  <a:gd name="f42" fmla="*/ f29 1 f18"/>
                                  <a:gd name="f43" fmla="*/ f30 1 f19"/>
                                  <a:gd name="f44" fmla="*/ f31 1 f18"/>
                                  <a:gd name="f45" fmla="*/ f32 1 f19"/>
                                  <a:gd name="f46" fmla="*/ f33 1 f19"/>
                                  <a:gd name="f47" fmla="*/ f34 1 f18"/>
                                  <a:gd name="f48" fmla="*/ f35 1 f19"/>
                                  <a:gd name="f49" fmla="*/ f36 1 f19"/>
                                  <a:gd name="f50" fmla="*/ f37 f13 1"/>
                                  <a:gd name="f51" fmla="*/ f38 f13 1"/>
                                  <a:gd name="f52" fmla="*/ f40 f14 1"/>
                                  <a:gd name="f53" fmla="*/ f39 f14 1"/>
                                  <a:gd name="f54" fmla="*/ f42 f13 1"/>
                                  <a:gd name="f55" fmla="*/ f43 f14 1"/>
                                  <a:gd name="f56" fmla="*/ f44 f13 1"/>
                                  <a:gd name="f57" fmla="*/ f45 f14 1"/>
                                  <a:gd name="f58" fmla="*/ f46 f14 1"/>
                                  <a:gd name="f59" fmla="*/ f47 f13 1"/>
                                  <a:gd name="f60" fmla="*/ f48 f14 1"/>
                                  <a:gd name="f61" fmla="*/ f49 f14 1"/>
                                </a:gdLst>
                                <a:ahLst/>
                                <a:cxnLst>
                                  <a:cxn ang="3cd4">
                                    <a:pos x="hc" y="t"/>
                                  </a:cxn>
                                  <a:cxn ang="0">
                                    <a:pos x="r" y="vc"/>
                                  </a:cxn>
                                  <a:cxn ang="cd4">
                                    <a:pos x="hc" y="b"/>
                                  </a:cxn>
                                  <a:cxn ang="cd2">
                                    <a:pos x="l" y="vc"/>
                                  </a:cxn>
                                  <a:cxn ang="f41">
                                    <a:pos x="f54" y="f55"/>
                                  </a:cxn>
                                  <a:cxn ang="f41">
                                    <a:pos x="f56" y="f57"/>
                                  </a:cxn>
                                  <a:cxn ang="f41">
                                    <a:pos x="f56" y="f58"/>
                                  </a:cxn>
                                  <a:cxn ang="f41">
                                    <a:pos x="f59" y="f60"/>
                                  </a:cxn>
                                  <a:cxn ang="f41">
                                    <a:pos x="f54" y="f61"/>
                                  </a:cxn>
                                  <a:cxn ang="f41">
                                    <a:pos x="f54" y="f55"/>
                                  </a:cxn>
                                </a:cxnLst>
                                <a:rect l="f50" t="f53" r="f51" b="f52"/>
                                <a:pathLst>
                                  <a:path w="7" h="43">
                                    <a:moveTo>
                                      <a:pt x="f5" y="f5"/>
                                    </a:moveTo>
                                    <a:lnTo>
                                      <a:pt x="f6" y="f8"/>
                                    </a:lnTo>
                                    <a:lnTo>
                                      <a:pt x="f6" y="f7"/>
                                    </a:lnTo>
                                    <a:lnTo>
                                      <a:pt x="f9" y="f10"/>
                                    </a:lnTo>
                                    <a:lnTo>
                                      <a:pt x="f5" y="f11"/>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s:wsp>
                            <wps:cNvPr id="32" name="Forme libre 19"/>
                            <wps:cNvSpPr/>
                            <wps:spPr>
                              <a:xfrm>
                                <a:off x="612365" y="3491179"/>
                                <a:ext cx="171760" cy="451320"/>
                              </a:xfrm>
                              <a:custGeom>
                                <a:avLst/>
                                <a:gdLst>
                                  <a:gd name="f0" fmla="val 10800000"/>
                                  <a:gd name="f1" fmla="val 5400000"/>
                                  <a:gd name="f2" fmla="val 180"/>
                                  <a:gd name="f3" fmla="val w"/>
                                  <a:gd name="f4" fmla="val h"/>
                                  <a:gd name="f5" fmla="val 0"/>
                                  <a:gd name="f6" fmla="val 46"/>
                                  <a:gd name="f7" fmla="val 121"/>
                                  <a:gd name="f8" fmla="val 7"/>
                                  <a:gd name="f9" fmla="val 16"/>
                                  <a:gd name="f10" fmla="val 22"/>
                                  <a:gd name="f11" fmla="val 50"/>
                                  <a:gd name="f12" fmla="val 33"/>
                                  <a:gd name="f13" fmla="val 86"/>
                                  <a:gd name="f14" fmla="val 45"/>
                                  <a:gd name="f15" fmla="val 14"/>
                                  <a:gd name="f16" fmla="val 55"/>
                                  <a:gd name="f17" fmla="val 11"/>
                                  <a:gd name="f18" fmla="val 44"/>
                                  <a:gd name="f19" fmla="+- 0 0 -90"/>
                                  <a:gd name="f20" fmla="*/ f3 1 46"/>
                                  <a:gd name="f21" fmla="*/ f4 1 121"/>
                                  <a:gd name="f22" fmla="+- f7 0 f5"/>
                                  <a:gd name="f23" fmla="+- f6 0 f5"/>
                                  <a:gd name="f24" fmla="*/ f19 f0 1"/>
                                  <a:gd name="f25" fmla="*/ f23 1 46"/>
                                  <a:gd name="f26" fmla="*/ f22 1 121"/>
                                  <a:gd name="f27" fmla="*/ 0 f23 1"/>
                                  <a:gd name="f28" fmla="*/ 0 f22 1"/>
                                  <a:gd name="f29" fmla="*/ 7 f23 1"/>
                                  <a:gd name="f30" fmla="*/ 16 f22 1"/>
                                  <a:gd name="f31" fmla="*/ 22 f23 1"/>
                                  <a:gd name="f32" fmla="*/ 50 f22 1"/>
                                  <a:gd name="f33" fmla="*/ 33 f23 1"/>
                                  <a:gd name="f34" fmla="*/ 86 f22 1"/>
                                  <a:gd name="f35" fmla="*/ 46 f23 1"/>
                                  <a:gd name="f36" fmla="*/ 121 f22 1"/>
                                  <a:gd name="f37" fmla="*/ 45 f23 1"/>
                                  <a:gd name="f38" fmla="*/ 14 f23 1"/>
                                  <a:gd name="f39" fmla="*/ 55 f22 1"/>
                                  <a:gd name="f40" fmla="*/ 11 f23 1"/>
                                  <a:gd name="f41" fmla="*/ 44 f22 1"/>
                                  <a:gd name="f42" fmla="*/ f24 1 f2"/>
                                  <a:gd name="f43" fmla="*/ f27 1 46"/>
                                  <a:gd name="f44" fmla="*/ f28 1 121"/>
                                  <a:gd name="f45" fmla="*/ f29 1 46"/>
                                  <a:gd name="f46" fmla="*/ f30 1 121"/>
                                  <a:gd name="f47" fmla="*/ f31 1 46"/>
                                  <a:gd name="f48" fmla="*/ f32 1 121"/>
                                  <a:gd name="f49" fmla="*/ f33 1 46"/>
                                  <a:gd name="f50" fmla="*/ f34 1 121"/>
                                  <a:gd name="f51" fmla="*/ f35 1 46"/>
                                  <a:gd name="f52" fmla="*/ f36 1 121"/>
                                  <a:gd name="f53" fmla="*/ f37 1 46"/>
                                  <a:gd name="f54" fmla="*/ f38 1 46"/>
                                  <a:gd name="f55" fmla="*/ f39 1 121"/>
                                  <a:gd name="f56" fmla="*/ f40 1 46"/>
                                  <a:gd name="f57" fmla="*/ f41 1 121"/>
                                  <a:gd name="f58" fmla="*/ 0 1 f25"/>
                                  <a:gd name="f59" fmla="*/ f6 1 f25"/>
                                  <a:gd name="f60" fmla="*/ 0 1 f26"/>
                                  <a:gd name="f61" fmla="*/ f7 1 f26"/>
                                  <a:gd name="f62" fmla="+- f42 0 f1"/>
                                  <a:gd name="f63" fmla="*/ f43 1 f25"/>
                                  <a:gd name="f64" fmla="*/ f44 1 f26"/>
                                  <a:gd name="f65" fmla="*/ f45 1 f25"/>
                                  <a:gd name="f66" fmla="*/ f46 1 f26"/>
                                  <a:gd name="f67" fmla="*/ f47 1 f25"/>
                                  <a:gd name="f68" fmla="*/ f48 1 f26"/>
                                  <a:gd name="f69" fmla="*/ f49 1 f25"/>
                                  <a:gd name="f70" fmla="*/ f50 1 f26"/>
                                  <a:gd name="f71" fmla="*/ f51 1 f25"/>
                                  <a:gd name="f72" fmla="*/ f52 1 f26"/>
                                  <a:gd name="f73" fmla="*/ f53 1 f25"/>
                                  <a:gd name="f74" fmla="*/ f54 1 f25"/>
                                  <a:gd name="f75" fmla="*/ f55 1 f26"/>
                                  <a:gd name="f76" fmla="*/ f56 1 f25"/>
                                  <a:gd name="f77" fmla="*/ f57 1 f26"/>
                                  <a:gd name="f78" fmla="*/ f58 f20 1"/>
                                  <a:gd name="f79" fmla="*/ f59 f20 1"/>
                                  <a:gd name="f80" fmla="*/ f61 f21 1"/>
                                  <a:gd name="f81" fmla="*/ f60 f21 1"/>
                                  <a:gd name="f82" fmla="*/ f63 f20 1"/>
                                  <a:gd name="f83" fmla="*/ f64 f21 1"/>
                                  <a:gd name="f84" fmla="*/ f65 f20 1"/>
                                  <a:gd name="f85" fmla="*/ f66 f21 1"/>
                                  <a:gd name="f86" fmla="*/ f67 f20 1"/>
                                  <a:gd name="f87" fmla="*/ f68 f21 1"/>
                                  <a:gd name="f88" fmla="*/ f69 f20 1"/>
                                  <a:gd name="f89" fmla="*/ f70 f21 1"/>
                                  <a:gd name="f90" fmla="*/ f71 f20 1"/>
                                  <a:gd name="f91" fmla="*/ f72 f21 1"/>
                                  <a:gd name="f92" fmla="*/ f73 f20 1"/>
                                  <a:gd name="f93" fmla="*/ f74 f20 1"/>
                                  <a:gd name="f94" fmla="*/ f75 f21 1"/>
                                  <a:gd name="f95" fmla="*/ f76 f20 1"/>
                                  <a:gd name="f96" fmla="*/ f77 f21 1"/>
                                </a:gdLst>
                                <a:ahLst/>
                                <a:cxnLst>
                                  <a:cxn ang="3cd4">
                                    <a:pos x="hc" y="t"/>
                                  </a:cxn>
                                  <a:cxn ang="0">
                                    <a:pos x="r" y="vc"/>
                                  </a:cxn>
                                  <a:cxn ang="cd4">
                                    <a:pos x="hc" y="b"/>
                                  </a:cxn>
                                  <a:cxn ang="cd2">
                                    <a:pos x="l" y="vc"/>
                                  </a:cxn>
                                  <a:cxn ang="f62">
                                    <a:pos x="f82" y="f83"/>
                                  </a:cxn>
                                  <a:cxn ang="f62">
                                    <a:pos x="f84" y="f85"/>
                                  </a:cxn>
                                  <a:cxn ang="f62">
                                    <a:pos x="f86" y="f87"/>
                                  </a:cxn>
                                  <a:cxn ang="f62">
                                    <a:pos x="f88" y="f89"/>
                                  </a:cxn>
                                  <a:cxn ang="f62">
                                    <a:pos x="f90" y="f91"/>
                                  </a:cxn>
                                  <a:cxn ang="f62">
                                    <a:pos x="f92" y="f91"/>
                                  </a:cxn>
                                  <a:cxn ang="f62">
                                    <a:pos x="f93" y="f94"/>
                                  </a:cxn>
                                  <a:cxn ang="f62">
                                    <a:pos x="f95" y="f96"/>
                                  </a:cxn>
                                  <a:cxn ang="f62">
                                    <a:pos x="f82" y="f83"/>
                                  </a:cxn>
                                </a:cxnLst>
                                <a:rect l="f78" t="f81" r="f79" b="f80"/>
                                <a:pathLst>
                                  <a:path w="46" h="121">
                                    <a:moveTo>
                                      <a:pt x="f5" y="f5"/>
                                    </a:moveTo>
                                    <a:lnTo>
                                      <a:pt x="f8" y="f9"/>
                                    </a:lnTo>
                                    <a:lnTo>
                                      <a:pt x="f10" y="f11"/>
                                    </a:lnTo>
                                    <a:lnTo>
                                      <a:pt x="f12" y="f13"/>
                                    </a:lnTo>
                                    <a:lnTo>
                                      <a:pt x="f6" y="f7"/>
                                    </a:lnTo>
                                    <a:lnTo>
                                      <a:pt x="f14" y="f7"/>
                                    </a:lnTo>
                                    <a:lnTo>
                                      <a:pt x="f15" y="f16"/>
                                    </a:lnTo>
                                    <a:lnTo>
                                      <a:pt x="f17" y="f18"/>
                                    </a:lnTo>
                                    <a:lnTo>
                                      <a:pt x="f5" y="f5"/>
                                    </a:lnTo>
                                    <a:close/>
                                  </a:path>
                                </a:pathLst>
                              </a:custGeom>
                              <a:solidFill>
                                <a:srgbClr val="32416E">
                                  <a:alpha val="20000"/>
                                </a:srgbClr>
                              </a:solidFill>
                              <a:ln w="0" cap="flat">
                                <a:solidFill>
                                  <a:srgbClr val="32416E">
                                    <a:alpha val="20000"/>
                                  </a:srgbClr>
                                </a:solidFill>
                                <a:prstDash val="solid"/>
                                <a:round/>
                              </a:ln>
                            </wps:spPr>
                            <wps:bodyPr lIns="0" tIns="0" rIns="0" bIns="0"/>
                          </wps:wsp>
                        </wpg:grpSp>
                      </wpg:grpSp>
                    </wpg:wgp>
                  </a:graphicData>
                </a:graphic>
                <wp14:sizeRelH relativeFrom="margin">
                  <wp14:pctWidth>0</wp14:pctWidth>
                </wp14:sizeRelH>
              </wp:anchor>
            </w:drawing>
          </mc:Choice>
          <mc:Fallback>
            <w:pict>
              <v:group w14:anchorId="54D827AA" id="Groupe 1" o:spid="_x0000_s1026" style="position:absolute;margin-left:-.75pt;margin-top:62.45pt;width:168pt;height:718.55pt;z-index:-251657216;mso-position-horizontal-relative:page;mso-position-vertical-relative:page;mso-width-relative:margin" coordsize="2133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">
                <v:rect id="Rectangle 5" o:spid="_x0000_s1027" style="position:absolute;width:1945;height:91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" fillcolor="#32416e" stroked="f">
                  <v:textbox inset="0,0,0,0"/>
                </v:rect>
                <v:shape id="Pentagone 4" o:spid="_x0000_s1028" style="position:absolute;left:3047;top:25209;width:18288;height:6222;visibility:visible;mso-wrap-style:square;v-text-anchor:middle" coordsize="1828833,622199"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" adj="-11796480,,5400" path="m,l1517733,r311100,311099l1517733,622199,,622199,,xe" fillcolor="#476b76" stroked="f">
                  <v:stroke joinstyle="miter"/>
                  <v:formulas/>
                  <v:path arrowok="t" o:connecttype="custom" o:connectlocs="914417,0;1828833,311100;914417,622199;0,311100;758867,0;758867,622199" o:connectangles="270,0,90,180,270,90" textboxrect="0,0,1673283,622199"/>
                  <v:textbox inset=",0,14.4pt,0">
                    <w:txbxContent>
                      <w:p w14:paraId="5FD82922" w14:textId="77777777" w:rsidR="007C3A59" w:rsidRDefault="007C3A59">
                        <w:pPr>
                          <w:pStyle w:val="Sansinterligne"/>
                        </w:pPr>
                        <w:r>
                          <w:rPr>
                            <w:rFonts w:eastAsia="MS Gothic" w:cs="Times New Roman"/>
                            <w:color w:val="262626"/>
                            <w:sz w:val="44"/>
                            <w:szCs w:val="44"/>
                          </w:rPr>
                          <w:t>Mémoire</w:t>
                        </w:r>
                      </w:p>
                      <w:p w14:paraId="02AEF6F7" w14:textId="77777777" w:rsidR="007C3A59" w:rsidRDefault="007C3A59">
                        <w:pPr>
                          <w:pStyle w:val="Sansinterligne"/>
                        </w:pPr>
                        <w:r>
                          <w:rPr>
                            <w:color w:val="85A0C3"/>
                            <w:sz w:val="40"/>
                            <w:szCs w:val="40"/>
                          </w:rPr>
                          <w:t xml:space="preserve"> Licence</w:t>
                        </w:r>
                        <w:r>
                          <w:rPr>
                            <w:color w:val="85A0C3"/>
                            <w:sz w:val="44"/>
                            <w:szCs w:val="44"/>
                          </w:rPr>
                          <w:t xml:space="preserve">      </w:t>
                        </w:r>
                      </w:p>
                    </w:txbxContent>
                  </v:textbox>
                </v:shape>
                <v:group id="Groupe 10" o:spid="_x0000_s1029" style="position:absolute;left:761;top:42100;width:20574;height:49103" coordsize="20574,4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v:group id="Groupe 11" o:spid="_x0000_s1030" style="position:absolute;left:951;width:16502;height:49103" coordsize="16502,491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">
                    <v:shape id="Forme libre 20" o:spid="_x0000_s1031" style="position:absolute;left:3600;top:31544;width:3050;height:10990;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" path="m,l39,152,84,304r38,113l122,440,76,306,39,180,6,53,,xe" fillcolor="#32416e" strokecolor="#32416e" strokeweight="0">
                      <v:path arrowok="t" o:connecttype="custom" o:connectlocs="152522,0;305043,549477;152522,1098953;0,549477;0,0;97514,379638;210030,759277;305043,1041508;305043,1098953;190027,764272;97514,449572;15002,132374;0,0" o:connectangles="270,0,90,180,0,0,0,0,0,0,0,0,0" textboxrect="0,0,122,440"/>
                    </v:shape>
                    <v:shape id="Forme libre 21" o:spid="_x0000_s1032" style="position:absolute;left:6800;top:42384;width:2901;height:6719;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" path="m,l8,19,37,93r30,74l116,269r-8,l60,169,30,98,1,25,,xe" fillcolor="#32416e" strokecolor="#32416e" strokeweight="0">
                      <v:path arrowok="t" o:connecttype="custom" o:connectlocs="145019,0;290038,335932;145019,671864;0,335932;0,0;20003,47455;92512,232280;167522,417105;290038,671864;270035,671864;150020,422100;75010,244768;2500,62441;0,0" o:connectangles="270,0,90,180,0,0,0,0,0,0,0,0,0,0" textboxrect="0,0,116,269"/>
                    </v:shape>
                    <v:shape id="Forme libre 22" o:spid="_x0000_s1033" style="position:absolute;width:3500;height:31769;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" path="m,l,,1,79r2,80l12,317,23,476,39,634,58,792,83,948r24,138l135,1223r5,49l138,1262,105,1106,77,949,53,792,35,634,20,476,9,317,2,159,,79,,xe" fillcolor="#32416e" strokecolor="#32416e" strokeweight="0">
                      <v:path arrowok="t" o:connecttype="custom" o:connectlocs="175025,0;350050,1588487;175025,3176973;0,1588487;0,0;0,0;2500,197312;7501,397122;30004,791746;57508,1188867;97514,1583491;145021,1978115;207530,2367744;267538,2712416;337548,3054590;350050,3176973;345049,3151997;262538,2762368;192527,2370242;132519,1978115;87513,1583491;50007,1188867;22503,791746;5001,397122;0,197312;0,0" o:connectangles="270,0,90,180,0,0,0,0,0,0,0,0,0,0,0,0,0,0,0,0,0,0,0,0,0,0" textboxrect="0,0,140,1272"/>
                    </v:shape>
                    <v:shape id="Forme libre 23" o:spid="_x0000_s1034" style="position:absolute;left:3150;top:10215;width:1125;height:21329;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" path="m45,r,l35,66r-9,67l14,267,6,401,3,534,6,669r8,134l18,854r,-3l9,814,8,803,1,669,,534,3,401,12,267,25,132,34,66,45,xe" fillcolor="#32416e" strokecolor="#32416e" strokeweight="0">
                      <v:path arrowok="t" o:connecttype="custom" o:connectlocs="56258,0;112516,1066483;56258,2132966;0,1066483;112516,0;112516,0;87512,164843;65009,332183;35005,666864;15002,1001545;7501,1333728;15002,1670907;35005,2005587;45006,2132966;45006,2125473;22503,2033061;20003,2005587;2500,1670907;0,1333728;7501,1001545;30004,666864;62509,329686;85012,164843;112516,0" o:connectangles="270,0,90,180,0,0,0,0,0,0,0,0,0,0,0,0,0,0,0,0,0,0,0,0" textboxrect="0,0,45,854"/>
                    </v:shape>
                    <v:shape id="Forme libre 24" o:spid="_x0000_s1035" style="position:absolute;left:3500;top:31769;width:3851;height:15710;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" path="m,l10,44r11,82l34,207r19,86l75,380r25,86l120,521r21,55l152,618r2,11l140,595,115,532,93,468,67,383,47,295,28,207,12,104,,xe" fillcolor="#32416e" strokecolor="#32416e" strokeweight="0">
                      <v:path arrowok="t" o:connecttype="custom" o:connectlocs="192527,0;385053,785502;192527,1571003;0,785502;0,0;25003,109895;52507,314700;85012,517007;132518,731803;187526,949096;250034,1163891;300041,1301260;352549,1438629;380052,1543529;385053,1571003;350048,1486084;287540,1328734;232532,1168886;167523,956588;117516,736798;70010,517007;30004,259752;0,0" o:connectangles="270,0,90,180,0,0,0,0,0,0,0,0,0,0,0,0,0,0,0,0,0,0,0" textboxrect="0,0,154,629"/>
                    </v:shape>
                    <v:shape id="Forme libre 25" o:spid="_x0000_s1036" style="position:absolute;left:7551;top:47379;width:825;height:1724;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" path="m,l33,69r-9,l12,35,,xe" fillcolor="#32416e" strokecolor="#32416e" strokeweight="0">
                      <v:path arrowok="t" o:connecttype="custom" o:connectlocs="41258,0;82515,86168;41258,172336;0,86168;0,0;82515,172336;60011,172336;30005,87417;0,0" o:connectangles="270,0,90,180,0,0,0,0,0" textboxrect="0,0,33,69"/>
                    </v:shape>
                    <v:shape id="Forme libre 26" o:spid="_x0000_s1037" style="position:absolute;left:3375;top:30545;width:375;height:2323;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" path="m,l9,37r,3l15,93,5,49,,xe" fillcolor="#32416e" strokecolor="#32416e" strokeweight="0">
                      <v:path arrowok="t" o:connecttype="custom" o:connectlocs="18754,0;37508,116138;18754,232275;0,116138;0,0;22505,92410;22505,99903;37508,232275;12503,122381;0,0" o:connectangles="270,0,90,180,0,0,0,0,0,0" textboxrect="0,0,15,93"/>
                    </v:shape>
                    <v:shape id="Forme libre 27" o:spid="_x0000_s1038" style="position:absolute;left:6650;top:23252;width:9852;height:19132;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" path="m394,r,l356,38,319,77r-35,40l249,160r-42,58l168,276r-37,63l98,402,69,467,45,535,26,604,14,673,7,746,6,766,,749r1,-5l7,673,21,603,40,533,65,466,94,400r33,-64l164,275r40,-60l248,158r34,-42l318,76,354,37,394,xe" fillcolor="#32416e" strokecolor="#32416e" strokeweight="0">
                      <v:path arrowok="t" o:connecttype="custom" o:connectlocs="492564,0;985128,956590;492564,1913180;0,956590;985128,0;985128,0;890116,94910;797604,192317;710092,292222;622581,399620;517567,544482;420055,689344;327543,846695;245032,1004045;172522,1166390;112515,1336229;65008,1508565;35005,1680901;17502,1863228;15002,1913180;0,1870720;2500,1858232;17502,1680901;52507,1506067;100013,1331234;162521,1163893;235031,999050;317541,839202;410053,686847;510066,536989;620081,394625;705092,289724;795103,189819;885115,92412;985128,0" o:connectangles="270,0,90,180,0,0,0,0,0,0,0,0,0,0,0,0,0,0,0,0,0,0,0,0,0,0,0,0,0,0,0,0,0,0,0" textboxrect="0,0,394,766"/>
                    </v:shape>
                    <v:shape id="Forme libre 28" o:spid="_x0000_s1039" style="position:absolute;left:6650;top:42534;width:901;height:4845;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" path="m,l6,16r1,3l11,80r9,52l33,185r3,9l21,161,15,145,5,81,1,41,,xe" fillcolor="#32416e" strokecolor="#32416e" strokeweight="0">
                      <v:path arrowok="t" o:connecttype="custom" o:connectlocs="45007,0;90013,242270;45007,484540;0,242270;0,0;15002,39962;17503,47455;27504,199810;50007,329687;82512,462061;90013,484540;52508,402118;37505,362156;12502,202308;2500,102403;0,0" o:connectangles="270,0,90,180,0,0,0,0,0,0,0,0,0,0,0,0" textboxrect="0,0,36,194"/>
                    </v:shape>
                    <v:shape id="Forme libre 29" o:spid="_x0000_s1040" style="position:absolute;left:7350;top:47479;width:776;height:1624;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" path="m,l31,65r-8,l,xe" fillcolor="#32416e" strokecolor="#32416e" strokeweight="0">
                      <v:path arrowok="t" o:connecttype="custom" o:connectlocs="38757,0;77513,81171;38757,162342;0,81171;0,0;77513,162342;57510,162342;0,0" o:connectangles="270,0,90,180,0,0,0,0" textboxrect="0,0,31,65"/>
                    </v:shape>
                    <v:shape id="Forme libre 30" o:spid="_x0000_s1041" style="position:absolute;left:6650;top:41959;width:175;height:1049;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" path="m,l6,17,7,42,6,39,,23,,xe" fillcolor="#32416e" strokecolor="#32416e" strokeweight="0">
                      <v:path arrowok="t" o:connecttype="custom" o:connectlocs="8751,0;17501,52450;8751,104899;0,52450;0,0;15001,42459;17501,104899;15001,97406;0,57445;0,0" o:connectangles="270,0,90,180,0,0,0,0,0,0" textboxrect="0,0,7,42"/>
                    </v:shape>
                    <v:shape id="Forme libre 31" o:spid="_x0000_s1042" style="position:absolute;left:7025;top:46156;width:1126;height:2947;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" path="m,l6,16,21,49,33,84r12,34l44,118,13,53,11,42,,xe" fillcolor="#32416e" strokecolor="#32416e" strokeweight="0">
                      <v:path arrowok="t" o:connecttype="custom" o:connectlocs="56258,0;112516,147360;56258,294720;0,147360;0,0;15002,39962;52507,122384;82512,209801;112516,294720;110016,294720;32505,132374;27504,104900;0,0" o:connectangles="270,0,90,180,0,0,0,0,0,0,0,0,0" textboxrect="0,0,45,118"/>
                    </v:shape>
                  </v:group>
                  <v:group id="Groupe 27" o:spid="_x0000_s1043" style="position:absolute;top:9678;width:20574;height:39425" coordsize="20574,394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">
                    <v:shape id="Forme libre 8" o:spid="_x0000_s1044" style="position:absolute;left:896;top:12681;width:4667;height:16785;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" path="m,l41,155,86,309r39,116l125,450,79,311,41,183,7,54,,xe" fillcolor="#32416e" strokecolor="#32416e" strokeweight="0">
                      <v:fill opacity="13107f"/>
                      <v:stroke opacity="13107f"/>
                      <v:path arrowok="t" o:connecttype="custom" o:connectlocs="233373,0;466746,839223;233373,1678445;0,839223;0,0;153093,578131;321121,1152532;466746,1585198;466746,1678445;294983,1159992;153093,682568;26138,201413;0,0" o:connectangles="270,0,90,180,0,0,0,0,0,0,0,0,0" textboxrect="0,0,125,450"/>
                    </v:shape>
                    <v:shape id="Forme libre 9" o:spid="_x0000_s1045" style="position:absolute;left:5825;top:29167;width:4406;height:10257;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" path="m,l8,20,37,96r32,74l118,275r-9,l61,174,30,100,,26,,xe" fillcolor="#32416e" strokecolor="#32416e" strokeweight="0">
                      <v:fill opacity="13107f"/>
                      <v:stroke opacity="13107f"/>
                      <v:path arrowok="t" o:connecttype="custom" o:connectlocs="220302,0;440603,512860;220302,1025719;0,512860;0,0;29871,74598;138155,358069;257641,634081;440603,1025719;406998,1025719;227769,649000;112018,372989;0,96977;0,0" o:connectangles="270,0,90,180,0,0,0,0,0,0,0,0,0,0" textboxrect="0,0,118,275"/>
                    </v:shape>
                    <v:shape id="Forme libre 10" o:spid="_x0000_s1046" style="position:absolute;top:8466;width:746;height:4514;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" path="m,l16,72r4,49l18,112,,31,,xe" fillcolor="#32416e" strokecolor="#32416e" strokeweight="0">
                      <v:fill opacity="13107f"/>
                      <v:stroke opacity="13107f"/>
                      <v:path arrowok="t" o:connecttype="custom" o:connectlocs="37340,0;74679,225660;37340,451320;0,225660;0,0;59743,268554;74679,451320;67211,417751;0,115627;0,0" o:connectangles="270,0,90,180,0,0,0,0,0,0" textboxrect="0,0,20,121"/>
                    </v:shape>
                    <v:shape id="Forme libre 12" o:spid="_x0000_s1047" style="position:absolute;left:746;top:12980;width:5900;height:23983;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" path="m,l11,46r11,83l36,211r19,90l76,389r27,87l123,533r21,55l155,632r3,11l142,608,118,544,95,478,69,391,47,302,29,212,13,107,,xe" fillcolor="#32416e" strokecolor="#32416e" strokeweight="0">
                      <v:fill opacity="13107f"/>
                      <v:stroke opacity="13107f"/>
                      <v:path arrowok="t" o:connecttype="custom" o:connectlocs="294981,0;589961,1199158;294981,2398315;0,1199158;0,0;41073,171575;82146,481155;134421,787005;205366,1122695;283779,1450925;384595,1775424;459273,1988028;537686,2193171;578759,2357286;589961,2398315;530218,2267769;440604,2029057;354723,1782884;257641,1458384;175495,1126425;108284,790735;48541,399098;0,0" o:connectangles="270,0,90,180,0,0,0,0,0,0,0,0,0,0,0,0,0,0,0,0,0,0,0" textboxrect="0,0,158,643"/>
                    </v:shape>
                    <v:shape id="Forme libre 13" o:spid="_x0000_s1048" style="position:absolute;left:6945;top:36776;width:1232;height:2648;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" path="m,l33,71r-9,l11,36,,xe" fillcolor="#32416e" strokecolor="#32416e" strokeweight="0">
                      <v:fill opacity="13107f"/>
                      <v:stroke opacity="13107f"/>
                      <v:path arrowok="t" o:connecttype="custom" o:connectlocs="61612,0;123224,132410;61612,264819;0,132410;0,0;123224,264819;89617,264819;41075,134274;0,0" o:connectangles="270,0,90,180,0,0,0,0,0" textboxrect="0,0,33,71"/>
                    </v:shape>
                    <v:shape id="Forme libre 14" o:spid="_x0000_s1049" style="position:absolute;left:597;top:11152;width:560;height:3543;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" path="m,l8,37r,4l15,95,4,49,,xe" fillcolor="#32416e" strokecolor="#32416e" strokeweight="0">
                      <v:fill opacity="13107f"/>
                      <v:stroke opacity="13107f"/>
                      <v:path arrowok="t" o:connecttype="custom" o:connectlocs="28004,0;56007,177170;28004,354339;0,177170;0,0;29870,138006;29870,152925;56007,354339;14935,182764;0,0" o:connectangles="270,0,90,180,0,0,0,0,0,0" textboxrect="0,0,15,95"/>
                    </v:shape>
                    <v:shape id="Forme libre 15" o:spid="_x0000_s1050" style="position:absolute;left:5563;width:15011;height:29167;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" path="m402,r,1l363,39,325,79r-35,42l255,164r-44,58l171,284r-38,62l100,411,71,478,45,546,27,617,13,689,7,761r,21l,765r1,-4l7,688,21,616,40,545,66,475,95,409r35,-66l167,281r42,-61l253,163r34,-43l324,78,362,38,402,xe" fillcolor="#32416e" strokecolor="#32416e" strokeweight="0">
                      <v:fill opacity="13107f"/>
                      <v:stroke opacity="13107f"/>
                      <v:path arrowok="t" o:connecttype="custom" o:connectlocs="750521,0;1501042,1458386;750521,2916771;0,1458386;1501042,0;1501042,3730;1355419,145466;1213529,294661;1082841,451316;952154,611701;787860,828035;638503,1059288;496613,1290541;373394,1532983;265109,1782886;168027,2036518;100816,2301340;48541,2569892;26138,2838443;26138,2916771;0,2853363;3734,2838443;26138,2566162;78413,2297610;149357,2032788;246440,1771696;354724,1525523;485412,1279351;623567,1048098;780392,820575;944686,607971;1071639,447586;1209795,290931;1351685,141736;1501042,0" o:connectangles="270,0,90,180,0,0,0,0,0,0,0,0,0,0,0,0,0,0,0,0,0,0,0,0,0,0,0,0,0,0,0,0,0,0,0" textboxrect="0,0,402,782"/>
                    </v:shape>
                    <v:shape id="Forme libre 16" o:spid="_x0000_s1051" style="position:absolute;left:5563;top:29466;width:1382;height:7310;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" path="m,l6,15r1,3l12,80r9,54l33,188r4,8l22,162,15,146,5,81,1,40,,xe" fillcolor="#32416e" strokecolor="#32416e" strokeweight="0">
                      <v:fill opacity="13107f"/>
                      <v:stroke opacity="13107f"/>
                      <v:path arrowok="t" o:connecttype="custom" o:connectlocs="69078,0;138156,365527;69078,731053;0,365527;0,0;22404,55948;26138,67138;44807,298389;78413,499802;123220,701214;138156,731053;82147,604238;56009,544560;18670,302119;3734,149194;0,0" o:connectangles="270,0,90,180,0,0,0,0,0,0,0,0,0,0,0,0" textboxrect="0,0,37,196"/>
                    </v:shape>
                    <v:shape id="Forme libre 17" o:spid="_x0000_s1052" style="position:absolute;left:6646;top:36963;width:1157;height:2461;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" path="m,l31,66r-7,l,xe" fillcolor="#32416e" strokecolor="#32416e" strokeweight="0">
                      <v:fill opacity="13107f"/>
                      <v:stroke opacity="13107f"/>
                      <v:path arrowok="t" o:connecttype="custom" o:connectlocs="57877,0;115753,123087;57877,246174;0,123087;0,0;115753,246174;89615,246174;0,0" o:connectangles="270,0,90,180,0,0,0,0" textboxrect="0,0,31,66"/>
                    </v:shape>
                    <v:shape id="Forme libre 18" o:spid="_x0000_s1053" style="position:absolute;left:5563;top:28533;width:262;height:1604;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" path="m,l7,17r,26l6,40,,25,,xe" fillcolor="#32416e" strokecolor="#32416e" strokeweight="0">
                      <v:fill opacity="13107f"/>
                      <v:stroke opacity="13107f"/>
                      <v:path arrowok="t" o:connecttype="custom" o:connectlocs="13071,0;26142,80193;13071,160385;0,80193;0,0;26142,63408;26142,160385;22407,149195;0,93247;0,0" o:connectangles="270,0,90,180,0,0,0,0,0,0" textboxrect="0,0,7,43"/>
                    </v:shape>
                    <v:shape id="Forme libre 19" o:spid="_x0000_s1054" style="position:absolute;left:6123;top:34911;width:1718;height:4513;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" path="m,l7,16,22,50,33,86r13,35l45,121,14,55,11,44,,xe" fillcolor="#32416e" strokecolor="#32416e" strokeweight="0">
                      <v:fill opacity="13107f"/>
                      <v:stroke opacity="13107f"/>
                      <v:path arrowok="t" o:connecttype="custom" o:connectlocs="85880,0;171760,225660;85880,451320;0,225660;0,0;26137,59679;82146,186496;123219,320773;171760,451320;168026,451320;52275,205145;41073,164116;0,0" o:connectangles="270,0,90,180,0,0,0,0,0,0,0,0,0" textboxrect="0,0,46,121"/>
                    </v:shape>
                  </v:group>
                </v:group>
                <w10:wrap anchorx="page" anchory="page"/>
              </v:group>
            </w:pict>
          </mc:Fallback>
        </mc:AlternateContent>
      </w:r>
      <w:r w:rsidR="000A3FAE" w:rsidRPr="005C74A0">
        <w:rPr>
          <w:rFonts w:cstheme="majorBidi"/>
          <w:noProof/>
        </w:rPr>
        <mc:AlternateContent>
          <mc:Choice Requires="wps">
            <w:drawing>
              <wp:anchor distT="0" distB="0" distL="114300" distR="114300" simplePos="0" relativeHeight="251665408" behindDoc="0" locked="0" layoutInCell="1" allowOverlap="1" wp14:anchorId="759591B9" wp14:editId="06045D7F">
                <wp:simplePos x="0" y="0"/>
                <wp:positionH relativeFrom="page">
                  <wp:posOffset>898379</wp:posOffset>
                </wp:positionH>
                <wp:positionV relativeFrom="page">
                  <wp:posOffset>946785</wp:posOffset>
                </wp:positionV>
                <wp:extent cx="6476366" cy="704216"/>
                <wp:effectExtent l="0" t="0" r="634" b="634"/>
                <wp:wrapNone/>
                <wp:docPr id="40" name="Zone de texte 42"/>
                <wp:cNvGraphicFramePr/>
                <a:graphic xmlns:a="http://schemas.openxmlformats.org/drawingml/2006/main">
                  <a:graphicData uri="http://schemas.microsoft.com/office/word/2010/wordprocessingShape">
                    <wps:wsp>
                      <wps:cNvSpPr txBox="1"/>
                      <wps:spPr>
                        <a:xfrm>
                          <a:off x="0" y="0"/>
                          <a:ext cx="6476366" cy="704216"/>
                        </a:xfrm>
                        <a:prstGeom prst="rect">
                          <a:avLst/>
                        </a:prstGeom>
                        <a:noFill/>
                        <a:ln>
                          <a:noFill/>
                          <a:prstDash/>
                        </a:ln>
                      </wps:spPr>
                      <wps:txbx>
                        <w:txbxContent>
                          <w:p w14:paraId="2D2910FE" w14:textId="77777777" w:rsidR="007C3A59" w:rsidRDefault="007C3A59">
                            <w:pPr>
                              <w:pStyle w:val="Sansinterligne"/>
                              <w:rPr>
                                <w:rFonts w:eastAsia="MS Gothic" w:cs="Times New Roman"/>
                                <w:color w:val="262626"/>
                                <w:sz w:val="72"/>
                              </w:rPr>
                            </w:pPr>
                            <w:r>
                              <w:rPr>
                                <w:rFonts w:eastAsia="MS Gothic" w:cs="Times New Roman"/>
                                <w:color w:val="262626"/>
                                <w:sz w:val="72"/>
                              </w:rPr>
                              <w:t>Université Saad Dahleb Blida 1</w:t>
                            </w:r>
                          </w:p>
                          <w:p w14:paraId="1B7DA487" w14:textId="77777777" w:rsidR="007C3A59" w:rsidRDefault="007C3A59">
                            <w:pPr>
                              <w:spacing w:before="120"/>
                              <w:rPr>
                                <w:color w:val="404040"/>
                                <w:sz w:val="36"/>
                                <w:szCs w:val="36"/>
                              </w:rPr>
                            </w:pPr>
                          </w:p>
                        </w:txbxContent>
                      </wps:txbx>
                      <wps:bodyPr vert="horz" wrap="square" lIns="0" tIns="0" rIns="0" bIns="0" anchor="t" anchorCtr="0" compatLnSpc="1">
                        <a:noAutofit/>
                      </wps:bodyPr>
                    </wps:wsp>
                  </a:graphicData>
                </a:graphic>
              </wp:anchor>
            </w:drawing>
          </mc:Choice>
          <mc:Fallback>
            <w:pict>
              <v:shapetype w14:anchorId="759591B9" id="_x0000_t202" coordsize="21600,21600" o:spt="202" path="m,l,21600r21600,l21600,xe">
                <v:stroke joinstyle="miter"/>
                <v:path gradientshapeok="t" o:connecttype="rect"/>
              </v:shapetype>
              <v:shape id="Zone de texte 42" o:spid="_x0000_s1055" type="#_x0000_t202" style="position:absolute;margin-left:70.75pt;margin-top:74.55pt;width:509.95pt;height:55.45pt;z-index:251665408;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" filled="f" stroked="f">
                <v:textbox inset="0,0,0,0">
                  <w:txbxContent>
                    <w:p w14:paraId="2D2910FE" w14:textId="77777777" w:rsidR="007C3A59" w:rsidRDefault="007C3A59">
                      <w:pPr>
                        <w:pStyle w:val="Sansinterligne"/>
                        <w:rPr>
                          <w:rFonts w:eastAsia="MS Gothic" w:cs="Times New Roman"/>
                          <w:color w:val="262626"/>
                          <w:sz w:val="72"/>
                        </w:rPr>
                      </w:pPr>
                      <w:r>
                        <w:rPr>
                          <w:rFonts w:eastAsia="MS Gothic" w:cs="Times New Roman"/>
                          <w:color w:val="262626"/>
                          <w:sz w:val="72"/>
                        </w:rPr>
                        <w:t>Université Saad Dahleb Blida 1</w:t>
                      </w:r>
                    </w:p>
                    <w:p w14:paraId="1B7DA487" w14:textId="77777777" w:rsidR="007C3A59" w:rsidRDefault="007C3A59">
                      <w:pPr>
                        <w:spacing w:before="120"/>
                        <w:rPr>
                          <w:color w:val="404040"/>
                          <w:sz w:val="36"/>
                          <w:szCs w:val="36"/>
                        </w:rPr>
                      </w:pPr>
                    </w:p>
                  </w:txbxContent>
                </v:textbox>
                <w10:wrap anchorx="page" anchory="page"/>
              </v:shape>
            </w:pict>
          </mc:Fallback>
        </mc:AlternateContent>
      </w:r>
    </w:p>
    <w:p w14:paraId="379A8199" w14:textId="55DF23C3" w:rsidR="00081AF7" w:rsidRPr="005C74A0" w:rsidRDefault="005A15ED">
      <w:pPr>
        <w:pStyle w:val="Sansinterligne"/>
        <w:rPr>
          <w:rFonts w:cstheme="majorBidi"/>
        </w:rPr>
      </w:pPr>
      <w:r w:rsidRPr="005C74A0">
        <w:rPr>
          <w:rFonts w:cstheme="majorBidi"/>
          <w:noProof/>
        </w:rPr>
        <mc:AlternateContent>
          <mc:Choice Requires="wps">
            <w:drawing>
              <wp:anchor distT="0" distB="0" distL="114300" distR="114300" simplePos="0" relativeHeight="251672576" behindDoc="0" locked="0" layoutInCell="1" allowOverlap="1" wp14:anchorId="70838B34" wp14:editId="01804155">
                <wp:simplePos x="0" y="0"/>
                <wp:positionH relativeFrom="column">
                  <wp:posOffset>2157727</wp:posOffset>
                </wp:positionH>
                <wp:positionV relativeFrom="paragraph">
                  <wp:posOffset>3431542</wp:posOffset>
                </wp:positionV>
                <wp:extent cx="3771269" cy="628019"/>
                <wp:effectExtent l="0" t="0" r="0" b="631"/>
                <wp:wrapNone/>
                <wp:docPr id="37" name="Zone de texte 45"/>
                <wp:cNvGraphicFramePr/>
                <a:graphic xmlns:a="http://schemas.openxmlformats.org/drawingml/2006/main">
                  <a:graphicData uri="http://schemas.microsoft.com/office/word/2010/wordprocessingShape">
                    <wps:wsp>
                      <wps:cNvSpPr txBox="1"/>
                      <wps:spPr>
                        <a:xfrm>
                          <a:off x="0" y="0"/>
                          <a:ext cx="3771269" cy="628019"/>
                        </a:xfrm>
                        <a:prstGeom prst="rect">
                          <a:avLst/>
                        </a:prstGeom>
                        <a:noFill/>
                        <a:ln>
                          <a:noFill/>
                          <a:prstDash/>
                        </a:ln>
                      </wps:spPr>
                      <wps:txbx>
                        <w:txbxContent>
                          <w:p w14:paraId="0D9684E2" w14:textId="77777777" w:rsidR="007C3A59" w:rsidRDefault="007C3A59">
                            <w:pPr>
                              <w:jc w:val="center"/>
                              <w:rPr>
                                <w:rFonts w:eastAsia="MS Gothic"/>
                                <w:b/>
                                <w:bCs/>
                                <w:color w:val="FFFFFF"/>
                                <w:sz w:val="56"/>
                                <w:szCs w:val="56"/>
                              </w:rPr>
                            </w:pPr>
                            <w:r>
                              <w:rPr>
                                <w:rFonts w:eastAsia="MS Gothic"/>
                                <w:b/>
                                <w:bCs/>
                                <w:color w:val="FFFFFF"/>
                                <w:sz w:val="56"/>
                                <w:szCs w:val="56"/>
                              </w:rPr>
                              <w:t xml:space="preserve"> HealthDoc</w:t>
                            </w:r>
                          </w:p>
                        </w:txbxContent>
                      </wps:txbx>
                      <wps:bodyPr vert="horz" wrap="none" lIns="91440" tIns="45720" rIns="91440" bIns="45720" anchor="t" anchorCtr="0" compatLnSpc="1">
                        <a:noAutofit/>
                      </wps:bodyPr>
                    </wps:wsp>
                  </a:graphicData>
                </a:graphic>
              </wp:anchor>
            </w:drawing>
          </mc:Choice>
          <mc:Fallback>
            <w:pict>
              <v:shape w14:anchorId="70838B34" id="Zone de texte 45" o:spid="_x0000_s1056" type="#_x0000_t202" style="position:absolute;margin-left:169.9pt;margin-top:270.2pt;width:296.95pt;height:49.45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" filled="f" stroked="f">
                <v:textbox>
                  <w:txbxContent>
                    <w:p w14:paraId="0D9684E2" w14:textId="77777777" w:rsidR="007C3A59" w:rsidRDefault="007C3A59">
                      <w:pPr>
                        <w:jc w:val="center"/>
                        <w:rPr>
                          <w:rFonts w:eastAsia="MS Gothic"/>
                          <w:b/>
                          <w:bCs/>
                          <w:color w:val="FFFFFF"/>
                          <w:sz w:val="56"/>
                          <w:szCs w:val="56"/>
                        </w:rPr>
                      </w:pPr>
                      <w:r>
                        <w:rPr>
                          <w:rFonts w:eastAsia="MS Gothic"/>
                          <w:b/>
                          <w:bCs/>
                          <w:color w:val="FFFFFF"/>
                          <w:sz w:val="56"/>
                          <w:szCs w:val="56"/>
                        </w:rPr>
                        <w:t xml:space="preserve"> HealthDoc</w:t>
                      </w:r>
                    </w:p>
                  </w:txbxContent>
                </v:textbox>
              </v:shape>
            </w:pict>
          </mc:Fallback>
        </mc:AlternateContent>
      </w:r>
      <w:r w:rsidRPr="005C74A0">
        <w:rPr>
          <w:rFonts w:cstheme="majorBidi"/>
          <w:noProof/>
        </w:rPr>
        <mc:AlternateContent>
          <mc:Choice Requires="wps">
            <w:drawing>
              <wp:anchor distT="0" distB="0" distL="114300" distR="114300" simplePos="0" relativeHeight="251666432" behindDoc="0" locked="0" layoutInCell="1" allowOverlap="1" wp14:anchorId="2405A5A1" wp14:editId="7EC813E8">
                <wp:simplePos x="0" y="0"/>
                <wp:positionH relativeFrom="column">
                  <wp:posOffset>1114425</wp:posOffset>
                </wp:positionH>
                <wp:positionV relativeFrom="paragraph">
                  <wp:posOffset>802001</wp:posOffset>
                </wp:positionV>
                <wp:extent cx="4333241" cy="961391"/>
                <wp:effectExtent l="0" t="0" r="10159" b="10159"/>
                <wp:wrapNone/>
                <wp:docPr id="39" name="Zone de texte 43"/>
                <wp:cNvGraphicFramePr/>
                <a:graphic xmlns:a="http://schemas.openxmlformats.org/drawingml/2006/main">
                  <a:graphicData uri="http://schemas.microsoft.com/office/word/2010/wordprocessingShape">
                    <wps:wsp>
                      <wps:cNvSpPr txBox="1"/>
                      <wps:spPr>
                        <a:xfrm>
                          <a:off x="0" y="0"/>
                          <a:ext cx="4333241" cy="961391"/>
                        </a:xfrm>
                        <a:prstGeom prst="rect">
                          <a:avLst/>
                        </a:prstGeom>
                        <a:solidFill>
                          <a:srgbClr val="FFFFFF"/>
                        </a:solidFill>
                        <a:ln w="6345">
                          <a:solidFill>
                            <a:srgbClr val="000000"/>
                          </a:solidFill>
                          <a:prstDash val="solid"/>
                        </a:ln>
                      </wps:spPr>
                      <wps:txbx>
                        <w:txbxContent>
                          <w:p w14:paraId="700EA0D5" w14:textId="77777777" w:rsidR="007C3A59" w:rsidRDefault="007C3A59">
                            <w:pPr>
                              <w:rPr>
                                <w:sz w:val="36"/>
                                <w:szCs w:val="36"/>
                              </w:rPr>
                            </w:pPr>
                            <w:r>
                              <w:rPr>
                                <w:sz w:val="36"/>
                                <w:szCs w:val="36"/>
                              </w:rPr>
                              <w:t xml:space="preserve">                    Faculté des sciences</w:t>
                            </w:r>
                          </w:p>
                          <w:p w14:paraId="7C3D11A6" w14:textId="77777777" w:rsidR="007C3A59" w:rsidRDefault="007C3A59">
                            <w:pPr>
                              <w:rPr>
                                <w:sz w:val="36"/>
                                <w:szCs w:val="36"/>
                              </w:rPr>
                            </w:pPr>
                            <w:r>
                              <w:rPr>
                                <w:sz w:val="36"/>
                                <w:szCs w:val="36"/>
                              </w:rPr>
                              <w:t xml:space="preserve">               Département d’informatique</w:t>
                            </w:r>
                          </w:p>
                        </w:txbxContent>
                      </wps:txbx>
                      <wps:bodyPr vert="horz" wrap="square" lIns="91440" tIns="45720" rIns="91440" bIns="45720" anchor="t" anchorCtr="0" compatLnSpc="1">
                        <a:noAutofit/>
                      </wps:bodyPr>
                    </wps:wsp>
                  </a:graphicData>
                </a:graphic>
              </wp:anchor>
            </w:drawing>
          </mc:Choice>
          <mc:Fallback>
            <w:pict>
              <v:shape w14:anchorId="2405A5A1" id="Zone de texte 43" o:spid="_x0000_s1057" type="#_x0000_t202" style="position:absolute;margin-left:87.75pt;margin-top:63.15pt;width:341.2pt;height:75.7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" strokeweight=".17625mm">
                <v:textbox>
                  <w:txbxContent>
                    <w:p w14:paraId="700EA0D5" w14:textId="77777777" w:rsidR="007C3A59" w:rsidRDefault="007C3A59">
                      <w:pPr>
                        <w:rPr>
                          <w:sz w:val="36"/>
                          <w:szCs w:val="36"/>
                        </w:rPr>
                      </w:pPr>
                      <w:r>
                        <w:rPr>
                          <w:sz w:val="36"/>
                          <w:szCs w:val="36"/>
                        </w:rPr>
                        <w:t xml:space="preserve">                    Faculté des sciences</w:t>
                      </w:r>
                    </w:p>
                    <w:p w14:paraId="7C3D11A6" w14:textId="77777777" w:rsidR="007C3A59" w:rsidRDefault="007C3A59">
                      <w:pPr>
                        <w:rPr>
                          <w:sz w:val="36"/>
                          <w:szCs w:val="36"/>
                        </w:rPr>
                      </w:pPr>
                      <w:r>
                        <w:rPr>
                          <w:sz w:val="36"/>
                          <w:szCs w:val="36"/>
                        </w:rPr>
                        <w:t xml:space="preserve">               Département d’informatique</w:t>
                      </w:r>
                    </w:p>
                  </w:txbxContent>
                </v:textbox>
              </v:shape>
            </w:pict>
          </mc:Fallback>
        </mc:AlternateContent>
      </w:r>
      <w:r w:rsidRPr="005C74A0">
        <w:rPr>
          <w:rFonts w:cstheme="majorBidi"/>
          <w:noProof/>
        </w:rPr>
        <mc:AlternateContent>
          <mc:Choice Requires="wps">
            <w:drawing>
              <wp:anchor distT="0" distB="0" distL="114300" distR="114300" simplePos="0" relativeHeight="251661312" behindDoc="0" locked="0" layoutInCell="1" allowOverlap="1" wp14:anchorId="0197C621" wp14:editId="36988F75">
                <wp:simplePos x="0" y="0"/>
                <wp:positionH relativeFrom="page">
                  <wp:posOffset>3204213</wp:posOffset>
                </wp:positionH>
                <wp:positionV relativeFrom="page">
                  <wp:posOffset>8808716</wp:posOffset>
                </wp:positionV>
                <wp:extent cx="3657600" cy="365760"/>
                <wp:effectExtent l="0" t="0" r="0" b="15240"/>
                <wp:wrapNone/>
                <wp:docPr id="41" name="Zone de texte 39"/>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a:noFill/>
                          <a:prstDash/>
                        </a:ln>
                      </wps:spPr>
                      <wps:txbx>
                        <w:txbxContent>
                          <w:p w14:paraId="64C22714" w14:textId="77777777" w:rsidR="007C3A59" w:rsidRDefault="007C3A59">
                            <w:pPr>
                              <w:pStyle w:val="Sansinterligne"/>
                              <w:rPr>
                                <w:color w:val="595959"/>
                                <w:sz w:val="20"/>
                                <w:szCs w:val="20"/>
                              </w:rPr>
                            </w:pPr>
                          </w:p>
                        </w:txbxContent>
                      </wps:txbx>
                      <wps:bodyPr vert="horz" wrap="square" lIns="0" tIns="0" rIns="0" bIns="0" anchor="b" anchorCtr="0" compatLnSpc="1">
                        <a:spAutoFit/>
                      </wps:bodyPr>
                    </wps:wsp>
                  </a:graphicData>
                </a:graphic>
              </wp:anchor>
            </w:drawing>
          </mc:Choice>
          <mc:Fallback>
            <w:pict>
              <v:shape w14:anchorId="0197C621" id="Zone de texte 39" o:spid="_x0000_s1058" type="#_x0000_t202" style="position:absolute;margin-left:252.3pt;margin-top:693.6pt;width:4in;height:28.8pt;z-index:25166131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" filled="f" stroked="f">
                <v:textbox style="mso-fit-shape-to-text:t" inset="0,0,0,0">
                  <w:txbxContent>
                    <w:p w14:paraId="64C22714" w14:textId="77777777" w:rsidR="007C3A59" w:rsidRDefault="007C3A59">
                      <w:pPr>
                        <w:pStyle w:val="Sansinterligne"/>
                        <w:rPr>
                          <w:color w:val="595959"/>
                          <w:sz w:val="20"/>
                          <w:szCs w:val="20"/>
                        </w:rPr>
                      </w:pPr>
                    </w:p>
                  </w:txbxContent>
                </v:textbox>
                <w10:wrap anchorx="page" anchory="page"/>
              </v:shape>
            </w:pict>
          </mc:Fallback>
        </mc:AlternateContent>
      </w:r>
    </w:p>
    <w:p w14:paraId="3D6AA7A5" w14:textId="77777777" w:rsidR="00081AF7" w:rsidRPr="005C74A0" w:rsidRDefault="00081AF7">
      <w:pPr>
        <w:pStyle w:val="Sansinterligne"/>
        <w:jc w:val="center"/>
        <w:rPr>
          <w:rFonts w:cstheme="majorBidi"/>
          <w:sz w:val="24"/>
          <w:szCs w:val="24"/>
          <w:u w:val="single"/>
        </w:rPr>
      </w:pPr>
    </w:p>
    <w:p w14:paraId="3FAE2F58" w14:textId="77777777" w:rsidR="00081AF7" w:rsidRPr="005C74A0" w:rsidRDefault="00081AF7">
      <w:pPr>
        <w:pStyle w:val="Sansinterligne"/>
        <w:jc w:val="center"/>
        <w:rPr>
          <w:rFonts w:cstheme="majorBidi"/>
          <w:sz w:val="36"/>
          <w:szCs w:val="36"/>
          <w:u w:val="single"/>
        </w:rPr>
      </w:pPr>
    </w:p>
    <w:p w14:paraId="185B2AF9" w14:textId="77777777" w:rsidR="00081AF7" w:rsidRPr="005C74A0" w:rsidRDefault="00081AF7">
      <w:pPr>
        <w:pStyle w:val="Sansinterligne"/>
        <w:jc w:val="center"/>
        <w:rPr>
          <w:rFonts w:cstheme="majorBidi"/>
          <w:sz w:val="36"/>
          <w:szCs w:val="36"/>
          <w:u w:val="single"/>
        </w:rPr>
      </w:pPr>
    </w:p>
    <w:p w14:paraId="7C8C4A6D" w14:textId="77777777" w:rsidR="00081AF7" w:rsidRPr="005C74A0" w:rsidRDefault="00081AF7">
      <w:pPr>
        <w:pStyle w:val="Sansinterligne"/>
        <w:jc w:val="center"/>
        <w:rPr>
          <w:rFonts w:cstheme="majorBidi"/>
          <w:sz w:val="36"/>
          <w:szCs w:val="36"/>
          <w:u w:val="single"/>
        </w:rPr>
      </w:pPr>
    </w:p>
    <w:p w14:paraId="2D102BBD" w14:textId="77777777" w:rsidR="00081AF7" w:rsidRPr="005C74A0" w:rsidRDefault="00081AF7">
      <w:pPr>
        <w:pStyle w:val="Sansinterligne"/>
        <w:jc w:val="center"/>
        <w:rPr>
          <w:rFonts w:cstheme="majorBidi"/>
          <w:sz w:val="36"/>
          <w:szCs w:val="36"/>
          <w:u w:val="single"/>
        </w:rPr>
      </w:pPr>
    </w:p>
    <w:p w14:paraId="606ABA1D" w14:textId="77777777" w:rsidR="00081AF7" w:rsidRPr="005C74A0" w:rsidRDefault="00081AF7" w:rsidP="008F29D9">
      <w:pPr>
        <w:pStyle w:val="Sansinterligne"/>
        <w:tabs>
          <w:tab w:val="left" w:pos="570"/>
        </w:tabs>
        <w:rPr>
          <w:rFonts w:cstheme="majorBidi"/>
          <w:sz w:val="36"/>
          <w:szCs w:val="36"/>
          <w:u w:val="single"/>
        </w:rPr>
      </w:pPr>
    </w:p>
    <w:p w14:paraId="7972DD2C" w14:textId="77777777" w:rsidR="00081AF7" w:rsidRPr="005C74A0" w:rsidRDefault="00081AF7">
      <w:pPr>
        <w:pStyle w:val="Sansinterligne"/>
        <w:jc w:val="center"/>
        <w:rPr>
          <w:rFonts w:cstheme="majorBidi"/>
          <w:sz w:val="36"/>
          <w:szCs w:val="36"/>
          <w:u w:val="single"/>
        </w:rPr>
      </w:pPr>
    </w:p>
    <w:p w14:paraId="469BDDBD" w14:textId="77777777" w:rsidR="00081AF7" w:rsidRPr="005C74A0" w:rsidRDefault="00081AF7">
      <w:pPr>
        <w:pStyle w:val="Sansinterligne"/>
        <w:jc w:val="center"/>
        <w:rPr>
          <w:rFonts w:cstheme="majorBidi"/>
          <w:sz w:val="36"/>
          <w:szCs w:val="36"/>
          <w:u w:val="single"/>
        </w:rPr>
      </w:pPr>
    </w:p>
    <w:p w14:paraId="64968622" w14:textId="77777777" w:rsidR="00081AF7" w:rsidRPr="005C74A0" w:rsidRDefault="00081AF7">
      <w:pPr>
        <w:pStyle w:val="Sansinterligne"/>
        <w:jc w:val="center"/>
        <w:rPr>
          <w:rFonts w:cstheme="majorBidi"/>
          <w:sz w:val="36"/>
          <w:szCs w:val="36"/>
          <w:u w:val="single"/>
        </w:rPr>
      </w:pPr>
    </w:p>
    <w:p w14:paraId="7DA4A475" w14:textId="6C6BC51B" w:rsidR="00081AF7" w:rsidRPr="005C74A0" w:rsidRDefault="00361711">
      <w:pPr>
        <w:pStyle w:val="Sansinterligne"/>
        <w:jc w:val="center"/>
        <w:rPr>
          <w:rFonts w:cstheme="majorBidi"/>
          <w:sz w:val="36"/>
          <w:szCs w:val="36"/>
          <w:u w:val="single"/>
        </w:rPr>
      </w:pPr>
      <w:r w:rsidRPr="005C74A0">
        <w:rPr>
          <w:rFonts w:cstheme="majorBidi"/>
          <w:noProof/>
        </w:rPr>
        <mc:AlternateContent>
          <mc:Choice Requires="wps">
            <w:drawing>
              <wp:anchor distT="0" distB="0" distL="114300" distR="114300" simplePos="0" relativeHeight="251668480" behindDoc="0" locked="0" layoutInCell="1" allowOverlap="1" wp14:anchorId="3056FBAC" wp14:editId="0B8088BD">
                <wp:simplePos x="0" y="0"/>
                <wp:positionH relativeFrom="margin">
                  <wp:posOffset>2280920</wp:posOffset>
                </wp:positionH>
                <wp:positionV relativeFrom="paragraph">
                  <wp:posOffset>232410</wp:posOffset>
                </wp:positionV>
                <wp:extent cx="2602867" cy="946788"/>
                <wp:effectExtent l="0" t="0" r="0" b="5712"/>
                <wp:wrapSquare wrapText="bothSides"/>
                <wp:docPr id="38" name="Zone de texte 2"/>
                <wp:cNvGraphicFramePr/>
                <a:graphic xmlns:a="http://schemas.openxmlformats.org/drawingml/2006/main">
                  <a:graphicData uri="http://schemas.microsoft.com/office/word/2010/wordprocessingShape">
                    <wps:wsp>
                      <wps:cNvSpPr txBox="1"/>
                      <wps:spPr>
                        <a:xfrm>
                          <a:off x="0" y="0"/>
                          <a:ext cx="2602867" cy="946788"/>
                        </a:xfrm>
                        <a:prstGeom prst="rect">
                          <a:avLst/>
                        </a:prstGeom>
                        <a:noFill/>
                        <a:ln>
                          <a:noFill/>
                          <a:prstDash/>
                        </a:ln>
                      </wps:spPr>
                      <wps:txbx>
                        <w:txbxContent>
                          <w:p w14:paraId="2C9CA046" w14:textId="4BD52C28" w:rsidR="007C3A59" w:rsidRDefault="007C3A59">
                            <w:pPr>
                              <w:spacing w:after="0"/>
                            </w:pPr>
                            <w:r>
                              <w:rPr>
                                <w:i/>
                                <w:iCs/>
                                <w:color w:val="354F58"/>
                                <w:sz w:val="72"/>
                                <w:szCs w:val="72"/>
                              </w:rPr>
                              <w:t xml:space="preserve">Thème   </w:t>
                            </w:r>
                          </w:p>
                        </w:txbxContent>
                      </wps:txbx>
                      <wps:bodyPr vert="horz" wrap="square" lIns="91440" tIns="45720" rIns="91440" bIns="45720" anchor="t" anchorCtr="0" compatLnSpc="0">
                        <a:spAutoFit/>
                      </wps:bodyPr>
                    </wps:wsp>
                  </a:graphicData>
                </a:graphic>
              </wp:anchor>
            </w:drawing>
          </mc:Choice>
          <mc:Fallback>
            <w:pict>
              <v:shape w14:anchorId="3056FBAC" id="Zone de texte 2" o:spid="_x0000_s1059" type="#_x0000_t202" style="position:absolute;left:0;text-align:left;margin-left:179.6pt;margin-top:18.3pt;width:204.95pt;height:74.55pt;z-index:25166848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" filled="f" stroked="f">
                <v:textbox style="mso-fit-shape-to-text:t">
                  <w:txbxContent>
                    <w:p w14:paraId="2C9CA046" w14:textId="4BD52C28" w:rsidR="007C3A59" w:rsidRDefault="007C3A59">
                      <w:pPr>
                        <w:spacing w:after="0"/>
                      </w:pPr>
                      <w:r>
                        <w:rPr>
                          <w:i/>
                          <w:iCs/>
                          <w:color w:val="354F58"/>
                          <w:sz w:val="72"/>
                          <w:szCs w:val="72"/>
                        </w:rPr>
                        <w:t xml:space="preserve">Thème   </w:t>
                      </w:r>
                    </w:p>
                  </w:txbxContent>
                </v:textbox>
                <w10:wrap type="square" anchorx="margin"/>
              </v:shape>
            </w:pict>
          </mc:Fallback>
        </mc:AlternateContent>
      </w:r>
    </w:p>
    <w:p w14:paraId="3046221A" w14:textId="77777777" w:rsidR="00081AF7" w:rsidRPr="005C74A0" w:rsidRDefault="00081AF7">
      <w:pPr>
        <w:pStyle w:val="Sansinterligne"/>
        <w:jc w:val="center"/>
        <w:rPr>
          <w:rFonts w:cstheme="majorBidi"/>
          <w:sz w:val="36"/>
          <w:szCs w:val="36"/>
          <w:u w:val="single"/>
        </w:rPr>
      </w:pPr>
    </w:p>
    <w:p w14:paraId="0D971431" w14:textId="3B7FD809" w:rsidR="007C3A59" w:rsidRDefault="007C3A59">
      <w:pPr>
        <w:pStyle w:val="Sansinterligne"/>
        <w:jc w:val="center"/>
        <w:rPr>
          <w:rFonts w:cstheme="majorBidi"/>
          <w:sz w:val="36"/>
          <w:szCs w:val="36"/>
          <w:u w:val="single"/>
        </w:rPr>
      </w:pPr>
    </w:p>
    <w:p w14:paraId="4BD252B5" w14:textId="4E1DA020" w:rsidR="007C3A59" w:rsidRPr="007C3A59" w:rsidRDefault="007C3A59" w:rsidP="007C3A59"/>
    <w:p w14:paraId="63FDD361" w14:textId="328FA5B7" w:rsidR="007C3A59" w:rsidRPr="007C3A59" w:rsidRDefault="00361711" w:rsidP="007C3A59">
      <w:r w:rsidRPr="005C74A0">
        <w:rPr>
          <w:rFonts w:cstheme="majorBidi"/>
          <w:noProof/>
        </w:rPr>
        <mc:AlternateContent>
          <mc:Choice Requires="wpg">
            <w:drawing>
              <wp:anchor distT="0" distB="0" distL="114300" distR="114300" simplePos="0" relativeHeight="251670528" behindDoc="0" locked="0" layoutInCell="1" allowOverlap="1" wp14:anchorId="4AB88E39" wp14:editId="1EE1D066">
                <wp:simplePos x="0" y="0"/>
                <wp:positionH relativeFrom="margin">
                  <wp:posOffset>1109345</wp:posOffset>
                </wp:positionH>
                <wp:positionV relativeFrom="margin">
                  <wp:posOffset>3562591</wp:posOffset>
                </wp:positionV>
                <wp:extent cx="4006215" cy="2171065"/>
                <wp:effectExtent l="0" t="0" r="0" b="0"/>
                <wp:wrapSquare wrapText="bothSides"/>
                <wp:docPr id="33" name="Groupe 198"/>
                <wp:cNvGraphicFramePr/>
                <a:graphic xmlns:a="http://schemas.openxmlformats.org/drawingml/2006/main">
                  <a:graphicData uri="http://schemas.microsoft.com/office/word/2010/wordprocessingGroup">
                    <wpg:wgp>
                      <wpg:cNvGrpSpPr/>
                      <wpg:grpSpPr>
                        <a:xfrm>
                          <a:off x="0" y="0"/>
                          <a:ext cx="4006215" cy="2171065"/>
                          <a:chOff x="-123825" y="0"/>
                          <a:chExt cx="4006215" cy="2171065"/>
                        </a:xfrm>
                      </wpg:grpSpPr>
                      <wps:wsp>
                        <wps:cNvPr id="34" name="Rectangle 199"/>
                        <wps:cNvSpPr/>
                        <wps:spPr>
                          <a:xfrm>
                            <a:off x="238129" y="0"/>
                            <a:ext cx="2886102" cy="552983"/>
                          </a:xfrm>
                          <a:prstGeom prst="rect">
                            <a:avLst/>
                          </a:prstGeom>
                          <a:solidFill>
                            <a:srgbClr val="476B76"/>
                          </a:solidFill>
                          <a:ln cap="flat">
                            <a:noFill/>
                            <a:prstDash val="solid"/>
                          </a:ln>
                        </wps:spPr>
                        <wps:txbx>
                          <w:txbxContent>
                            <w:p w14:paraId="1FCCDDAE" w14:textId="77777777" w:rsidR="007C3A59" w:rsidRDefault="007C3A59">
                              <w:pPr>
                                <w:jc w:val="center"/>
                                <w:rPr>
                                  <w:rFonts w:eastAsia="MS Gothic"/>
                                  <w:b/>
                                  <w:bCs/>
                                  <w:color w:val="FFFFFF"/>
                                  <w:sz w:val="36"/>
                                  <w:szCs w:val="36"/>
                                </w:rPr>
                              </w:pPr>
                            </w:p>
                          </w:txbxContent>
                        </wps:txbx>
                        <wps:bodyPr vert="horz" wrap="square" lIns="91440" tIns="45720" rIns="91440" bIns="45720" anchor="ctr" anchorCtr="0" compatLnSpc="1">
                          <a:noAutofit/>
                        </wps:bodyPr>
                      </wps:wsp>
                      <wps:wsp>
                        <wps:cNvPr id="35" name="Zone de texte 200"/>
                        <wps:cNvSpPr txBox="1"/>
                        <wps:spPr>
                          <a:xfrm>
                            <a:off x="-123825" y="989743"/>
                            <a:ext cx="4006215" cy="1181322"/>
                          </a:xfrm>
                          <a:prstGeom prst="rect">
                            <a:avLst/>
                          </a:prstGeom>
                        </wps:spPr>
                        <wps:txbx>
                          <w:txbxContent>
                            <w:p w14:paraId="547B3AE9" w14:textId="501E8641" w:rsidR="007C3A59" w:rsidRDefault="007C3A59">
                              <w:pPr>
                                <w:jc w:val="center"/>
                                <w:rPr>
                                  <w:caps/>
                                  <w:sz w:val="28"/>
                                </w:rPr>
                              </w:pPr>
                              <w:r>
                                <w:rPr>
                                  <w:caps/>
                                  <w:sz w:val="28"/>
                                </w:rPr>
                                <w:t>l</w:t>
                              </w:r>
                              <w:r w:rsidR="00361711">
                                <w:rPr>
                                  <w:caps/>
                                  <w:sz w:val="28"/>
                                </w:rPr>
                                <w:t>A</w:t>
                              </w:r>
                              <w:r w:rsidR="00632744">
                                <w:rPr>
                                  <w:caps/>
                                  <w:sz w:val="28"/>
                                </w:rPr>
                                <w:t xml:space="preserve"> GESTION DES</w:t>
                              </w:r>
                              <w:r>
                                <w:rPr>
                                  <w:caps/>
                                  <w:sz w:val="28"/>
                                </w:rPr>
                                <w:t xml:space="preserve"> dossiers </w:t>
                              </w:r>
                              <w:proofErr w:type="gramStart"/>
                              <w:r>
                                <w:rPr>
                                  <w:caps/>
                                  <w:sz w:val="28"/>
                                </w:rPr>
                                <w:t>éléctronique  médical</w:t>
                              </w:r>
                              <w:proofErr w:type="gramEnd"/>
                            </w:p>
                          </w:txbxContent>
                        </wps:txbx>
                        <wps:bodyPr vert="horz" wrap="square" lIns="91440" tIns="91440" rIns="91440" bIns="0" anchor="t" anchorCtr="0" compatLnSpc="1">
                          <a:noAutofit/>
                        </wps:bodyPr>
                      </wps:wsp>
                    </wpg:wgp>
                  </a:graphicData>
                </a:graphic>
                <wp14:sizeRelV relativeFrom="margin">
                  <wp14:pctHeight>0</wp14:pctHeight>
                </wp14:sizeRelV>
              </wp:anchor>
            </w:drawing>
          </mc:Choice>
          <mc:Fallback>
            <w:pict>
              <v:group w14:anchorId="4AB88E39" id="Groupe 198" o:spid="_x0000_s1060" style="position:absolute;margin-left:87.35pt;margin-top:280.5pt;width:315.45pt;height:170.95pt;z-index:251670528;mso-position-horizontal-relative:margin;mso-position-vertical-relative:margin;mso-height-relative:margin" coordorigin="-1238" coordsize="40062,217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">
                <v:rect id="Rectangle 199" o:spid="_x0000_s1061" style="position:absolute;left:2381;width:28861;height:55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" fillcolor="#476b76" stroked="f">
                  <v:textbox>
                    <w:txbxContent>
                      <w:p w14:paraId="1FCCDDAE" w14:textId="77777777" w:rsidR="007C3A59" w:rsidRDefault="007C3A59">
                        <w:pPr>
                          <w:jc w:val="center"/>
                          <w:rPr>
                            <w:rFonts w:eastAsia="MS Gothic"/>
                            <w:b/>
                            <w:bCs/>
                            <w:color w:val="FFFFFF"/>
                            <w:sz w:val="36"/>
                            <w:szCs w:val="36"/>
                          </w:rPr>
                        </w:pPr>
                      </w:p>
                    </w:txbxContent>
                  </v:textbox>
                </v:rect>
                <v:shape id="Zone de texte 200" o:spid="_x0000_s1062" type="#_x0000_t202" style="position:absolute;left:-1238;top:9897;width:40061;height:118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" filled="f" stroked="f">
                  <v:textbox inset=",7.2pt,,0">
                    <w:txbxContent>
                      <w:p w14:paraId="547B3AE9" w14:textId="501E8641" w:rsidR="007C3A59" w:rsidRDefault="007C3A59">
                        <w:pPr>
                          <w:jc w:val="center"/>
                          <w:rPr>
                            <w:caps/>
                            <w:sz w:val="28"/>
                          </w:rPr>
                        </w:pPr>
                        <w:r>
                          <w:rPr>
                            <w:caps/>
                            <w:sz w:val="28"/>
                          </w:rPr>
                          <w:t>l</w:t>
                        </w:r>
                        <w:r w:rsidR="00361711">
                          <w:rPr>
                            <w:caps/>
                            <w:sz w:val="28"/>
                          </w:rPr>
                          <w:t>A</w:t>
                        </w:r>
                        <w:r w:rsidR="00632744">
                          <w:rPr>
                            <w:caps/>
                            <w:sz w:val="28"/>
                          </w:rPr>
                          <w:t xml:space="preserve"> GESTION DES</w:t>
                        </w:r>
                        <w:r>
                          <w:rPr>
                            <w:caps/>
                            <w:sz w:val="28"/>
                          </w:rPr>
                          <w:t xml:space="preserve"> dossiers </w:t>
                        </w:r>
                        <w:proofErr w:type="gramStart"/>
                        <w:r>
                          <w:rPr>
                            <w:caps/>
                            <w:sz w:val="28"/>
                          </w:rPr>
                          <w:t>éléctronique  médical</w:t>
                        </w:r>
                        <w:proofErr w:type="gramEnd"/>
                      </w:p>
                    </w:txbxContent>
                  </v:textbox>
                </v:shape>
                <w10:wrap type="square" anchorx="margin" anchory="margin"/>
              </v:group>
            </w:pict>
          </mc:Fallback>
        </mc:AlternateContent>
      </w:r>
    </w:p>
    <w:p w14:paraId="5DE25818" w14:textId="77777777" w:rsidR="007C3A59" w:rsidRPr="007C3A59" w:rsidRDefault="007C3A59" w:rsidP="007C3A59"/>
    <w:p w14:paraId="5B5A9A40" w14:textId="77777777" w:rsidR="007C3A59" w:rsidRPr="007C3A59" w:rsidRDefault="007C3A59" w:rsidP="007C3A59"/>
    <w:p w14:paraId="4A0BE3F3" w14:textId="77777777" w:rsidR="007C3A59" w:rsidRPr="007C3A59" w:rsidRDefault="007C3A59" w:rsidP="007C3A59"/>
    <w:p w14:paraId="15488510" w14:textId="77777777" w:rsidR="007C3A59" w:rsidRPr="007C3A59" w:rsidRDefault="007C3A59" w:rsidP="007C3A59"/>
    <w:p w14:paraId="283A8CC1" w14:textId="77777777" w:rsidR="007C3A59" w:rsidRPr="007C3A59" w:rsidRDefault="007C3A59" w:rsidP="007C3A59"/>
    <w:p w14:paraId="6EDECB99" w14:textId="77777777" w:rsidR="007C3A59" w:rsidRPr="007C3A59" w:rsidRDefault="007C3A59" w:rsidP="007C3A59"/>
    <w:p w14:paraId="458F4241" w14:textId="77777777" w:rsidR="007C3A59" w:rsidRPr="007C3A59" w:rsidRDefault="007C3A59" w:rsidP="007C3A59"/>
    <w:p w14:paraId="6A53F36F" w14:textId="77777777" w:rsidR="007C3A59" w:rsidRPr="007C3A59" w:rsidRDefault="007C3A59" w:rsidP="007C3A59">
      <w:bookmarkStart w:id="1" w:name="_GoBack"/>
      <w:bookmarkEnd w:id="1"/>
    </w:p>
    <w:p w14:paraId="1B2295AC" w14:textId="721E1636" w:rsidR="007C3A59" w:rsidRPr="007C3A59" w:rsidRDefault="00361711" w:rsidP="007C3A59">
      <w:r w:rsidRPr="005C74A0">
        <w:rPr>
          <w:rFonts w:cstheme="majorBidi"/>
          <w:noProof/>
        </w:rPr>
        <mc:AlternateContent>
          <mc:Choice Requires="wps">
            <w:drawing>
              <wp:anchor distT="0" distB="0" distL="114300" distR="114300" simplePos="0" relativeHeight="251673600" behindDoc="0" locked="0" layoutInCell="1" allowOverlap="1" wp14:anchorId="15C444D3" wp14:editId="6CEC41AA">
                <wp:simplePos x="0" y="0"/>
                <wp:positionH relativeFrom="column">
                  <wp:posOffset>885190</wp:posOffset>
                </wp:positionH>
                <wp:positionV relativeFrom="paragraph">
                  <wp:posOffset>295910</wp:posOffset>
                </wp:positionV>
                <wp:extent cx="4333906" cy="733425"/>
                <wp:effectExtent l="0" t="0" r="28575" b="28575"/>
                <wp:wrapNone/>
                <wp:docPr id="36" name="Zone de texte 46"/>
                <wp:cNvGraphicFramePr/>
                <a:graphic xmlns:a="http://schemas.openxmlformats.org/drawingml/2006/main">
                  <a:graphicData uri="http://schemas.microsoft.com/office/word/2010/wordprocessingShape">
                    <wps:wsp>
                      <wps:cNvSpPr txBox="1"/>
                      <wps:spPr>
                        <a:xfrm>
                          <a:off x="0" y="0"/>
                          <a:ext cx="4333906" cy="733425"/>
                        </a:xfrm>
                        <a:prstGeom prst="rect">
                          <a:avLst/>
                        </a:prstGeom>
                        <a:solidFill>
                          <a:srgbClr val="FFFFFF"/>
                        </a:solidFill>
                        <a:ln w="12701">
                          <a:solidFill>
                            <a:srgbClr val="6487A0"/>
                          </a:solidFill>
                          <a:prstDash val="solid"/>
                        </a:ln>
                      </wps:spPr>
                      <wps:txbx>
                        <w:txbxContent>
                          <w:p w14:paraId="16C2E442" w14:textId="4DBB68D4" w:rsidR="00361711" w:rsidRPr="00361711" w:rsidRDefault="007C3A59" w:rsidP="00361711">
                            <w:pPr>
                              <w:pStyle w:val="Sansinterligne"/>
                              <w:rPr>
                                <w:sz w:val="36"/>
                                <w:szCs w:val="144"/>
                              </w:rPr>
                            </w:pPr>
                            <w:r w:rsidRPr="00361711">
                              <w:rPr>
                                <w:sz w:val="36"/>
                                <w:szCs w:val="144"/>
                              </w:rPr>
                              <w:t xml:space="preserve">Réalisé par : </w:t>
                            </w:r>
                            <w:r w:rsidR="00361711" w:rsidRPr="00361711">
                              <w:rPr>
                                <w:sz w:val="36"/>
                                <w:szCs w:val="144"/>
                              </w:rPr>
                              <w:t xml:space="preserve">                         Encadré par :</w:t>
                            </w:r>
                          </w:p>
                          <w:p w14:paraId="5A1E451F" w14:textId="5DB4795B" w:rsidR="007C3A59" w:rsidRPr="00361711" w:rsidRDefault="007C3A59" w:rsidP="007C3A59">
                            <w:pPr>
                              <w:pStyle w:val="Sansinterligne"/>
                              <w:rPr>
                                <w:sz w:val="28"/>
                                <w:szCs w:val="72"/>
                              </w:rPr>
                            </w:pPr>
                            <w:r w:rsidRPr="00361711">
                              <w:rPr>
                                <w:sz w:val="32"/>
                                <w:szCs w:val="96"/>
                              </w:rPr>
                              <w:t xml:space="preserve">Ouhaibia </w:t>
                            </w:r>
                            <w:r w:rsidR="00361711" w:rsidRPr="00361711">
                              <w:rPr>
                                <w:sz w:val="32"/>
                                <w:szCs w:val="96"/>
                              </w:rPr>
                              <w:t>M</w:t>
                            </w:r>
                            <w:r w:rsidRPr="00361711">
                              <w:rPr>
                                <w:sz w:val="32"/>
                                <w:szCs w:val="96"/>
                              </w:rPr>
                              <w:t>an</w:t>
                            </w:r>
                            <w:r w:rsidR="00361711" w:rsidRPr="00361711">
                              <w:rPr>
                                <w:sz w:val="32"/>
                                <w:szCs w:val="96"/>
                              </w:rPr>
                              <w:t xml:space="preserve">el Basma        </w:t>
                            </w:r>
                            <w:r w:rsidR="00361711">
                              <w:rPr>
                                <w:sz w:val="32"/>
                                <w:szCs w:val="96"/>
                              </w:rPr>
                              <w:t xml:space="preserve">     </w:t>
                            </w:r>
                            <w:r w:rsidR="00361711" w:rsidRPr="00361711">
                              <w:rPr>
                                <w:sz w:val="32"/>
                                <w:szCs w:val="96"/>
                              </w:rPr>
                              <w:t xml:space="preserve"> </w:t>
                            </w:r>
                            <w:r w:rsidR="00361711" w:rsidRPr="00361711">
                              <w:rPr>
                                <w:sz w:val="28"/>
                                <w:szCs w:val="72"/>
                              </w:rPr>
                              <w:t>Mme Mezzi</w:t>
                            </w:r>
                          </w:p>
                        </w:txbxContent>
                      </wps:txbx>
                      <wps:bodyPr vert="horz" wrap="square" lIns="91440" tIns="45720" rIns="91440" bIns="45720" anchor="t" anchorCtr="0" compatLnSpc="1">
                        <a:noAutofit/>
                      </wps:bodyPr>
                    </wps:wsp>
                  </a:graphicData>
                </a:graphic>
                <wp14:sizeRelH relativeFrom="margin">
                  <wp14:pctWidth>0</wp14:pctWidth>
                </wp14:sizeRelH>
                <wp14:sizeRelV relativeFrom="margin">
                  <wp14:pctHeight>0</wp14:pctHeight>
                </wp14:sizeRelV>
              </wp:anchor>
            </w:drawing>
          </mc:Choice>
          <mc:Fallback>
            <w:pict>
              <v:shape w14:anchorId="15C444D3" id="Zone de texte 46" o:spid="_x0000_s1063" type="#_x0000_t202" style="position:absolute;margin-left:69.7pt;margin-top:23.3pt;width:341.25pt;height:57.7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" strokecolor="#6487a0" strokeweight=".35281mm">
                <v:textbox>
                  <w:txbxContent>
                    <w:p w14:paraId="16C2E442" w14:textId="4DBB68D4" w:rsidR="00361711" w:rsidRPr="00361711" w:rsidRDefault="007C3A59" w:rsidP="00361711">
                      <w:pPr>
                        <w:pStyle w:val="Sansinterligne"/>
                        <w:rPr>
                          <w:sz w:val="36"/>
                          <w:szCs w:val="144"/>
                        </w:rPr>
                      </w:pPr>
                      <w:r w:rsidRPr="00361711">
                        <w:rPr>
                          <w:sz w:val="36"/>
                          <w:szCs w:val="144"/>
                        </w:rPr>
                        <w:t xml:space="preserve">Réalisé par : </w:t>
                      </w:r>
                      <w:r w:rsidR="00361711" w:rsidRPr="00361711">
                        <w:rPr>
                          <w:sz w:val="36"/>
                          <w:szCs w:val="144"/>
                        </w:rPr>
                        <w:t xml:space="preserve">                         Encadré par :</w:t>
                      </w:r>
                    </w:p>
                    <w:p w14:paraId="5A1E451F" w14:textId="5DB4795B" w:rsidR="007C3A59" w:rsidRPr="00361711" w:rsidRDefault="007C3A59" w:rsidP="007C3A59">
                      <w:pPr>
                        <w:pStyle w:val="Sansinterligne"/>
                        <w:rPr>
                          <w:sz w:val="28"/>
                          <w:szCs w:val="72"/>
                        </w:rPr>
                      </w:pPr>
                      <w:r w:rsidRPr="00361711">
                        <w:rPr>
                          <w:sz w:val="32"/>
                          <w:szCs w:val="96"/>
                        </w:rPr>
                        <w:t xml:space="preserve">Ouhaibia </w:t>
                      </w:r>
                      <w:r w:rsidR="00361711" w:rsidRPr="00361711">
                        <w:rPr>
                          <w:sz w:val="32"/>
                          <w:szCs w:val="96"/>
                        </w:rPr>
                        <w:t>M</w:t>
                      </w:r>
                      <w:r w:rsidRPr="00361711">
                        <w:rPr>
                          <w:sz w:val="32"/>
                          <w:szCs w:val="96"/>
                        </w:rPr>
                        <w:t>an</w:t>
                      </w:r>
                      <w:r w:rsidR="00361711" w:rsidRPr="00361711">
                        <w:rPr>
                          <w:sz w:val="32"/>
                          <w:szCs w:val="96"/>
                        </w:rPr>
                        <w:t xml:space="preserve">el Basma        </w:t>
                      </w:r>
                      <w:r w:rsidR="00361711">
                        <w:rPr>
                          <w:sz w:val="32"/>
                          <w:szCs w:val="96"/>
                        </w:rPr>
                        <w:t xml:space="preserve">     </w:t>
                      </w:r>
                      <w:r w:rsidR="00361711" w:rsidRPr="00361711">
                        <w:rPr>
                          <w:sz w:val="32"/>
                          <w:szCs w:val="96"/>
                        </w:rPr>
                        <w:t xml:space="preserve"> </w:t>
                      </w:r>
                      <w:r w:rsidR="00361711" w:rsidRPr="00361711">
                        <w:rPr>
                          <w:sz w:val="28"/>
                          <w:szCs w:val="72"/>
                        </w:rPr>
                        <w:t>Mme Mezzi</w:t>
                      </w:r>
                    </w:p>
                  </w:txbxContent>
                </v:textbox>
              </v:shape>
            </w:pict>
          </mc:Fallback>
        </mc:AlternateContent>
      </w:r>
    </w:p>
    <w:p w14:paraId="2E6F2ADF" w14:textId="289B8A87" w:rsidR="007C3A59" w:rsidRPr="007C3A59" w:rsidRDefault="007C3A59" w:rsidP="007C3A59"/>
    <w:p w14:paraId="317EA2FF" w14:textId="77777777" w:rsidR="007C3A59" w:rsidRPr="007C3A59" w:rsidRDefault="007C3A59" w:rsidP="007C3A59"/>
    <w:p w14:paraId="46D435DB" w14:textId="77777777" w:rsidR="007C3A59" w:rsidRPr="007C3A59" w:rsidRDefault="007C3A59" w:rsidP="007C3A59"/>
    <w:p w14:paraId="1D251011" w14:textId="5622FE87" w:rsidR="007C3A59" w:rsidRDefault="007C3A59" w:rsidP="007C3A59"/>
    <w:p w14:paraId="178B776F" w14:textId="0E096609" w:rsidR="00081AF7" w:rsidRPr="007C3A59" w:rsidRDefault="007C3A59" w:rsidP="007C3A59">
      <w:pPr>
        <w:tabs>
          <w:tab w:val="left" w:pos="1230"/>
        </w:tabs>
      </w:pPr>
      <w:r>
        <w:tab/>
      </w:r>
      <w:r w:rsidR="00361711">
        <w:t xml:space="preserve">                         Année universitaire 2018-2019</w:t>
      </w:r>
    </w:p>
    <w:p w14:paraId="77EE5FFC" w14:textId="218FC0D7" w:rsidR="00081AF7" w:rsidRPr="005C74A0" w:rsidRDefault="00081AF7">
      <w:pPr>
        <w:pageBreakBefore/>
        <w:suppressAutoHyphens w:val="0"/>
        <w:ind w:right="0"/>
        <w:rPr>
          <w:rFonts w:cstheme="majorBidi"/>
        </w:rPr>
      </w:pPr>
    </w:p>
    <w:p w14:paraId="0EE52BA1" w14:textId="77777777" w:rsidR="00081AF7" w:rsidRPr="005C74A0" w:rsidRDefault="00081AF7">
      <w:pPr>
        <w:pStyle w:val="Sansinterligne"/>
        <w:jc w:val="center"/>
        <w:rPr>
          <w:rFonts w:cstheme="majorBidi"/>
          <w:sz w:val="36"/>
          <w:szCs w:val="36"/>
          <w:u w:val="single"/>
        </w:rPr>
      </w:pPr>
    </w:p>
    <w:p w14:paraId="08C77451" w14:textId="77777777" w:rsidR="00DE185C" w:rsidRPr="00EA6F52" w:rsidRDefault="00DE185C" w:rsidP="00EA6F52">
      <w:pPr>
        <w:pStyle w:val="Titre1"/>
      </w:pPr>
      <w:bookmarkStart w:id="2" w:name="_Toc19963353"/>
      <w:r w:rsidRPr="00EA6F52">
        <w:t>Remerciement</w:t>
      </w:r>
      <w:bookmarkEnd w:id="2"/>
    </w:p>
    <w:p w14:paraId="66C5FD13" w14:textId="77777777" w:rsidR="00DE185C" w:rsidRPr="005C74A0" w:rsidRDefault="00DE185C" w:rsidP="00DE185C">
      <w:pPr>
        <w:pStyle w:val="Sansinterligne"/>
        <w:jc w:val="center"/>
        <w:rPr>
          <w:rFonts w:cstheme="majorBidi"/>
          <w:sz w:val="36"/>
          <w:szCs w:val="36"/>
          <w:u w:val="single"/>
        </w:rPr>
      </w:pPr>
    </w:p>
    <w:p w14:paraId="548A9DD7" w14:textId="77777777" w:rsidR="00DE185C" w:rsidRPr="005C74A0" w:rsidRDefault="00DE185C" w:rsidP="00DE185C">
      <w:pPr>
        <w:pStyle w:val="Sansinterligne"/>
        <w:jc w:val="center"/>
        <w:rPr>
          <w:rFonts w:cstheme="majorBidi"/>
          <w:sz w:val="36"/>
          <w:szCs w:val="36"/>
          <w:u w:val="single"/>
        </w:rPr>
      </w:pPr>
    </w:p>
    <w:p w14:paraId="64D61612" w14:textId="77777777" w:rsidR="00DE185C" w:rsidRPr="005C74A0" w:rsidRDefault="00DE185C" w:rsidP="00DE185C">
      <w:pPr>
        <w:pStyle w:val="Sansinterligne"/>
        <w:jc w:val="center"/>
        <w:rPr>
          <w:rFonts w:cstheme="majorBidi"/>
          <w:sz w:val="24"/>
          <w:szCs w:val="24"/>
          <w:u w:val="single"/>
        </w:rPr>
      </w:pPr>
    </w:p>
    <w:p w14:paraId="0419AFFF" w14:textId="77777777" w:rsidR="00DE185C" w:rsidRPr="005C74A0" w:rsidRDefault="00DE185C" w:rsidP="008338D1">
      <w:pPr>
        <w:pStyle w:val="Sansinterligne"/>
        <w:jc w:val="center"/>
        <w:rPr>
          <w:rFonts w:cstheme="majorBidi"/>
          <w:sz w:val="24"/>
          <w:szCs w:val="24"/>
          <w:u w:val="single"/>
        </w:rPr>
      </w:pPr>
    </w:p>
    <w:p w14:paraId="68817BFD" w14:textId="77777777" w:rsidR="00DE185C" w:rsidRPr="005C74A0" w:rsidRDefault="008338D1" w:rsidP="00F552C1">
      <w:pPr>
        <w:jc w:val="center"/>
        <w:rPr>
          <w:rFonts w:cstheme="majorBidi"/>
          <w:szCs w:val="24"/>
        </w:rPr>
      </w:pPr>
      <w:r w:rsidRPr="005C74A0">
        <w:rPr>
          <w:rFonts w:cstheme="majorBidi"/>
          <w:b/>
          <w:bCs/>
          <w:color w:val="000000" w:themeColor="text1"/>
          <w:szCs w:val="24"/>
        </w:rPr>
        <w:t>E</w:t>
      </w:r>
      <w:r w:rsidR="00DE185C" w:rsidRPr="005C74A0">
        <w:rPr>
          <w:rFonts w:cstheme="majorBidi"/>
          <w:szCs w:val="24"/>
        </w:rPr>
        <w:t>n tout premier lieu, je remercie le bon Dieu, tout puissant, de m’avoir donné la force pour survivre, ainsi que l’audace pour dépasser toutes les difficultés.</w:t>
      </w:r>
    </w:p>
    <w:p w14:paraId="4A7E7526" w14:textId="77777777" w:rsidR="00DE185C" w:rsidRPr="005C74A0" w:rsidRDefault="00DE185C" w:rsidP="00F552C1">
      <w:pPr>
        <w:jc w:val="center"/>
        <w:rPr>
          <w:rFonts w:cstheme="majorBidi"/>
          <w:szCs w:val="24"/>
        </w:rPr>
      </w:pPr>
    </w:p>
    <w:p w14:paraId="7060FD48" w14:textId="77777777" w:rsidR="00DE185C" w:rsidRPr="005C74A0" w:rsidRDefault="008338D1" w:rsidP="00F552C1">
      <w:pPr>
        <w:jc w:val="center"/>
        <w:rPr>
          <w:rFonts w:cstheme="majorBidi"/>
          <w:szCs w:val="24"/>
        </w:rPr>
      </w:pPr>
      <w:r w:rsidRPr="005C74A0">
        <w:rPr>
          <w:rFonts w:cstheme="majorBidi"/>
          <w:b/>
          <w:bCs/>
          <w:color w:val="000000"/>
          <w:szCs w:val="24"/>
          <w:shd w:val="clear" w:color="auto" w:fill="FFFFFF"/>
        </w:rPr>
        <w:t>M</w:t>
      </w:r>
      <w:r w:rsidR="00DE185C" w:rsidRPr="005C74A0">
        <w:rPr>
          <w:rFonts w:cstheme="majorBidi"/>
          <w:color w:val="000000"/>
          <w:szCs w:val="24"/>
          <w:shd w:val="clear" w:color="auto" w:fill="FFFFFF"/>
        </w:rPr>
        <w:t>es sincères gratitudes à Mme Mezzi pour la qualité de son enseignement, ses</w:t>
      </w:r>
      <w:r w:rsidR="00F552C1" w:rsidRPr="005C74A0">
        <w:rPr>
          <w:rFonts w:cstheme="majorBidi"/>
          <w:color w:val="000000"/>
          <w:szCs w:val="24"/>
          <w:shd w:val="clear" w:color="auto" w:fill="FFFFFF"/>
        </w:rPr>
        <w:t xml:space="preserve"> </w:t>
      </w:r>
      <w:r w:rsidR="00DE185C" w:rsidRPr="005C74A0">
        <w:rPr>
          <w:rFonts w:cstheme="majorBidi"/>
          <w:color w:val="000000"/>
          <w:szCs w:val="24"/>
          <w:shd w:val="clear" w:color="auto" w:fill="FFFFFF"/>
        </w:rPr>
        <w:t>conseils et son intérêt incontestable qu’il porte à tous les étudiants.</w:t>
      </w:r>
    </w:p>
    <w:p w14:paraId="53E1A220" w14:textId="77777777" w:rsidR="00DE185C" w:rsidRPr="005C74A0" w:rsidRDefault="00DE185C" w:rsidP="00F552C1">
      <w:pPr>
        <w:jc w:val="center"/>
        <w:rPr>
          <w:rFonts w:cstheme="majorBidi"/>
          <w:szCs w:val="24"/>
          <w:u w:val="single"/>
        </w:rPr>
      </w:pPr>
    </w:p>
    <w:p w14:paraId="12157FEB" w14:textId="77777777" w:rsidR="009E2926" w:rsidRPr="005C74A0" w:rsidRDefault="008338D1" w:rsidP="009E2926">
      <w:pPr>
        <w:jc w:val="center"/>
        <w:rPr>
          <w:rFonts w:cstheme="majorBidi"/>
          <w:szCs w:val="24"/>
        </w:rPr>
      </w:pPr>
      <w:r w:rsidRPr="005C74A0">
        <w:rPr>
          <w:rFonts w:cstheme="majorBidi"/>
          <w:b/>
          <w:bCs/>
          <w:szCs w:val="24"/>
        </w:rPr>
        <w:t>M</w:t>
      </w:r>
      <w:r w:rsidR="00DE185C" w:rsidRPr="005C74A0">
        <w:rPr>
          <w:rFonts w:cstheme="majorBidi"/>
          <w:szCs w:val="24"/>
        </w:rPr>
        <w:t>es plus sincères remerciement vont à mes très chers parents qui m’ont toujours</w:t>
      </w:r>
      <w:r w:rsidR="009E2926" w:rsidRPr="005C74A0">
        <w:rPr>
          <w:rFonts w:cstheme="majorBidi"/>
          <w:szCs w:val="24"/>
        </w:rPr>
        <w:t xml:space="preserve"> </w:t>
      </w:r>
      <w:r w:rsidR="00DE185C" w:rsidRPr="005C74A0">
        <w:rPr>
          <w:rFonts w:cstheme="majorBidi"/>
          <w:szCs w:val="24"/>
        </w:rPr>
        <w:t xml:space="preserve">encouragé dans la poursuite de mes </w:t>
      </w:r>
      <w:r w:rsidR="009E2926" w:rsidRPr="005C74A0">
        <w:rPr>
          <w:rFonts w:cstheme="majorBidi"/>
          <w:szCs w:val="24"/>
        </w:rPr>
        <w:t>études, ainsi</w:t>
      </w:r>
      <w:r w:rsidR="00DE185C" w:rsidRPr="005C74A0">
        <w:rPr>
          <w:rFonts w:cstheme="majorBidi"/>
          <w:szCs w:val="24"/>
        </w:rPr>
        <w:t xml:space="preserve"> que</w:t>
      </w:r>
    </w:p>
    <w:p w14:paraId="5DD90920" w14:textId="77777777" w:rsidR="00DE185C" w:rsidRPr="005C74A0" w:rsidRDefault="00DE185C" w:rsidP="009E2926">
      <w:pPr>
        <w:jc w:val="center"/>
        <w:rPr>
          <w:rFonts w:cstheme="majorBidi"/>
          <w:szCs w:val="24"/>
        </w:rPr>
      </w:pPr>
      <w:r w:rsidRPr="005C74A0">
        <w:rPr>
          <w:rFonts w:cstheme="majorBidi"/>
          <w:szCs w:val="24"/>
        </w:rPr>
        <w:t xml:space="preserve"> </w:t>
      </w:r>
      <w:r w:rsidR="009E2926" w:rsidRPr="005C74A0">
        <w:rPr>
          <w:rFonts w:cstheme="majorBidi"/>
          <w:szCs w:val="24"/>
        </w:rPr>
        <w:t>Pour</w:t>
      </w:r>
      <w:r w:rsidRPr="005C74A0">
        <w:rPr>
          <w:rFonts w:cstheme="majorBidi"/>
          <w:szCs w:val="24"/>
        </w:rPr>
        <w:t xml:space="preserve"> leur </w:t>
      </w:r>
      <w:r w:rsidR="009E2926" w:rsidRPr="005C74A0">
        <w:rPr>
          <w:rFonts w:cstheme="majorBidi"/>
          <w:szCs w:val="24"/>
        </w:rPr>
        <w:t>aide, leur</w:t>
      </w:r>
      <w:r w:rsidRPr="005C74A0">
        <w:rPr>
          <w:rFonts w:cstheme="majorBidi"/>
          <w:szCs w:val="24"/>
        </w:rPr>
        <w:t xml:space="preserve"> compréhension et leur soutien.</w:t>
      </w:r>
    </w:p>
    <w:p w14:paraId="6A3FF7A6" w14:textId="77777777" w:rsidR="00DE185C" w:rsidRPr="005C74A0" w:rsidRDefault="00DE185C" w:rsidP="00F552C1">
      <w:pPr>
        <w:jc w:val="center"/>
        <w:rPr>
          <w:rFonts w:cstheme="majorBidi"/>
          <w:szCs w:val="24"/>
          <w:u w:val="single"/>
        </w:rPr>
      </w:pPr>
    </w:p>
    <w:p w14:paraId="330C9224" w14:textId="77777777" w:rsidR="00DE185C" w:rsidRPr="005C74A0" w:rsidRDefault="008338D1" w:rsidP="00F552C1">
      <w:pPr>
        <w:jc w:val="center"/>
        <w:rPr>
          <w:rFonts w:cstheme="majorBidi"/>
          <w:szCs w:val="24"/>
        </w:rPr>
      </w:pPr>
      <w:r w:rsidRPr="005C74A0">
        <w:rPr>
          <w:rFonts w:cstheme="majorBidi"/>
          <w:b/>
          <w:bCs/>
          <w:szCs w:val="24"/>
          <w:shd w:val="clear" w:color="auto" w:fill="FFFFFF"/>
        </w:rPr>
        <w:t>J</w:t>
      </w:r>
      <w:r w:rsidR="00DE185C" w:rsidRPr="005C74A0">
        <w:rPr>
          <w:rFonts w:cstheme="majorBidi"/>
          <w:szCs w:val="24"/>
          <w:shd w:val="clear" w:color="auto" w:fill="FFFFFF"/>
        </w:rPr>
        <w:t>’adresse mes plus sincères remerciements à ma famille et tous mes proches et amis, qui m'ont accompagné, aidé, soutenu et encouragé tout au long de la réalisation de ce travail.</w:t>
      </w:r>
    </w:p>
    <w:p w14:paraId="044F4C11" w14:textId="77777777" w:rsidR="00DE185C" w:rsidRPr="005C74A0" w:rsidRDefault="00DE185C" w:rsidP="00F552C1">
      <w:pPr>
        <w:jc w:val="center"/>
        <w:rPr>
          <w:rFonts w:cstheme="majorBidi"/>
          <w:szCs w:val="24"/>
          <w:u w:val="single"/>
        </w:rPr>
      </w:pPr>
    </w:p>
    <w:p w14:paraId="7125EB9C" w14:textId="77777777" w:rsidR="00DE185C" w:rsidRPr="005C74A0" w:rsidRDefault="008338D1" w:rsidP="00F552C1">
      <w:pPr>
        <w:jc w:val="center"/>
        <w:rPr>
          <w:rFonts w:cstheme="majorBidi"/>
          <w:color w:val="000000"/>
          <w:szCs w:val="24"/>
          <w:shd w:val="clear" w:color="auto" w:fill="FFFFFF"/>
        </w:rPr>
      </w:pPr>
      <w:r w:rsidRPr="005C74A0">
        <w:rPr>
          <w:rFonts w:cstheme="majorBidi"/>
          <w:b/>
          <w:bCs/>
          <w:color w:val="000000"/>
          <w:szCs w:val="24"/>
          <w:shd w:val="clear" w:color="auto" w:fill="FFFFFF"/>
        </w:rPr>
        <w:t>D</w:t>
      </w:r>
      <w:r w:rsidR="00DE185C" w:rsidRPr="005C74A0">
        <w:rPr>
          <w:rFonts w:cstheme="majorBidi"/>
          <w:color w:val="000000"/>
          <w:szCs w:val="24"/>
          <w:shd w:val="clear" w:color="auto" w:fill="FFFFFF"/>
        </w:rPr>
        <w:t xml:space="preserve">ans l’impossibilité de citer tous les noms, </w:t>
      </w:r>
      <w:r w:rsidR="00D262D3" w:rsidRPr="005C74A0">
        <w:rPr>
          <w:rFonts w:cstheme="majorBidi"/>
          <w:color w:val="000000"/>
          <w:szCs w:val="24"/>
          <w:shd w:val="clear" w:color="auto" w:fill="FFFFFF"/>
        </w:rPr>
        <w:t>mes</w:t>
      </w:r>
      <w:r w:rsidR="00DE185C" w:rsidRPr="005C74A0">
        <w:rPr>
          <w:rFonts w:cstheme="majorBidi"/>
          <w:color w:val="000000"/>
          <w:szCs w:val="24"/>
          <w:shd w:val="clear" w:color="auto" w:fill="FFFFFF"/>
        </w:rPr>
        <w:t xml:space="preserve"> sincères remerciements vont à tous ceux et celles, qui de près ou de loin, ont permis par leurs conseils et leurs compétences la réalisation de ce mémoire.</w:t>
      </w:r>
    </w:p>
    <w:p w14:paraId="56CCABCB" w14:textId="77777777" w:rsidR="00081AF7" w:rsidRPr="005C74A0" w:rsidRDefault="00081AF7">
      <w:pPr>
        <w:pStyle w:val="Sansinterligne"/>
        <w:jc w:val="center"/>
        <w:rPr>
          <w:rFonts w:cstheme="majorBidi"/>
          <w:sz w:val="36"/>
          <w:szCs w:val="36"/>
          <w:u w:val="single"/>
        </w:rPr>
      </w:pPr>
    </w:p>
    <w:p w14:paraId="04E768C9" w14:textId="77777777" w:rsidR="00081AF7" w:rsidRPr="005C74A0" w:rsidRDefault="00081AF7">
      <w:pPr>
        <w:pStyle w:val="Sansinterligne"/>
        <w:jc w:val="center"/>
        <w:rPr>
          <w:rFonts w:cstheme="majorBidi"/>
          <w:sz w:val="36"/>
          <w:szCs w:val="36"/>
          <w:u w:val="single"/>
        </w:rPr>
      </w:pPr>
    </w:p>
    <w:p w14:paraId="3CAB98EC" w14:textId="77777777" w:rsidR="00081AF7" w:rsidRPr="005C74A0" w:rsidRDefault="00081AF7">
      <w:pPr>
        <w:pStyle w:val="Sansinterligne"/>
        <w:jc w:val="center"/>
        <w:rPr>
          <w:rFonts w:cstheme="majorBidi"/>
          <w:sz w:val="36"/>
          <w:szCs w:val="36"/>
          <w:u w:val="single"/>
        </w:rPr>
      </w:pPr>
    </w:p>
    <w:p w14:paraId="1E166E87" w14:textId="77777777" w:rsidR="00081AF7" w:rsidRPr="005C74A0" w:rsidRDefault="00081AF7">
      <w:pPr>
        <w:pStyle w:val="Sansinterligne"/>
        <w:jc w:val="center"/>
        <w:rPr>
          <w:rFonts w:cstheme="majorBidi"/>
          <w:sz w:val="36"/>
          <w:szCs w:val="36"/>
          <w:u w:val="single"/>
        </w:rPr>
      </w:pPr>
    </w:p>
    <w:p w14:paraId="5D9AEDE2" w14:textId="77777777" w:rsidR="00081AF7" w:rsidRPr="005C74A0" w:rsidRDefault="00081AF7">
      <w:pPr>
        <w:pStyle w:val="Sansinterligne"/>
        <w:jc w:val="center"/>
        <w:rPr>
          <w:rFonts w:cstheme="majorBidi"/>
          <w:sz w:val="36"/>
          <w:szCs w:val="36"/>
          <w:u w:val="single"/>
        </w:rPr>
      </w:pPr>
    </w:p>
    <w:p w14:paraId="1BA4E3D3" w14:textId="77777777" w:rsidR="00081AF7" w:rsidRPr="005C74A0" w:rsidRDefault="00081AF7">
      <w:pPr>
        <w:pStyle w:val="Sansinterligne"/>
        <w:jc w:val="center"/>
        <w:rPr>
          <w:rFonts w:cstheme="majorBidi"/>
          <w:sz w:val="36"/>
          <w:szCs w:val="36"/>
          <w:u w:val="single"/>
        </w:rPr>
      </w:pPr>
    </w:p>
    <w:p w14:paraId="1581AE70" w14:textId="77777777" w:rsidR="008338D1" w:rsidRPr="0096587E" w:rsidRDefault="008338D1" w:rsidP="00EA6F52">
      <w:pPr>
        <w:pStyle w:val="Titre1"/>
      </w:pPr>
      <w:bookmarkStart w:id="3" w:name="_Toc19963354"/>
      <w:r w:rsidRPr="0096587E">
        <w:lastRenderedPageBreak/>
        <w:t>Dédicace</w:t>
      </w:r>
      <w:bookmarkEnd w:id="3"/>
      <w:r w:rsidRPr="0096587E">
        <w:t xml:space="preserve"> </w:t>
      </w:r>
    </w:p>
    <w:p w14:paraId="2B0DBC81" w14:textId="77777777" w:rsidR="00244098" w:rsidRPr="005C74A0" w:rsidRDefault="00244098" w:rsidP="008338D1">
      <w:pPr>
        <w:pStyle w:val="Sansinterligne"/>
        <w:jc w:val="center"/>
        <w:rPr>
          <w:rFonts w:cstheme="majorBidi"/>
          <w:color w:val="4472C4" w:themeColor="accent1"/>
          <w:sz w:val="36"/>
          <w:szCs w:val="36"/>
          <w:u w:val="single"/>
        </w:rPr>
      </w:pPr>
    </w:p>
    <w:p w14:paraId="49057515" w14:textId="77777777" w:rsidR="008338D1" w:rsidRPr="005C74A0" w:rsidRDefault="008338D1" w:rsidP="008338D1">
      <w:pPr>
        <w:pStyle w:val="Sansinterligne"/>
        <w:jc w:val="center"/>
        <w:rPr>
          <w:rFonts w:cstheme="majorBidi"/>
          <w:sz w:val="36"/>
          <w:szCs w:val="36"/>
          <w:u w:val="single"/>
        </w:rPr>
      </w:pPr>
    </w:p>
    <w:p w14:paraId="716986C2" w14:textId="77777777" w:rsidR="008338D1" w:rsidRPr="005C74A0" w:rsidRDefault="008338D1" w:rsidP="008338D1">
      <w:pPr>
        <w:pStyle w:val="Sansinterligne"/>
        <w:jc w:val="center"/>
        <w:rPr>
          <w:rFonts w:cstheme="majorBidi"/>
          <w:sz w:val="36"/>
          <w:szCs w:val="36"/>
          <w:u w:val="single"/>
        </w:rPr>
      </w:pPr>
    </w:p>
    <w:p w14:paraId="7863C266" w14:textId="77777777" w:rsidR="008338D1" w:rsidRPr="005C74A0" w:rsidRDefault="008338D1" w:rsidP="008338D1">
      <w:pPr>
        <w:pStyle w:val="Sansinterligne"/>
        <w:jc w:val="center"/>
        <w:rPr>
          <w:rFonts w:cstheme="majorBidi"/>
          <w:sz w:val="36"/>
          <w:szCs w:val="36"/>
          <w:u w:val="single"/>
        </w:rPr>
      </w:pPr>
    </w:p>
    <w:p w14:paraId="2625C20F" w14:textId="77777777" w:rsidR="008338D1" w:rsidRPr="005C74A0" w:rsidRDefault="008338D1" w:rsidP="008338D1">
      <w:pPr>
        <w:pStyle w:val="Sansinterligne"/>
        <w:jc w:val="center"/>
        <w:rPr>
          <w:rFonts w:cstheme="majorBidi"/>
          <w:sz w:val="24"/>
          <w:szCs w:val="24"/>
          <w:u w:val="single"/>
        </w:rPr>
      </w:pPr>
    </w:p>
    <w:p w14:paraId="11928ECC" w14:textId="77777777" w:rsidR="008338D1" w:rsidRPr="005C74A0" w:rsidRDefault="008338D1" w:rsidP="00F552C1">
      <w:pPr>
        <w:jc w:val="center"/>
        <w:rPr>
          <w:rFonts w:cstheme="majorBidi"/>
          <w:szCs w:val="24"/>
        </w:rPr>
      </w:pPr>
      <w:r w:rsidRPr="005C74A0">
        <w:rPr>
          <w:rFonts w:cstheme="majorBidi"/>
          <w:szCs w:val="24"/>
        </w:rPr>
        <w:t>Je dédie ce travail qui n’aura jamais pu voir le jour sans les soutiens indéfectibles et sans limite de mes chers parents qui ne cessent de me donner avec amour le nécessaire pour que je puisse arriver à ce que je suis aujourd’hui. Que dieux vous protège et que la réussite soit toujours à ma portée pour que je puisse vous combler de bonheur.</w:t>
      </w:r>
    </w:p>
    <w:p w14:paraId="3E7CD751" w14:textId="77777777" w:rsidR="008338D1" w:rsidRPr="005C74A0" w:rsidRDefault="008338D1" w:rsidP="00F552C1">
      <w:pPr>
        <w:rPr>
          <w:rFonts w:cstheme="majorBidi"/>
          <w:szCs w:val="24"/>
          <w:u w:val="single"/>
        </w:rPr>
      </w:pPr>
    </w:p>
    <w:p w14:paraId="565D0289" w14:textId="77777777" w:rsidR="008338D1" w:rsidRPr="005C74A0" w:rsidRDefault="008338D1" w:rsidP="008338D1">
      <w:pPr>
        <w:pStyle w:val="Sansinterligne"/>
        <w:jc w:val="center"/>
        <w:rPr>
          <w:rFonts w:cstheme="majorBidi"/>
          <w:sz w:val="24"/>
          <w:szCs w:val="24"/>
          <w:u w:val="single"/>
        </w:rPr>
      </w:pPr>
    </w:p>
    <w:p w14:paraId="49371FE1" w14:textId="77777777" w:rsidR="008338D1" w:rsidRPr="005C74A0" w:rsidRDefault="008338D1" w:rsidP="008338D1">
      <w:pPr>
        <w:pStyle w:val="Sansinterligne"/>
        <w:jc w:val="center"/>
        <w:rPr>
          <w:rFonts w:cstheme="majorBidi"/>
          <w:sz w:val="24"/>
          <w:szCs w:val="24"/>
          <w:u w:val="single"/>
        </w:rPr>
      </w:pPr>
    </w:p>
    <w:p w14:paraId="62CED9F8" w14:textId="77777777" w:rsidR="008338D1" w:rsidRPr="005C74A0" w:rsidRDefault="008338D1" w:rsidP="008338D1">
      <w:pPr>
        <w:pStyle w:val="Sansinterligne"/>
        <w:jc w:val="center"/>
        <w:rPr>
          <w:rFonts w:cstheme="majorBidi"/>
          <w:sz w:val="24"/>
          <w:szCs w:val="24"/>
          <w:u w:val="single"/>
        </w:rPr>
      </w:pPr>
    </w:p>
    <w:p w14:paraId="348CFA21" w14:textId="77777777" w:rsidR="008338D1" w:rsidRPr="005C74A0" w:rsidRDefault="008338D1" w:rsidP="008338D1">
      <w:pPr>
        <w:pStyle w:val="Sansinterligne"/>
        <w:jc w:val="center"/>
        <w:rPr>
          <w:rFonts w:cstheme="majorBidi"/>
          <w:sz w:val="24"/>
          <w:szCs w:val="24"/>
          <w:u w:val="single"/>
        </w:rPr>
      </w:pPr>
    </w:p>
    <w:p w14:paraId="1F648135" w14:textId="77777777" w:rsidR="008338D1" w:rsidRPr="005C74A0" w:rsidRDefault="008338D1" w:rsidP="008338D1">
      <w:pPr>
        <w:pStyle w:val="Sansinterligne"/>
        <w:jc w:val="center"/>
        <w:rPr>
          <w:rFonts w:cstheme="majorBidi"/>
          <w:sz w:val="24"/>
          <w:szCs w:val="24"/>
          <w:u w:val="single"/>
        </w:rPr>
      </w:pPr>
    </w:p>
    <w:p w14:paraId="6DBD9116" w14:textId="77777777" w:rsidR="008338D1" w:rsidRPr="005C74A0" w:rsidRDefault="008338D1" w:rsidP="008338D1">
      <w:pPr>
        <w:pStyle w:val="Sansinterligne"/>
        <w:jc w:val="center"/>
        <w:rPr>
          <w:rFonts w:cstheme="majorBidi"/>
          <w:sz w:val="24"/>
          <w:szCs w:val="24"/>
          <w:u w:val="single"/>
        </w:rPr>
      </w:pPr>
    </w:p>
    <w:p w14:paraId="1C73FA19" w14:textId="77777777" w:rsidR="008338D1" w:rsidRPr="005C74A0" w:rsidRDefault="008338D1" w:rsidP="008338D1">
      <w:pPr>
        <w:pStyle w:val="Sansinterligne"/>
        <w:jc w:val="center"/>
        <w:rPr>
          <w:rFonts w:cstheme="majorBidi"/>
          <w:sz w:val="24"/>
          <w:szCs w:val="24"/>
          <w:u w:val="single"/>
        </w:rPr>
      </w:pPr>
    </w:p>
    <w:p w14:paraId="284E435C" w14:textId="77777777" w:rsidR="008338D1" w:rsidRPr="005C74A0" w:rsidRDefault="008338D1" w:rsidP="008338D1">
      <w:pPr>
        <w:pStyle w:val="Sansinterligne"/>
        <w:jc w:val="center"/>
        <w:rPr>
          <w:rFonts w:cstheme="majorBidi"/>
          <w:sz w:val="24"/>
          <w:szCs w:val="24"/>
          <w:u w:val="single"/>
        </w:rPr>
      </w:pPr>
    </w:p>
    <w:p w14:paraId="5D7AF5B0" w14:textId="77777777" w:rsidR="008338D1" w:rsidRPr="005C74A0" w:rsidRDefault="008338D1" w:rsidP="008338D1">
      <w:pPr>
        <w:pStyle w:val="Sansinterligne"/>
        <w:rPr>
          <w:rFonts w:cstheme="majorBidi"/>
          <w:sz w:val="24"/>
          <w:szCs w:val="24"/>
        </w:rPr>
      </w:pPr>
      <w:r w:rsidRPr="005C74A0">
        <w:rPr>
          <w:rFonts w:cstheme="majorBidi"/>
          <w:sz w:val="24"/>
          <w:szCs w:val="24"/>
        </w:rPr>
        <w:t xml:space="preserve"> </w:t>
      </w:r>
      <w:r w:rsidRPr="005C74A0">
        <w:rPr>
          <w:rFonts w:cstheme="majorBidi"/>
          <w:b/>
          <w:bCs/>
          <w:sz w:val="24"/>
          <w:szCs w:val="24"/>
        </w:rPr>
        <w:t>Je dédie aussi ce travail à</w:t>
      </w:r>
      <w:r w:rsidRPr="005C74A0">
        <w:rPr>
          <w:rFonts w:cstheme="majorBidi"/>
          <w:sz w:val="24"/>
          <w:szCs w:val="24"/>
        </w:rPr>
        <w:t xml:space="preserve"> :</w:t>
      </w:r>
    </w:p>
    <w:p w14:paraId="513055E6" w14:textId="77777777" w:rsidR="008338D1" w:rsidRPr="005C74A0" w:rsidRDefault="008338D1" w:rsidP="008338D1">
      <w:pPr>
        <w:pStyle w:val="Sansinterligne"/>
        <w:rPr>
          <w:rFonts w:cstheme="majorBidi"/>
          <w:sz w:val="24"/>
          <w:szCs w:val="24"/>
        </w:rPr>
      </w:pPr>
    </w:p>
    <w:p w14:paraId="465C4726" w14:textId="77777777" w:rsidR="008338D1" w:rsidRPr="005C74A0" w:rsidRDefault="008338D1" w:rsidP="008338D1">
      <w:pPr>
        <w:pStyle w:val="Sansinterligne"/>
        <w:rPr>
          <w:rFonts w:cstheme="majorBidi"/>
          <w:sz w:val="24"/>
          <w:szCs w:val="24"/>
        </w:rPr>
      </w:pPr>
    </w:p>
    <w:p w14:paraId="5D225A8A" w14:textId="77777777" w:rsidR="008338D1" w:rsidRPr="005C74A0" w:rsidRDefault="008338D1" w:rsidP="008338D1">
      <w:pPr>
        <w:pStyle w:val="Sansinterligne"/>
        <w:rPr>
          <w:rFonts w:cstheme="majorBidi"/>
          <w:sz w:val="24"/>
          <w:szCs w:val="24"/>
        </w:rPr>
      </w:pPr>
      <w:r w:rsidRPr="005C74A0">
        <w:rPr>
          <w:rFonts w:cstheme="majorBidi"/>
          <w:sz w:val="24"/>
          <w:szCs w:val="24"/>
        </w:rPr>
        <w:t xml:space="preserve">  </w:t>
      </w:r>
    </w:p>
    <w:p w14:paraId="09F842E4" w14:textId="77777777" w:rsidR="008338D1" w:rsidRPr="005C74A0" w:rsidRDefault="008338D1" w:rsidP="00F552C1">
      <w:pPr>
        <w:rPr>
          <w:rFonts w:cstheme="majorBidi"/>
          <w:szCs w:val="24"/>
        </w:rPr>
      </w:pPr>
    </w:p>
    <w:p w14:paraId="142AE7BE" w14:textId="77777777" w:rsidR="008338D1" w:rsidRPr="005C74A0" w:rsidRDefault="008338D1" w:rsidP="00F552C1">
      <w:pPr>
        <w:rPr>
          <w:rFonts w:cstheme="majorBidi"/>
          <w:szCs w:val="24"/>
        </w:rPr>
      </w:pPr>
      <w:r w:rsidRPr="005C74A0">
        <w:rPr>
          <w:rFonts w:cstheme="majorBidi"/>
          <w:szCs w:val="24"/>
        </w:rPr>
        <w:t>A mon ami Sofiane qui m’avez toujours soutenu et encouragé durant ce projet.</w:t>
      </w:r>
    </w:p>
    <w:p w14:paraId="4D091F5E" w14:textId="77777777" w:rsidR="008338D1" w:rsidRPr="005C74A0" w:rsidRDefault="008338D1" w:rsidP="00F552C1">
      <w:pPr>
        <w:rPr>
          <w:rFonts w:cstheme="majorBidi"/>
          <w:szCs w:val="24"/>
        </w:rPr>
      </w:pPr>
      <w:r w:rsidRPr="005C74A0">
        <w:rPr>
          <w:rFonts w:cstheme="majorBidi"/>
          <w:szCs w:val="24"/>
        </w:rPr>
        <w:t>A ma sœur et mon frère et toute ma famille.</w:t>
      </w:r>
    </w:p>
    <w:p w14:paraId="7743D39C" w14:textId="77777777" w:rsidR="005278AF" w:rsidRDefault="008338D1" w:rsidP="005278AF">
      <w:pPr>
        <w:rPr>
          <w:rFonts w:cstheme="majorBidi"/>
          <w:szCs w:val="24"/>
        </w:rPr>
      </w:pPr>
      <w:r w:rsidRPr="005C74A0">
        <w:rPr>
          <w:rFonts w:cstheme="majorBidi"/>
          <w:szCs w:val="24"/>
        </w:rPr>
        <w:t>Tous mes amis et tous ceux qui m’estiment.</w:t>
      </w:r>
    </w:p>
    <w:p w14:paraId="5955722A" w14:textId="77777777" w:rsidR="00EA6F52" w:rsidRDefault="00EA6F52" w:rsidP="005278AF">
      <w:pPr>
        <w:jc w:val="center"/>
        <w:rPr>
          <w:rFonts w:cstheme="majorBidi"/>
          <w:b/>
          <w:bCs/>
          <w:color w:val="2F5496" w:themeColor="accent1" w:themeShade="BF"/>
          <w:sz w:val="36"/>
          <w:szCs w:val="36"/>
        </w:rPr>
      </w:pPr>
    </w:p>
    <w:p w14:paraId="0FF4618F" w14:textId="77777777" w:rsidR="00EA6F52" w:rsidRDefault="00EA6F52" w:rsidP="005278AF">
      <w:pPr>
        <w:jc w:val="center"/>
        <w:rPr>
          <w:rFonts w:cstheme="majorBidi"/>
          <w:b/>
          <w:bCs/>
          <w:color w:val="2F5496" w:themeColor="accent1" w:themeShade="BF"/>
          <w:sz w:val="36"/>
          <w:szCs w:val="36"/>
        </w:rPr>
      </w:pPr>
    </w:p>
    <w:p w14:paraId="59D4E289" w14:textId="77777777" w:rsidR="00EA6F52" w:rsidRDefault="00EA6F52" w:rsidP="005278AF">
      <w:pPr>
        <w:jc w:val="center"/>
        <w:rPr>
          <w:rFonts w:cstheme="majorBidi"/>
          <w:b/>
          <w:bCs/>
          <w:color w:val="2F5496" w:themeColor="accent1" w:themeShade="BF"/>
          <w:sz w:val="36"/>
          <w:szCs w:val="36"/>
        </w:rPr>
      </w:pPr>
    </w:p>
    <w:p w14:paraId="3C143C8F" w14:textId="77777777" w:rsidR="00EA6F52" w:rsidRDefault="00EA6F52" w:rsidP="005278AF">
      <w:pPr>
        <w:jc w:val="center"/>
        <w:rPr>
          <w:rFonts w:cstheme="majorBidi"/>
          <w:b/>
          <w:bCs/>
          <w:color w:val="2F5496" w:themeColor="accent1" w:themeShade="BF"/>
          <w:sz w:val="36"/>
          <w:szCs w:val="36"/>
        </w:rPr>
      </w:pPr>
    </w:p>
    <w:bookmarkStart w:id="4" w:name="_Toc19963355" w:displacedByCustomXml="next"/>
    <w:sdt>
      <w:sdtPr>
        <w:rPr>
          <w:rFonts w:asciiTheme="majorBidi" w:eastAsia="Candara" w:hAnsiTheme="majorBidi" w:cs="Times New Roman"/>
          <w:b w:val="0"/>
          <w:bCs w:val="0"/>
          <w:color w:val="auto"/>
          <w:sz w:val="24"/>
          <w:szCs w:val="28"/>
          <w:lang w:eastAsia="en-US"/>
        </w:rPr>
        <w:id w:val="405353153"/>
        <w:docPartObj>
          <w:docPartGallery w:val="Table of Contents"/>
          <w:docPartUnique/>
        </w:docPartObj>
      </w:sdtPr>
      <w:sdtContent>
        <w:p w14:paraId="2FAA0C6B" w14:textId="462B742E" w:rsidR="00FB7703" w:rsidRPr="00FB7703" w:rsidRDefault="00FB7703">
          <w:pPr>
            <w:pStyle w:val="En-ttedetabledesmatires"/>
            <w:rPr>
              <w:color w:val="2F5496" w:themeColor="accent1" w:themeShade="BF"/>
            </w:rPr>
          </w:pPr>
          <w:r w:rsidRPr="00FB7703">
            <w:rPr>
              <w:color w:val="2F5496" w:themeColor="accent1" w:themeShade="BF"/>
            </w:rPr>
            <w:t>Table des matières</w:t>
          </w:r>
          <w:bookmarkEnd w:id="4"/>
        </w:p>
        <w:p w14:paraId="7FE70B0B" w14:textId="3E0D61DC" w:rsidR="00FB7703" w:rsidRDefault="00FB7703"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r>
            <w:rPr>
              <w:bCs/>
            </w:rPr>
            <w:fldChar w:fldCharType="begin"/>
          </w:r>
          <w:r>
            <w:rPr>
              <w:bCs/>
            </w:rPr>
            <w:instrText xml:space="preserve"> TOC \o "1-3" \h \z \u </w:instrText>
          </w:r>
          <w:r>
            <w:rPr>
              <w:bCs/>
            </w:rPr>
            <w:fldChar w:fldCharType="separate"/>
          </w:r>
          <w:hyperlink w:anchor="_Toc19963353" w:history="1">
            <w:r w:rsidRPr="00FB7703">
              <w:rPr>
                <w:rStyle w:val="Lienhypertexte"/>
                <w:color w:val="1F3864" w:themeColor="accent1" w:themeShade="80"/>
              </w:rPr>
              <w:t>Remerciement</w:t>
            </w:r>
            <w:r>
              <w:rPr>
                <w:webHidden/>
              </w:rPr>
              <w:tab/>
            </w:r>
            <w:r>
              <w:rPr>
                <w:webHidden/>
              </w:rPr>
              <w:fldChar w:fldCharType="begin"/>
            </w:r>
            <w:r>
              <w:rPr>
                <w:webHidden/>
              </w:rPr>
              <w:instrText xml:space="preserve"> PAGEREF _Toc19963353 \h </w:instrText>
            </w:r>
            <w:r>
              <w:rPr>
                <w:webHidden/>
              </w:rPr>
            </w:r>
            <w:r>
              <w:rPr>
                <w:webHidden/>
              </w:rPr>
              <w:fldChar w:fldCharType="separate"/>
            </w:r>
            <w:r>
              <w:rPr>
                <w:webHidden/>
              </w:rPr>
              <w:t>2</w:t>
            </w:r>
            <w:r>
              <w:rPr>
                <w:webHidden/>
              </w:rPr>
              <w:fldChar w:fldCharType="end"/>
            </w:r>
          </w:hyperlink>
        </w:p>
        <w:p w14:paraId="5D9FA559" w14:textId="1C7A0DF8" w:rsidR="00FB7703" w:rsidRPr="00FB7703" w:rsidRDefault="007C3A59" w:rsidP="00FB7703">
          <w:pPr>
            <w:pStyle w:val="TM1"/>
            <w:rPr>
              <w:rFonts w:asciiTheme="minorHAnsi" w:eastAsiaTheme="minorEastAsia" w:hAnsiTheme="minorHAnsi" w:cstheme="minorBidi"/>
              <w:sz w:val="22"/>
              <w:szCs w:val="22"/>
              <w:lang w:eastAsia="fr-FR"/>
            </w:rPr>
          </w:pPr>
          <w:hyperlink w:anchor="_Toc19963354" w:history="1">
            <w:r w:rsidR="00FB7703" w:rsidRPr="00FB7703">
              <w:rPr>
                <w:rStyle w:val="Lienhypertexte"/>
                <w:color w:val="595959" w:themeColor="text1" w:themeTint="A6"/>
              </w:rPr>
              <w:t>Dédicace</w:t>
            </w:r>
            <w:r w:rsidR="00FB7703" w:rsidRPr="00FB7703">
              <w:rPr>
                <w:webHidden/>
              </w:rPr>
              <w:tab/>
            </w:r>
            <w:r w:rsidR="00FB7703" w:rsidRPr="00FB7703">
              <w:rPr>
                <w:webHidden/>
              </w:rPr>
              <w:fldChar w:fldCharType="begin"/>
            </w:r>
            <w:r w:rsidR="00FB7703" w:rsidRPr="00FB7703">
              <w:rPr>
                <w:webHidden/>
              </w:rPr>
              <w:instrText xml:space="preserve"> PAGEREF _Toc19963354 \h </w:instrText>
            </w:r>
            <w:r w:rsidR="00FB7703" w:rsidRPr="00FB7703">
              <w:rPr>
                <w:webHidden/>
              </w:rPr>
            </w:r>
            <w:r w:rsidR="00FB7703" w:rsidRPr="00FB7703">
              <w:rPr>
                <w:webHidden/>
              </w:rPr>
              <w:fldChar w:fldCharType="separate"/>
            </w:r>
            <w:r w:rsidR="00FB7703" w:rsidRPr="00FB7703">
              <w:rPr>
                <w:webHidden/>
              </w:rPr>
              <w:t>3</w:t>
            </w:r>
            <w:r w:rsidR="00FB7703" w:rsidRPr="00FB7703">
              <w:rPr>
                <w:webHidden/>
              </w:rPr>
              <w:fldChar w:fldCharType="end"/>
            </w:r>
          </w:hyperlink>
        </w:p>
        <w:p w14:paraId="50972704" w14:textId="5AFC4827"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55" w:history="1">
            <w:r w:rsidR="00FB7703" w:rsidRPr="00176B4F">
              <w:rPr>
                <w:rStyle w:val="Lienhypertexte"/>
              </w:rPr>
              <w:t>Table des matières</w:t>
            </w:r>
            <w:r w:rsidR="00FB7703">
              <w:rPr>
                <w:webHidden/>
              </w:rPr>
              <w:tab/>
            </w:r>
            <w:r w:rsidR="00FB7703">
              <w:rPr>
                <w:webHidden/>
              </w:rPr>
              <w:fldChar w:fldCharType="begin"/>
            </w:r>
            <w:r w:rsidR="00FB7703">
              <w:rPr>
                <w:webHidden/>
              </w:rPr>
              <w:instrText xml:space="preserve"> PAGEREF _Toc19963355 \h </w:instrText>
            </w:r>
            <w:r w:rsidR="00FB7703">
              <w:rPr>
                <w:webHidden/>
              </w:rPr>
            </w:r>
            <w:r w:rsidR="00FB7703">
              <w:rPr>
                <w:webHidden/>
              </w:rPr>
              <w:fldChar w:fldCharType="separate"/>
            </w:r>
            <w:r w:rsidR="00FB7703">
              <w:rPr>
                <w:webHidden/>
              </w:rPr>
              <w:t>4</w:t>
            </w:r>
            <w:r w:rsidR="00FB7703">
              <w:rPr>
                <w:webHidden/>
              </w:rPr>
              <w:fldChar w:fldCharType="end"/>
            </w:r>
          </w:hyperlink>
        </w:p>
        <w:p w14:paraId="51C09C91" w14:textId="342865DA"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56" w:history="1">
            <w:r w:rsidR="00FB7703" w:rsidRPr="00176B4F">
              <w:rPr>
                <w:rStyle w:val="Lienhypertexte"/>
              </w:rPr>
              <w:t>Introduction générale</w:t>
            </w:r>
            <w:r w:rsidR="00FB7703">
              <w:rPr>
                <w:webHidden/>
              </w:rPr>
              <w:tab/>
            </w:r>
            <w:r w:rsidR="00FB7703">
              <w:rPr>
                <w:webHidden/>
              </w:rPr>
              <w:fldChar w:fldCharType="begin"/>
            </w:r>
            <w:r w:rsidR="00FB7703">
              <w:rPr>
                <w:webHidden/>
              </w:rPr>
              <w:instrText xml:space="preserve"> PAGEREF _Toc19963356 \h </w:instrText>
            </w:r>
            <w:r w:rsidR="00FB7703">
              <w:rPr>
                <w:webHidden/>
              </w:rPr>
            </w:r>
            <w:r w:rsidR="00FB7703">
              <w:rPr>
                <w:webHidden/>
              </w:rPr>
              <w:fldChar w:fldCharType="separate"/>
            </w:r>
            <w:r w:rsidR="00FB7703">
              <w:rPr>
                <w:webHidden/>
              </w:rPr>
              <w:t>6</w:t>
            </w:r>
            <w:r w:rsidR="00FB7703">
              <w:rPr>
                <w:webHidden/>
              </w:rPr>
              <w:fldChar w:fldCharType="end"/>
            </w:r>
          </w:hyperlink>
        </w:p>
        <w:p w14:paraId="654357E4" w14:textId="5807DDAF"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57" w:history="1">
            <w:r w:rsidR="00FB7703" w:rsidRPr="00176B4F">
              <w:rPr>
                <w:rStyle w:val="Lienhypertexte"/>
              </w:rPr>
              <w:t xml:space="preserve">Chapitre </w:t>
            </w:r>
            <w:r w:rsidR="00FB7703" w:rsidRPr="00176B4F">
              <w:rPr>
                <w:rStyle w:val="Lienhypertexte"/>
                <w14:numForm w14:val="oldStyle"/>
                <w14:numSpacing w14:val="tabular"/>
              </w:rPr>
              <w:t>1</w:t>
            </w:r>
            <w:r w:rsidR="00FB7703">
              <w:rPr>
                <w:webHidden/>
              </w:rPr>
              <w:tab/>
            </w:r>
            <w:r w:rsidR="00FB7703">
              <w:rPr>
                <w:webHidden/>
              </w:rPr>
              <w:fldChar w:fldCharType="begin"/>
            </w:r>
            <w:r w:rsidR="00FB7703">
              <w:rPr>
                <w:webHidden/>
              </w:rPr>
              <w:instrText xml:space="preserve"> PAGEREF _Toc19963357 \h </w:instrText>
            </w:r>
            <w:r w:rsidR="00FB7703">
              <w:rPr>
                <w:webHidden/>
              </w:rPr>
            </w:r>
            <w:r w:rsidR="00FB7703">
              <w:rPr>
                <w:webHidden/>
              </w:rPr>
              <w:fldChar w:fldCharType="separate"/>
            </w:r>
            <w:r w:rsidR="00FB7703">
              <w:rPr>
                <w:webHidden/>
              </w:rPr>
              <w:t>7</w:t>
            </w:r>
            <w:r w:rsidR="00FB7703">
              <w:rPr>
                <w:webHidden/>
              </w:rPr>
              <w:fldChar w:fldCharType="end"/>
            </w:r>
          </w:hyperlink>
        </w:p>
        <w:p w14:paraId="638FB146" w14:textId="01CF12BB" w:rsidR="00FB7703" w:rsidRDefault="007C3A59">
          <w:pPr>
            <w:pStyle w:val="TM2"/>
            <w:rPr>
              <w:rFonts w:asciiTheme="minorHAnsi" w:eastAsiaTheme="minorEastAsia" w:hAnsiTheme="minorHAnsi" w:cstheme="minorBidi"/>
              <w:noProof/>
              <w:color w:val="auto"/>
              <w:sz w:val="22"/>
              <w:szCs w:val="22"/>
              <w:lang w:eastAsia="fr-FR"/>
            </w:rPr>
          </w:pPr>
          <w:hyperlink w:anchor="_Toc19963358" w:history="1">
            <w:r w:rsidR="00FB7703" w:rsidRPr="00176B4F">
              <w:rPr>
                <w:rStyle w:val="Lienhypertexte"/>
                <w:noProof/>
              </w:rPr>
              <w:t>Introduction :</w:t>
            </w:r>
            <w:r w:rsidR="00FB7703">
              <w:rPr>
                <w:noProof/>
                <w:webHidden/>
              </w:rPr>
              <w:tab/>
            </w:r>
            <w:r w:rsidR="00FB7703">
              <w:rPr>
                <w:noProof/>
                <w:webHidden/>
              </w:rPr>
              <w:fldChar w:fldCharType="begin"/>
            </w:r>
            <w:r w:rsidR="00FB7703">
              <w:rPr>
                <w:noProof/>
                <w:webHidden/>
              </w:rPr>
              <w:instrText xml:space="preserve"> PAGEREF _Toc19963358 \h </w:instrText>
            </w:r>
            <w:r w:rsidR="00FB7703">
              <w:rPr>
                <w:noProof/>
                <w:webHidden/>
              </w:rPr>
            </w:r>
            <w:r w:rsidR="00FB7703">
              <w:rPr>
                <w:noProof/>
                <w:webHidden/>
              </w:rPr>
              <w:fldChar w:fldCharType="separate"/>
            </w:r>
            <w:r w:rsidR="00FB7703">
              <w:rPr>
                <w:noProof/>
                <w:webHidden/>
              </w:rPr>
              <w:t>8</w:t>
            </w:r>
            <w:r w:rsidR="00FB7703">
              <w:rPr>
                <w:noProof/>
                <w:webHidden/>
              </w:rPr>
              <w:fldChar w:fldCharType="end"/>
            </w:r>
          </w:hyperlink>
        </w:p>
        <w:p w14:paraId="1A90B667" w14:textId="0D3DBC26" w:rsidR="00FB7703" w:rsidRDefault="007C3A59">
          <w:pPr>
            <w:pStyle w:val="TM2"/>
            <w:rPr>
              <w:rFonts w:asciiTheme="minorHAnsi" w:eastAsiaTheme="minorEastAsia" w:hAnsiTheme="minorHAnsi" w:cstheme="minorBidi"/>
              <w:noProof/>
              <w:color w:val="auto"/>
              <w:sz w:val="22"/>
              <w:szCs w:val="22"/>
              <w:lang w:eastAsia="fr-FR"/>
            </w:rPr>
          </w:pPr>
          <w:hyperlink w:anchor="_Toc19963359" w:history="1">
            <w:r w:rsidR="00FB7703" w:rsidRPr="00176B4F">
              <w:rPr>
                <w:rStyle w:val="Lienhypertexte"/>
                <w:noProof/>
              </w:rPr>
              <w:t>Problématique :</w:t>
            </w:r>
            <w:r w:rsidR="00FB7703">
              <w:rPr>
                <w:noProof/>
                <w:webHidden/>
              </w:rPr>
              <w:tab/>
            </w:r>
            <w:r w:rsidR="00FB7703">
              <w:rPr>
                <w:noProof/>
                <w:webHidden/>
              </w:rPr>
              <w:fldChar w:fldCharType="begin"/>
            </w:r>
            <w:r w:rsidR="00FB7703">
              <w:rPr>
                <w:noProof/>
                <w:webHidden/>
              </w:rPr>
              <w:instrText xml:space="preserve"> PAGEREF _Toc19963359 \h </w:instrText>
            </w:r>
            <w:r w:rsidR="00FB7703">
              <w:rPr>
                <w:noProof/>
                <w:webHidden/>
              </w:rPr>
            </w:r>
            <w:r w:rsidR="00FB7703">
              <w:rPr>
                <w:noProof/>
                <w:webHidden/>
              </w:rPr>
              <w:fldChar w:fldCharType="separate"/>
            </w:r>
            <w:r w:rsidR="00FB7703">
              <w:rPr>
                <w:noProof/>
                <w:webHidden/>
              </w:rPr>
              <w:t>8</w:t>
            </w:r>
            <w:r w:rsidR="00FB7703">
              <w:rPr>
                <w:noProof/>
                <w:webHidden/>
              </w:rPr>
              <w:fldChar w:fldCharType="end"/>
            </w:r>
          </w:hyperlink>
        </w:p>
        <w:p w14:paraId="3CB25D71" w14:textId="2A28A208" w:rsidR="00FB7703" w:rsidRDefault="007C3A59">
          <w:pPr>
            <w:pStyle w:val="TM2"/>
            <w:rPr>
              <w:rFonts w:asciiTheme="minorHAnsi" w:eastAsiaTheme="minorEastAsia" w:hAnsiTheme="minorHAnsi" w:cstheme="minorBidi"/>
              <w:noProof/>
              <w:color w:val="auto"/>
              <w:sz w:val="22"/>
              <w:szCs w:val="22"/>
              <w:lang w:eastAsia="fr-FR"/>
            </w:rPr>
          </w:pPr>
          <w:hyperlink w:anchor="_Toc19963360" w:history="1">
            <w:r w:rsidR="00FB7703" w:rsidRPr="00176B4F">
              <w:rPr>
                <w:rStyle w:val="Lienhypertexte"/>
                <w:noProof/>
              </w:rPr>
              <w:t>Objectifs :</w:t>
            </w:r>
            <w:r w:rsidR="00FB7703">
              <w:rPr>
                <w:noProof/>
                <w:webHidden/>
              </w:rPr>
              <w:tab/>
            </w:r>
            <w:r w:rsidR="00FB7703">
              <w:rPr>
                <w:noProof/>
                <w:webHidden/>
              </w:rPr>
              <w:fldChar w:fldCharType="begin"/>
            </w:r>
            <w:r w:rsidR="00FB7703">
              <w:rPr>
                <w:noProof/>
                <w:webHidden/>
              </w:rPr>
              <w:instrText xml:space="preserve"> PAGEREF _Toc19963360 \h </w:instrText>
            </w:r>
            <w:r w:rsidR="00FB7703">
              <w:rPr>
                <w:noProof/>
                <w:webHidden/>
              </w:rPr>
            </w:r>
            <w:r w:rsidR="00FB7703">
              <w:rPr>
                <w:noProof/>
                <w:webHidden/>
              </w:rPr>
              <w:fldChar w:fldCharType="separate"/>
            </w:r>
            <w:r w:rsidR="00FB7703">
              <w:rPr>
                <w:noProof/>
                <w:webHidden/>
              </w:rPr>
              <w:t>8</w:t>
            </w:r>
            <w:r w:rsidR="00FB7703">
              <w:rPr>
                <w:noProof/>
                <w:webHidden/>
              </w:rPr>
              <w:fldChar w:fldCharType="end"/>
            </w:r>
          </w:hyperlink>
        </w:p>
        <w:p w14:paraId="21B79198" w14:textId="3C06717B" w:rsidR="00FB7703" w:rsidRDefault="007C3A59">
          <w:pPr>
            <w:pStyle w:val="TM2"/>
            <w:rPr>
              <w:rFonts w:asciiTheme="minorHAnsi" w:eastAsiaTheme="minorEastAsia" w:hAnsiTheme="minorHAnsi" w:cstheme="minorBidi"/>
              <w:noProof/>
              <w:color w:val="auto"/>
              <w:sz w:val="22"/>
              <w:szCs w:val="22"/>
              <w:lang w:eastAsia="fr-FR"/>
            </w:rPr>
          </w:pPr>
          <w:hyperlink w:anchor="_Toc19963361" w:history="1">
            <w:r w:rsidR="00FB7703" w:rsidRPr="00176B4F">
              <w:rPr>
                <w:rStyle w:val="Lienhypertexte"/>
                <w:noProof/>
              </w:rPr>
              <w:t>DEM (Dossier Electronique Médical) en Algérie :</w:t>
            </w:r>
            <w:r w:rsidR="00FB7703">
              <w:rPr>
                <w:noProof/>
                <w:webHidden/>
              </w:rPr>
              <w:tab/>
            </w:r>
            <w:r w:rsidR="00FB7703">
              <w:rPr>
                <w:noProof/>
                <w:webHidden/>
              </w:rPr>
              <w:fldChar w:fldCharType="begin"/>
            </w:r>
            <w:r w:rsidR="00FB7703">
              <w:rPr>
                <w:noProof/>
                <w:webHidden/>
              </w:rPr>
              <w:instrText xml:space="preserve"> PAGEREF _Toc19963361 \h </w:instrText>
            </w:r>
            <w:r w:rsidR="00FB7703">
              <w:rPr>
                <w:noProof/>
                <w:webHidden/>
              </w:rPr>
            </w:r>
            <w:r w:rsidR="00FB7703">
              <w:rPr>
                <w:noProof/>
                <w:webHidden/>
              </w:rPr>
              <w:fldChar w:fldCharType="separate"/>
            </w:r>
            <w:r w:rsidR="00FB7703">
              <w:rPr>
                <w:noProof/>
                <w:webHidden/>
              </w:rPr>
              <w:t>9</w:t>
            </w:r>
            <w:r w:rsidR="00FB7703">
              <w:rPr>
                <w:noProof/>
                <w:webHidden/>
              </w:rPr>
              <w:fldChar w:fldCharType="end"/>
            </w:r>
          </w:hyperlink>
        </w:p>
        <w:p w14:paraId="1A592A05" w14:textId="12E5CE08"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62" w:history="1">
            <w:r w:rsidR="00FB7703" w:rsidRPr="00176B4F">
              <w:rPr>
                <w:rStyle w:val="Lienhypertexte"/>
              </w:rPr>
              <w:t>Conception</w:t>
            </w:r>
            <w:r w:rsidR="00FB7703">
              <w:rPr>
                <w:webHidden/>
              </w:rPr>
              <w:tab/>
            </w:r>
            <w:r w:rsidR="00FB7703">
              <w:rPr>
                <w:webHidden/>
              </w:rPr>
              <w:fldChar w:fldCharType="begin"/>
            </w:r>
            <w:r w:rsidR="00FB7703">
              <w:rPr>
                <w:webHidden/>
              </w:rPr>
              <w:instrText xml:space="preserve"> PAGEREF _Toc19963362 \h </w:instrText>
            </w:r>
            <w:r w:rsidR="00FB7703">
              <w:rPr>
                <w:webHidden/>
              </w:rPr>
            </w:r>
            <w:r w:rsidR="00FB7703">
              <w:rPr>
                <w:webHidden/>
              </w:rPr>
              <w:fldChar w:fldCharType="separate"/>
            </w:r>
            <w:r w:rsidR="00FB7703">
              <w:rPr>
                <w:webHidden/>
              </w:rPr>
              <w:t>11</w:t>
            </w:r>
            <w:r w:rsidR="00FB7703">
              <w:rPr>
                <w:webHidden/>
              </w:rPr>
              <w:fldChar w:fldCharType="end"/>
            </w:r>
          </w:hyperlink>
        </w:p>
        <w:p w14:paraId="69ADC553" w14:textId="77DBB0D7" w:rsidR="00FB7703" w:rsidRDefault="007C3A59">
          <w:pPr>
            <w:pStyle w:val="TM2"/>
            <w:rPr>
              <w:rFonts w:asciiTheme="minorHAnsi" w:eastAsiaTheme="minorEastAsia" w:hAnsiTheme="minorHAnsi" w:cstheme="minorBidi"/>
              <w:noProof/>
              <w:color w:val="auto"/>
              <w:sz w:val="22"/>
              <w:szCs w:val="22"/>
              <w:lang w:eastAsia="fr-FR"/>
            </w:rPr>
          </w:pPr>
          <w:hyperlink w:anchor="_Toc19963363" w:history="1">
            <w:r w:rsidR="00FB7703" w:rsidRPr="00176B4F">
              <w:rPr>
                <w:rStyle w:val="Lienhypertexte"/>
                <w:noProof/>
              </w:rPr>
              <w:t>Introduction :</w:t>
            </w:r>
            <w:r w:rsidR="00FB7703">
              <w:rPr>
                <w:noProof/>
                <w:webHidden/>
              </w:rPr>
              <w:tab/>
            </w:r>
            <w:r w:rsidR="00FB7703">
              <w:rPr>
                <w:noProof/>
                <w:webHidden/>
              </w:rPr>
              <w:fldChar w:fldCharType="begin"/>
            </w:r>
            <w:r w:rsidR="00FB7703">
              <w:rPr>
                <w:noProof/>
                <w:webHidden/>
              </w:rPr>
              <w:instrText xml:space="preserve"> PAGEREF _Toc19963363 \h </w:instrText>
            </w:r>
            <w:r w:rsidR="00FB7703">
              <w:rPr>
                <w:noProof/>
                <w:webHidden/>
              </w:rPr>
            </w:r>
            <w:r w:rsidR="00FB7703">
              <w:rPr>
                <w:noProof/>
                <w:webHidden/>
              </w:rPr>
              <w:fldChar w:fldCharType="separate"/>
            </w:r>
            <w:r w:rsidR="00FB7703">
              <w:rPr>
                <w:noProof/>
                <w:webHidden/>
              </w:rPr>
              <w:t>12</w:t>
            </w:r>
            <w:r w:rsidR="00FB7703">
              <w:rPr>
                <w:noProof/>
                <w:webHidden/>
              </w:rPr>
              <w:fldChar w:fldCharType="end"/>
            </w:r>
          </w:hyperlink>
        </w:p>
        <w:p w14:paraId="4A77F43E" w14:textId="1275605B" w:rsidR="00FB7703" w:rsidRDefault="007C3A59">
          <w:pPr>
            <w:pStyle w:val="TM2"/>
            <w:rPr>
              <w:rFonts w:asciiTheme="minorHAnsi" w:eastAsiaTheme="minorEastAsia" w:hAnsiTheme="minorHAnsi" w:cstheme="minorBidi"/>
              <w:noProof/>
              <w:color w:val="auto"/>
              <w:sz w:val="22"/>
              <w:szCs w:val="22"/>
              <w:lang w:eastAsia="fr-FR"/>
            </w:rPr>
          </w:pPr>
          <w:hyperlink w:anchor="_Toc19963364" w:history="1">
            <w:r w:rsidR="00FB7703" w:rsidRPr="00176B4F">
              <w:rPr>
                <w:rStyle w:val="Lienhypertexte"/>
                <w:noProof/>
              </w:rPr>
              <w:t>PowerAMC :</w:t>
            </w:r>
            <w:r w:rsidR="00FB7703">
              <w:rPr>
                <w:noProof/>
                <w:webHidden/>
              </w:rPr>
              <w:tab/>
            </w:r>
            <w:r w:rsidR="00FB7703">
              <w:rPr>
                <w:noProof/>
                <w:webHidden/>
              </w:rPr>
              <w:fldChar w:fldCharType="begin"/>
            </w:r>
            <w:r w:rsidR="00FB7703">
              <w:rPr>
                <w:noProof/>
                <w:webHidden/>
              </w:rPr>
              <w:instrText xml:space="preserve"> PAGEREF _Toc19963364 \h </w:instrText>
            </w:r>
            <w:r w:rsidR="00FB7703">
              <w:rPr>
                <w:noProof/>
                <w:webHidden/>
              </w:rPr>
            </w:r>
            <w:r w:rsidR="00FB7703">
              <w:rPr>
                <w:noProof/>
                <w:webHidden/>
              </w:rPr>
              <w:fldChar w:fldCharType="separate"/>
            </w:r>
            <w:r w:rsidR="00FB7703">
              <w:rPr>
                <w:noProof/>
                <w:webHidden/>
              </w:rPr>
              <w:t>12</w:t>
            </w:r>
            <w:r w:rsidR="00FB7703">
              <w:rPr>
                <w:noProof/>
                <w:webHidden/>
              </w:rPr>
              <w:fldChar w:fldCharType="end"/>
            </w:r>
          </w:hyperlink>
        </w:p>
        <w:p w14:paraId="76E1C85C" w14:textId="31ACFF2C" w:rsidR="00FB7703" w:rsidRDefault="007C3A59">
          <w:pPr>
            <w:pStyle w:val="TM2"/>
            <w:rPr>
              <w:rFonts w:asciiTheme="minorHAnsi" w:eastAsiaTheme="minorEastAsia" w:hAnsiTheme="minorHAnsi" w:cstheme="minorBidi"/>
              <w:noProof/>
              <w:color w:val="auto"/>
              <w:sz w:val="22"/>
              <w:szCs w:val="22"/>
              <w:lang w:eastAsia="fr-FR"/>
            </w:rPr>
          </w:pPr>
          <w:hyperlink w:anchor="_Toc19963365" w:history="1">
            <w:r w:rsidR="00FB7703" w:rsidRPr="00176B4F">
              <w:rPr>
                <w:rStyle w:val="Lienhypertexte"/>
                <w:noProof/>
              </w:rPr>
              <w:t>Langage de modélisation :</w:t>
            </w:r>
            <w:r w:rsidR="00FB7703">
              <w:rPr>
                <w:noProof/>
                <w:webHidden/>
              </w:rPr>
              <w:tab/>
            </w:r>
            <w:r w:rsidR="00FB7703">
              <w:rPr>
                <w:noProof/>
                <w:webHidden/>
              </w:rPr>
              <w:fldChar w:fldCharType="begin"/>
            </w:r>
            <w:r w:rsidR="00FB7703">
              <w:rPr>
                <w:noProof/>
                <w:webHidden/>
              </w:rPr>
              <w:instrText xml:space="preserve"> PAGEREF _Toc19963365 \h </w:instrText>
            </w:r>
            <w:r w:rsidR="00FB7703">
              <w:rPr>
                <w:noProof/>
                <w:webHidden/>
              </w:rPr>
            </w:r>
            <w:r w:rsidR="00FB7703">
              <w:rPr>
                <w:noProof/>
                <w:webHidden/>
              </w:rPr>
              <w:fldChar w:fldCharType="separate"/>
            </w:r>
            <w:r w:rsidR="00FB7703">
              <w:rPr>
                <w:noProof/>
                <w:webHidden/>
              </w:rPr>
              <w:t>12</w:t>
            </w:r>
            <w:r w:rsidR="00FB7703">
              <w:rPr>
                <w:noProof/>
                <w:webHidden/>
              </w:rPr>
              <w:fldChar w:fldCharType="end"/>
            </w:r>
          </w:hyperlink>
        </w:p>
        <w:p w14:paraId="4ED06975" w14:textId="7D3FAD5B" w:rsidR="00FB7703" w:rsidRDefault="007C3A59">
          <w:pPr>
            <w:pStyle w:val="TM2"/>
            <w:rPr>
              <w:rFonts w:asciiTheme="minorHAnsi" w:eastAsiaTheme="minorEastAsia" w:hAnsiTheme="minorHAnsi" w:cstheme="minorBidi"/>
              <w:noProof/>
              <w:color w:val="auto"/>
              <w:sz w:val="22"/>
              <w:szCs w:val="22"/>
              <w:lang w:eastAsia="fr-FR"/>
            </w:rPr>
          </w:pPr>
          <w:hyperlink w:anchor="_Toc19963366" w:history="1">
            <w:r w:rsidR="00FB7703" w:rsidRPr="00176B4F">
              <w:rPr>
                <w:rStyle w:val="Lienhypertexte"/>
                <w:noProof/>
              </w:rPr>
              <w:t>La spécification des besoins :</w:t>
            </w:r>
            <w:r w:rsidR="00FB7703">
              <w:rPr>
                <w:noProof/>
                <w:webHidden/>
              </w:rPr>
              <w:tab/>
            </w:r>
            <w:r w:rsidR="00FB7703">
              <w:rPr>
                <w:noProof/>
                <w:webHidden/>
              </w:rPr>
              <w:fldChar w:fldCharType="begin"/>
            </w:r>
            <w:r w:rsidR="00FB7703">
              <w:rPr>
                <w:noProof/>
                <w:webHidden/>
              </w:rPr>
              <w:instrText xml:space="preserve"> PAGEREF _Toc19963366 \h </w:instrText>
            </w:r>
            <w:r w:rsidR="00FB7703">
              <w:rPr>
                <w:noProof/>
                <w:webHidden/>
              </w:rPr>
            </w:r>
            <w:r w:rsidR="00FB7703">
              <w:rPr>
                <w:noProof/>
                <w:webHidden/>
              </w:rPr>
              <w:fldChar w:fldCharType="separate"/>
            </w:r>
            <w:r w:rsidR="00FB7703">
              <w:rPr>
                <w:noProof/>
                <w:webHidden/>
              </w:rPr>
              <w:t>13</w:t>
            </w:r>
            <w:r w:rsidR="00FB7703">
              <w:rPr>
                <w:noProof/>
                <w:webHidden/>
              </w:rPr>
              <w:fldChar w:fldCharType="end"/>
            </w:r>
          </w:hyperlink>
        </w:p>
        <w:p w14:paraId="2C6A870B" w14:textId="1F0F0E95" w:rsidR="00FB7703" w:rsidRDefault="007C3A59">
          <w:pPr>
            <w:pStyle w:val="TM3"/>
            <w:rPr>
              <w:rFonts w:asciiTheme="minorHAnsi" w:eastAsiaTheme="minorEastAsia" w:hAnsiTheme="minorHAnsi" w:cstheme="minorBidi"/>
              <w:noProof/>
              <w:sz w:val="22"/>
              <w:szCs w:val="22"/>
              <w:lang w:eastAsia="fr-FR"/>
            </w:rPr>
          </w:pPr>
          <w:hyperlink w:anchor="_Toc19963367" w:history="1">
            <w:r w:rsidR="00FB7703" w:rsidRPr="00176B4F">
              <w:rPr>
                <w:rStyle w:val="Lienhypertexte"/>
                <w:noProof/>
              </w:rPr>
              <w:t>Identification des acteurs :</w:t>
            </w:r>
            <w:r w:rsidR="00FB7703">
              <w:rPr>
                <w:noProof/>
                <w:webHidden/>
              </w:rPr>
              <w:tab/>
            </w:r>
            <w:r w:rsidR="00FB7703">
              <w:rPr>
                <w:noProof/>
                <w:webHidden/>
              </w:rPr>
              <w:fldChar w:fldCharType="begin"/>
            </w:r>
            <w:r w:rsidR="00FB7703">
              <w:rPr>
                <w:noProof/>
                <w:webHidden/>
              </w:rPr>
              <w:instrText xml:space="preserve"> PAGEREF _Toc19963367 \h </w:instrText>
            </w:r>
            <w:r w:rsidR="00FB7703">
              <w:rPr>
                <w:noProof/>
                <w:webHidden/>
              </w:rPr>
            </w:r>
            <w:r w:rsidR="00FB7703">
              <w:rPr>
                <w:noProof/>
                <w:webHidden/>
              </w:rPr>
              <w:fldChar w:fldCharType="separate"/>
            </w:r>
            <w:r w:rsidR="00FB7703">
              <w:rPr>
                <w:noProof/>
                <w:webHidden/>
              </w:rPr>
              <w:t>13</w:t>
            </w:r>
            <w:r w:rsidR="00FB7703">
              <w:rPr>
                <w:noProof/>
                <w:webHidden/>
              </w:rPr>
              <w:fldChar w:fldCharType="end"/>
            </w:r>
          </w:hyperlink>
        </w:p>
        <w:p w14:paraId="0DCB8D29" w14:textId="6A42551F" w:rsidR="00FB7703" w:rsidRDefault="007C3A59">
          <w:pPr>
            <w:pStyle w:val="TM3"/>
            <w:rPr>
              <w:rFonts w:asciiTheme="minorHAnsi" w:eastAsiaTheme="minorEastAsia" w:hAnsiTheme="minorHAnsi" w:cstheme="minorBidi"/>
              <w:noProof/>
              <w:sz w:val="22"/>
              <w:szCs w:val="22"/>
              <w:lang w:eastAsia="fr-FR"/>
            </w:rPr>
          </w:pPr>
          <w:hyperlink w:anchor="_Toc19963368" w:history="1">
            <w:r w:rsidR="00FB7703" w:rsidRPr="00176B4F">
              <w:rPr>
                <w:rStyle w:val="Lienhypertexte"/>
                <w:noProof/>
              </w:rPr>
              <w:t>Identification des besoins :</w:t>
            </w:r>
            <w:r w:rsidR="00FB7703">
              <w:rPr>
                <w:noProof/>
                <w:webHidden/>
              </w:rPr>
              <w:tab/>
            </w:r>
            <w:r w:rsidR="00FB7703">
              <w:rPr>
                <w:noProof/>
                <w:webHidden/>
              </w:rPr>
              <w:fldChar w:fldCharType="begin"/>
            </w:r>
            <w:r w:rsidR="00FB7703">
              <w:rPr>
                <w:noProof/>
                <w:webHidden/>
              </w:rPr>
              <w:instrText xml:space="preserve"> PAGEREF _Toc19963368 \h </w:instrText>
            </w:r>
            <w:r w:rsidR="00FB7703">
              <w:rPr>
                <w:noProof/>
                <w:webHidden/>
              </w:rPr>
            </w:r>
            <w:r w:rsidR="00FB7703">
              <w:rPr>
                <w:noProof/>
                <w:webHidden/>
              </w:rPr>
              <w:fldChar w:fldCharType="separate"/>
            </w:r>
            <w:r w:rsidR="00FB7703">
              <w:rPr>
                <w:noProof/>
                <w:webHidden/>
              </w:rPr>
              <w:t>14</w:t>
            </w:r>
            <w:r w:rsidR="00FB7703">
              <w:rPr>
                <w:noProof/>
                <w:webHidden/>
              </w:rPr>
              <w:fldChar w:fldCharType="end"/>
            </w:r>
          </w:hyperlink>
        </w:p>
        <w:p w14:paraId="54F32167" w14:textId="08393EE7" w:rsidR="00FB7703" w:rsidRDefault="007C3A59">
          <w:pPr>
            <w:pStyle w:val="TM3"/>
            <w:rPr>
              <w:rFonts w:asciiTheme="minorHAnsi" w:eastAsiaTheme="minorEastAsia" w:hAnsiTheme="minorHAnsi" w:cstheme="minorBidi"/>
              <w:noProof/>
              <w:sz w:val="22"/>
              <w:szCs w:val="22"/>
              <w:lang w:eastAsia="fr-FR"/>
            </w:rPr>
          </w:pPr>
          <w:hyperlink w:anchor="_Toc19963369" w:history="1">
            <w:r w:rsidR="00FB7703" w:rsidRPr="00176B4F">
              <w:rPr>
                <w:rStyle w:val="Lienhypertexte"/>
                <w:noProof/>
              </w:rPr>
              <w:t>Identification des cas d’utilisation :</w:t>
            </w:r>
            <w:r w:rsidR="00FB7703">
              <w:rPr>
                <w:noProof/>
                <w:webHidden/>
              </w:rPr>
              <w:tab/>
            </w:r>
            <w:r w:rsidR="00FB7703">
              <w:rPr>
                <w:noProof/>
                <w:webHidden/>
              </w:rPr>
              <w:fldChar w:fldCharType="begin"/>
            </w:r>
            <w:r w:rsidR="00FB7703">
              <w:rPr>
                <w:noProof/>
                <w:webHidden/>
              </w:rPr>
              <w:instrText xml:space="preserve"> PAGEREF _Toc19963369 \h </w:instrText>
            </w:r>
            <w:r w:rsidR="00FB7703">
              <w:rPr>
                <w:noProof/>
                <w:webHidden/>
              </w:rPr>
            </w:r>
            <w:r w:rsidR="00FB7703">
              <w:rPr>
                <w:noProof/>
                <w:webHidden/>
              </w:rPr>
              <w:fldChar w:fldCharType="separate"/>
            </w:r>
            <w:r w:rsidR="00FB7703">
              <w:rPr>
                <w:noProof/>
                <w:webHidden/>
              </w:rPr>
              <w:t>14</w:t>
            </w:r>
            <w:r w:rsidR="00FB7703">
              <w:rPr>
                <w:noProof/>
                <w:webHidden/>
              </w:rPr>
              <w:fldChar w:fldCharType="end"/>
            </w:r>
          </w:hyperlink>
        </w:p>
        <w:p w14:paraId="0E555F83" w14:textId="03B2AC04" w:rsidR="00FB7703" w:rsidRDefault="007C3A59">
          <w:pPr>
            <w:pStyle w:val="TM2"/>
            <w:rPr>
              <w:rFonts w:asciiTheme="minorHAnsi" w:eastAsiaTheme="minorEastAsia" w:hAnsiTheme="minorHAnsi" w:cstheme="minorBidi"/>
              <w:noProof/>
              <w:color w:val="auto"/>
              <w:sz w:val="22"/>
              <w:szCs w:val="22"/>
              <w:lang w:eastAsia="fr-FR"/>
            </w:rPr>
          </w:pPr>
          <w:hyperlink w:anchor="_Toc19963370" w:history="1">
            <w:r w:rsidR="00FB7703" w:rsidRPr="00176B4F">
              <w:rPr>
                <w:rStyle w:val="Lienhypertexte"/>
                <w:noProof/>
              </w:rPr>
              <w:t>Diagramme de séquence :</w:t>
            </w:r>
            <w:r w:rsidR="00FB7703">
              <w:rPr>
                <w:noProof/>
                <w:webHidden/>
              </w:rPr>
              <w:tab/>
            </w:r>
            <w:r w:rsidR="00FB7703">
              <w:rPr>
                <w:noProof/>
                <w:webHidden/>
              </w:rPr>
              <w:fldChar w:fldCharType="begin"/>
            </w:r>
            <w:r w:rsidR="00FB7703">
              <w:rPr>
                <w:noProof/>
                <w:webHidden/>
              </w:rPr>
              <w:instrText xml:space="preserve"> PAGEREF _Toc19963370 \h </w:instrText>
            </w:r>
            <w:r w:rsidR="00FB7703">
              <w:rPr>
                <w:noProof/>
                <w:webHidden/>
              </w:rPr>
            </w:r>
            <w:r w:rsidR="00FB7703">
              <w:rPr>
                <w:noProof/>
                <w:webHidden/>
              </w:rPr>
              <w:fldChar w:fldCharType="separate"/>
            </w:r>
            <w:r w:rsidR="00FB7703">
              <w:rPr>
                <w:noProof/>
                <w:webHidden/>
              </w:rPr>
              <w:t>16</w:t>
            </w:r>
            <w:r w:rsidR="00FB7703">
              <w:rPr>
                <w:noProof/>
                <w:webHidden/>
              </w:rPr>
              <w:fldChar w:fldCharType="end"/>
            </w:r>
          </w:hyperlink>
        </w:p>
        <w:p w14:paraId="7C3DD810" w14:textId="3DF754E2"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71" w:history="1">
            <w:r w:rsidR="00FB7703" w:rsidRPr="00176B4F">
              <w:rPr>
                <w:rStyle w:val="Lienhypertexte"/>
              </w:rPr>
              <w:t>Diagramme de classe :</w:t>
            </w:r>
            <w:r w:rsidR="00FB7703">
              <w:rPr>
                <w:webHidden/>
              </w:rPr>
              <w:tab/>
            </w:r>
            <w:r w:rsidR="00FB7703">
              <w:rPr>
                <w:webHidden/>
              </w:rPr>
              <w:fldChar w:fldCharType="begin"/>
            </w:r>
            <w:r w:rsidR="00FB7703">
              <w:rPr>
                <w:webHidden/>
              </w:rPr>
              <w:instrText xml:space="preserve"> PAGEREF _Toc19963371 \h </w:instrText>
            </w:r>
            <w:r w:rsidR="00FB7703">
              <w:rPr>
                <w:webHidden/>
              </w:rPr>
            </w:r>
            <w:r w:rsidR="00FB7703">
              <w:rPr>
                <w:webHidden/>
              </w:rPr>
              <w:fldChar w:fldCharType="separate"/>
            </w:r>
            <w:r w:rsidR="00FB7703">
              <w:rPr>
                <w:webHidden/>
              </w:rPr>
              <w:t>19</w:t>
            </w:r>
            <w:r w:rsidR="00FB7703">
              <w:rPr>
                <w:webHidden/>
              </w:rPr>
              <w:fldChar w:fldCharType="end"/>
            </w:r>
          </w:hyperlink>
        </w:p>
        <w:p w14:paraId="6B96D5D8" w14:textId="0F7A1C49"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72" w:history="1">
            <w:r w:rsidR="00FB7703" w:rsidRPr="00176B4F">
              <w:rPr>
                <w:rStyle w:val="Lienhypertexte"/>
              </w:rPr>
              <w:t>Implémentation</w:t>
            </w:r>
            <w:r w:rsidR="00FB7703">
              <w:rPr>
                <w:webHidden/>
              </w:rPr>
              <w:tab/>
            </w:r>
            <w:r w:rsidR="00FB7703">
              <w:rPr>
                <w:webHidden/>
              </w:rPr>
              <w:fldChar w:fldCharType="begin"/>
            </w:r>
            <w:r w:rsidR="00FB7703">
              <w:rPr>
                <w:webHidden/>
              </w:rPr>
              <w:instrText xml:space="preserve"> PAGEREF _Toc19963372 \h </w:instrText>
            </w:r>
            <w:r w:rsidR="00FB7703">
              <w:rPr>
                <w:webHidden/>
              </w:rPr>
            </w:r>
            <w:r w:rsidR="00FB7703">
              <w:rPr>
                <w:webHidden/>
              </w:rPr>
              <w:fldChar w:fldCharType="separate"/>
            </w:r>
            <w:r w:rsidR="00FB7703">
              <w:rPr>
                <w:webHidden/>
              </w:rPr>
              <w:t>21</w:t>
            </w:r>
            <w:r w:rsidR="00FB7703">
              <w:rPr>
                <w:webHidden/>
              </w:rPr>
              <w:fldChar w:fldCharType="end"/>
            </w:r>
          </w:hyperlink>
        </w:p>
        <w:p w14:paraId="1496BF60" w14:textId="1DDA25F2" w:rsidR="00FB7703" w:rsidRDefault="007C3A59">
          <w:pPr>
            <w:pStyle w:val="TM2"/>
            <w:rPr>
              <w:rFonts w:asciiTheme="minorHAnsi" w:eastAsiaTheme="minorEastAsia" w:hAnsiTheme="minorHAnsi" w:cstheme="minorBidi"/>
              <w:noProof/>
              <w:color w:val="auto"/>
              <w:sz w:val="22"/>
              <w:szCs w:val="22"/>
              <w:lang w:eastAsia="fr-FR"/>
            </w:rPr>
          </w:pPr>
          <w:hyperlink w:anchor="_Toc19963373" w:history="1">
            <w:r w:rsidR="00FB7703" w:rsidRPr="00176B4F">
              <w:rPr>
                <w:rStyle w:val="Lienhypertexte"/>
                <w:rFonts w:ascii="Symbol" w:hAnsi="Symbol"/>
                <w:noProof/>
              </w:rPr>
              <w:t></w:t>
            </w:r>
            <w:r w:rsidR="00FB7703">
              <w:rPr>
                <w:rFonts w:asciiTheme="minorHAnsi" w:eastAsiaTheme="minorEastAsia" w:hAnsiTheme="minorHAnsi" w:cstheme="minorBidi"/>
                <w:noProof/>
                <w:color w:val="auto"/>
                <w:sz w:val="22"/>
                <w:szCs w:val="22"/>
                <w:lang w:eastAsia="fr-FR"/>
              </w:rPr>
              <w:tab/>
            </w:r>
            <w:r w:rsidR="00FB7703" w:rsidRPr="00176B4F">
              <w:rPr>
                <w:rStyle w:val="Lienhypertexte"/>
                <w:noProof/>
              </w:rPr>
              <w:t>Les applications web :</w:t>
            </w:r>
            <w:r w:rsidR="00FB7703">
              <w:rPr>
                <w:noProof/>
                <w:webHidden/>
              </w:rPr>
              <w:tab/>
            </w:r>
            <w:r w:rsidR="00FB7703">
              <w:rPr>
                <w:noProof/>
                <w:webHidden/>
              </w:rPr>
              <w:fldChar w:fldCharType="begin"/>
            </w:r>
            <w:r w:rsidR="00FB7703">
              <w:rPr>
                <w:noProof/>
                <w:webHidden/>
              </w:rPr>
              <w:instrText xml:space="preserve"> PAGEREF _Toc19963373 \h </w:instrText>
            </w:r>
            <w:r w:rsidR="00FB7703">
              <w:rPr>
                <w:noProof/>
                <w:webHidden/>
              </w:rPr>
            </w:r>
            <w:r w:rsidR="00FB7703">
              <w:rPr>
                <w:noProof/>
                <w:webHidden/>
              </w:rPr>
              <w:fldChar w:fldCharType="separate"/>
            </w:r>
            <w:r w:rsidR="00FB7703">
              <w:rPr>
                <w:noProof/>
                <w:webHidden/>
              </w:rPr>
              <w:t>21</w:t>
            </w:r>
            <w:r w:rsidR="00FB7703">
              <w:rPr>
                <w:noProof/>
                <w:webHidden/>
              </w:rPr>
              <w:fldChar w:fldCharType="end"/>
            </w:r>
          </w:hyperlink>
        </w:p>
        <w:p w14:paraId="76387BBF" w14:textId="136E3B8E" w:rsidR="00FB7703" w:rsidRDefault="007C3A59">
          <w:pPr>
            <w:pStyle w:val="TM2"/>
            <w:rPr>
              <w:rFonts w:asciiTheme="minorHAnsi" w:eastAsiaTheme="minorEastAsia" w:hAnsiTheme="minorHAnsi" w:cstheme="minorBidi"/>
              <w:noProof/>
              <w:color w:val="auto"/>
              <w:sz w:val="22"/>
              <w:szCs w:val="22"/>
              <w:lang w:eastAsia="fr-FR"/>
            </w:rPr>
          </w:pPr>
          <w:hyperlink w:anchor="_Toc19963374" w:history="1">
            <w:r w:rsidR="00FB7703" w:rsidRPr="00176B4F">
              <w:rPr>
                <w:rStyle w:val="Lienhypertexte"/>
                <w:rFonts w:ascii="Symbol" w:hAnsi="Symbol"/>
                <w:noProof/>
              </w:rPr>
              <w:t></w:t>
            </w:r>
            <w:r w:rsidR="00FB7703">
              <w:rPr>
                <w:rFonts w:asciiTheme="minorHAnsi" w:eastAsiaTheme="minorEastAsia" w:hAnsiTheme="minorHAnsi" w:cstheme="minorBidi"/>
                <w:noProof/>
                <w:color w:val="auto"/>
                <w:sz w:val="22"/>
                <w:szCs w:val="22"/>
                <w:lang w:eastAsia="fr-FR"/>
              </w:rPr>
              <w:tab/>
            </w:r>
            <w:r w:rsidR="00FB7703" w:rsidRPr="00176B4F">
              <w:rPr>
                <w:rStyle w:val="Lienhypertexte"/>
                <w:noProof/>
              </w:rPr>
              <w:t>Avantage :</w:t>
            </w:r>
            <w:r w:rsidR="00FB7703">
              <w:rPr>
                <w:noProof/>
                <w:webHidden/>
              </w:rPr>
              <w:tab/>
            </w:r>
            <w:r w:rsidR="00FB7703">
              <w:rPr>
                <w:noProof/>
                <w:webHidden/>
              </w:rPr>
              <w:fldChar w:fldCharType="begin"/>
            </w:r>
            <w:r w:rsidR="00FB7703">
              <w:rPr>
                <w:noProof/>
                <w:webHidden/>
              </w:rPr>
              <w:instrText xml:space="preserve"> PAGEREF _Toc19963374 \h </w:instrText>
            </w:r>
            <w:r w:rsidR="00FB7703">
              <w:rPr>
                <w:noProof/>
                <w:webHidden/>
              </w:rPr>
            </w:r>
            <w:r w:rsidR="00FB7703">
              <w:rPr>
                <w:noProof/>
                <w:webHidden/>
              </w:rPr>
              <w:fldChar w:fldCharType="separate"/>
            </w:r>
            <w:r w:rsidR="00FB7703">
              <w:rPr>
                <w:noProof/>
                <w:webHidden/>
              </w:rPr>
              <w:t>21</w:t>
            </w:r>
            <w:r w:rsidR="00FB7703">
              <w:rPr>
                <w:noProof/>
                <w:webHidden/>
              </w:rPr>
              <w:fldChar w:fldCharType="end"/>
            </w:r>
          </w:hyperlink>
        </w:p>
        <w:p w14:paraId="6FF03F3A" w14:textId="656651C5" w:rsidR="00FB7703" w:rsidRDefault="007C3A59">
          <w:pPr>
            <w:pStyle w:val="TM2"/>
            <w:rPr>
              <w:rFonts w:asciiTheme="minorHAnsi" w:eastAsiaTheme="minorEastAsia" w:hAnsiTheme="minorHAnsi" w:cstheme="minorBidi"/>
              <w:noProof/>
              <w:color w:val="auto"/>
              <w:sz w:val="22"/>
              <w:szCs w:val="22"/>
              <w:lang w:eastAsia="fr-FR"/>
            </w:rPr>
          </w:pPr>
          <w:hyperlink w:anchor="_Toc19963375" w:history="1">
            <w:r w:rsidR="00FB7703" w:rsidRPr="00176B4F">
              <w:rPr>
                <w:rStyle w:val="Lienhypertexte"/>
                <w:rFonts w:ascii="Symbol" w:hAnsi="Symbol"/>
                <w:noProof/>
              </w:rPr>
              <w:t></w:t>
            </w:r>
            <w:r w:rsidR="00FB7703">
              <w:rPr>
                <w:rFonts w:asciiTheme="minorHAnsi" w:eastAsiaTheme="minorEastAsia" w:hAnsiTheme="minorHAnsi" w:cstheme="minorBidi"/>
                <w:noProof/>
                <w:color w:val="auto"/>
                <w:sz w:val="22"/>
                <w:szCs w:val="22"/>
                <w:lang w:eastAsia="fr-FR"/>
              </w:rPr>
              <w:tab/>
            </w:r>
            <w:r w:rsidR="00FB7703" w:rsidRPr="00176B4F">
              <w:rPr>
                <w:rStyle w:val="Lienhypertexte"/>
                <w:noProof/>
              </w:rPr>
              <w:t>Les outils et langages utilisés :</w:t>
            </w:r>
            <w:r w:rsidR="00FB7703">
              <w:rPr>
                <w:noProof/>
                <w:webHidden/>
              </w:rPr>
              <w:tab/>
            </w:r>
            <w:r w:rsidR="00FB7703">
              <w:rPr>
                <w:noProof/>
                <w:webHidden/>
              </w:rPr>
              <w:fldChar w:fldCharType="begin"/>
            </w:r>
            <w:r w:rsidR="00FB7703">
              <w:rPr>
                <w:noProof/>
                <w:webHidden/>
              </w:rPr>
              <w:instrText xml:space="preserve"> PAGEREF _Toc19963375 \h </w:instrText>
            </w:r>
            <w:r w:rsidR="00FB7703">
              <w:rPr>
                <w:noProof/>
                <w:webHidden/>
              </w:rPr>
            </w:r>
            <w:r w:rsidR="00FB7703">
              <w:rPr>
                <w:noProof/>
                <w:webHidden/>
              </w:rPr>
              <w:fldChar w:fldCharType="separate"/>
            </w:r>
            <w:r w:rsidR="00FB7703">
              <w:rPr>
                <w:noProof/>
                <w:webHidden/>
              </w:rPr>
              <w:t>21</w:t>
            </w:r>
            <w:r w:rsidR="00FB7703">
              <w:rPr>
                <w:noProof/>
                <w:webHidden/>
              </w:rPr>
              <w:fldChar w:fldCharType="end"/>
            </w:r>
          </w:hyperlink>
        </w:p>
        <w:p w14:paraId="6EB68330" w14:textId="19407A43" w:rsidR="00FB7703" w:rsidRDefault="007C3A59">
          <w:pPr>
            <w:pStyle w:val="TM3"/>
            <w:rPr>
              <w:rFonts w:asciiTheme="minorHAnsi" w:eastAsiaTheme="minorEastAsia" w:hAnsiTheme="minorHAnsi" w:cstheme="minorBidi"/>
              <w:noProof/>
              <w:sz w:val="22"/>
              <w:szCs w:val="22"/>
              <w:lang w:eastAsia="fr-FR"/>
            </w:rPr>
          </w:pPr>
          <w:hyperlink w:anchor="_Toc19963376" w:history="1">
            <w:r w:rsidR="00FB7703" w:rsidRPr="00176B4F">
              <w:rPr>
                <w:rStyle w:val="Lienhypertexte"/>
                <w:noProof/>
              </w:rPr>
              <w:t>PHP :</w:t>
            </w:r>
            <w:r w:rsidR="00FB7703">
              <w:rPr>
                <w:noProof/>
                <w:webHidden/>
              </w:rPr>
              <w:tab/>
            </w:r>
            <w:r w:rsidR="00FB7703">
              <w:rPr>
                <w:noProof/>
                <w:webHidden/>
              </w:rPr>
              <w:fldChar w:fldCharType="begin"/>
            </w:r>
            <w:r w:rsidR="00FB7703">
              <w:rPr>
                <w:noProof/>
                <w:webHidden/>
              </w:rPr>
              <w:instrText xml:space="preserve"> PAGEREF _Toc19963376 \h </w:instrText>
            </w:r>
            <w:r w:rsidR="00FB7703">
              <w:rPr>
                <w:noProof/>
                <w:webHidden/>
              </w:rPr>
            </w:r>
            <w:r w:rsidR="00FB7703">
              <w:rPr>
                <w:noProof/>
                <w:webHidden/>
              </w:rPr>
              <w:fldChar w:fldCharType="separate"/>
            </w:r>
            <w:r w:rsidR="00FB7703">
              <w:rPr>
                <w:noProof/>
                <w:webHidden/>
              </w:rPr>
              <w:t>21</w:t>
            </w:r>
            <w:r w:rsidR="00FB7703">
              <w:rPr>
                <w:noProof/>
                <w:webHidden/>
              </w:rPr>
              <w:fldChar w:fldCharType="end"/>
            </w:r>
          </w:hyperlink>
        </w:p>
        <w:p w14:paraId="6AD3B0A9" w14:textId="1EBAA552" w:rsidR="00FB7703" w:rsidRDefault="007C3A59">
          <w:pPr>
            <w:pStyle w:val="TM3"/>
            <w:rPr>
              <w:rFonts w:asciiTheme="minorHAnsi" w:eastAsiaTheme="minorEastAsia" w:hAnsiTheme="minorHAnsi" w:cstheme="minorBidi"/>
              <w:noProof/>
              <w:sz w:val="22"/>
              <w:szCs w:val="22"/>
              <w:lang w:eastAsia="fr-FR"/>
            </w:rPr>
          </w:pPr>
          <w:hyperlink w:anchor="_Toc19963377" w:history="1">
            <w:r w:rsidR="00FB7703" w:rsidRPr="00176B4F">
              <w:rPr>
                <w:rStyle w:val="Lienhypertexte"/>
                <w:noProof/>
              </w:rPr>
              <w:t>MYSQL :</w:t>
            </w:r>
            <w:r w:rsidR="00FB7703">
              <w:rPr>
                <w:noProof/>
                <w:webHidden/>
              </w:rPr>
              <w:tab/>
            </w:r>
            <w:r w:rsidR="00FB7703">
              <w:rPr>
                <w:noProof/>
                <w:webHidden/>
              </w:rPr>
              <w:fldChar w:fldCharType="begin"/>
            </w:r>
            <w:r w:rsidR="00FB7703">
              <w:rPr>
                <w:noProof/>
                <w:webHidden/>
              </w:rPr>
              <w:instrText xml:space="preserve"> PAGEREF _Toc19963377 \h </w:instrText>
            </w:r>
            <w:r w:rsidR="00FB7703">
              <w:rPr>
                <w:noProof/>
                <w:webHidden/>
              </w:rPr>
            </w:r>
            <w:r w:rsidR="00FB7703">
              <w:rPr>
                <w:noProof/>
                <w:webHidden/>
              </w:rPr>
              <w:fldChar w:fldCharType="separate"/>
            </w:r>
            <w:r w:rsidR="00FB7703">
              <w:rPr>
                <w:noProof/>
                <w:webHidden/>
              </w:rPr>
              <w:t>22</w:t>
            </w:r>
            <w:r w:rsidR="00FB7703">
              <w:rPr>
                <w:noProof/>
                <w:webHidden/>
              </w:rPr>
              <w:fldChar w:fldCharType="end"/>
            </w:r>
          </w:hyperlink>
        </w:p>
        <w:p w14:paraId="562D36B5" w14:textId="6C6CBF7C" w:rsidR="00FB7703" w:rsidRDefault="007C3A59">
          <w:pPr>
            <w:pStyle w:val="TM3"/>
            <w:rPr>
              <w:rFonts w:asciiTheme="minorHAnsi" w:eastAsiaTheme="minorEastAsia" w:hAnsiTheme="minorHAnsi" w:cstheme="minorBidi"/>
              <w:noProof/>
              <w:sz w:val="22"/>
              <w:szCs w:val="22"/>
              <w:lang w:eastAsia="fr-FR"/>
            </w:rPr>
          </w:pPr>
          <w:hyperlink w:anchor="_Toc19963378" w:history="1">
            <w:r w:rsidR="00FB7703" w:rsidRPr="00176B4F">
              <w:rPr>
                <w:rStyle w:val="Lienhypertexte"/>
                <w:noProof/>
              </w:rPr>
              <w:t>HTML5 :</w:t>
            </w:r>
            <w:r w:rsidR="00FB7703">
              <w:rPr>
                <w:noProof/>
                <w:webHidden/>
              </w:rPr>
              <w:tab/>
            </w:r>
            <w:r w:rsidR="00FB7703">
              <w:rPr>
                <w:noProof/>
                <w:webHidden/>
              </w:rPr>
              <w:fldChar w:fldCharType="begin"/>
            </w:r>
            <w:r w:rsidR="00FB7703">
              <w:rPr>
                <w:noProof/>
                <w:webHidden/>
              </w:rPr>
              <w:instrText xml:space="preserve"> PAGEREF _Toc19963378 \h </w:instrText>
            </w:r>
            <w:r w:rsidR="00FB7703">
              <w:rPr>
                <w:noProof/>
                <w:webHidden/>
              </w:rPr>
            </w:r>
            <w:r w:rsidR="00FB7703">
              <w:rPr>
                <w:noProof/>
                <w:webHidden/>
              </w:rPr>
              <w:fldChar w:fldCharType="separate"/>
            </w:r>
            <w:r w:rsidR="00FB7703">
              <w:rPr>
                <w:noProof/>
                <w:webHidden/>
              </w:rPr>
              <w:t>22</w:t>
            </w:r>
            <w:r w:rsidR="00FB7703">
              <w:rPr>
                <w:noProof/>
                <w:webHidden/>
              </w:rPr>
              <w:fldChar w:fldCharType="end"/>
            </w:r>
          </w:hyperlink>
        </w:p>
        <w:p w14:paraId="1F98AC93" w14:textId="462DAFB1" w:rsidR="00FB7703" w:rsidRDefault="007C3A59">
          <w:pPr>
            <w:pStyle w:val="TM3"/>
            <w:rPr>
              <w:rFonts w:asciiTheme="minorHAnsi" w:eastAsiaTheme="minorEastAsia" w:hAnsiTheme="minorHAnsi" w:cstheme="minorBidi"/>
              <w:noProof/>
              <w:sz w:val="22"/>
              <w:szCs w:val="22"/>
              <w:lang w:eastAsia="fr-FR"/>
            </w:rPr>
          </w:pPr>
          <w:hyperlink w:anchor="_Toc19963379" w:history="1">
            <w:r w:rsidR="00FB7703" w:rsidRPr="00176B4F">
              <w:rPr>
                <w:rStyle w:val="Lienhypertexte"/>
                <w:noProof/>
              </w:rPr>
              <w:t>CSS :</w:t>
            </w:r>
            <w:r w:rsidR="00FB7703">
              <w:rPr>
                <w:noProof/>
                <w:webHidden/>
              </w:rPr>
              <w:tab/>
            </w:r>
            <w:r w:rsidR="00FB7703">
              <w:rPr>
                <w:noProof/>
                <w:webHidden/>
              </w:rPr>
              <w:fldChar w:fldCharType="begin"/>
            </w:r>
            <w:r w:rsidR="00FB7703">
              <w:rPr>
                <w:noProof/>
                <w:webHidden/>
              </w:rPr>
              <w:instrText xml:space="preserve"> PAGEREF _Toc19963379 \h </w:instrText>
            </w:r>
            <w:r w:rsidR="00FB7703">
              <w:rPr>
                <w:noProof/>
                <w:webHidden/>
              </w:rPr>
            </w:r>
            <w:r w:rsidR="00FB7703">
              <w:rPr>
                <w:noProof/>
                <w:webHidden/>
              </w:rPr>
              <w:fldChar w:fldCharType="separate"/>
            </w:r>
            <w:r w:rsidR="00FB7703">
              <w:rPr>
                <w:noProof/>
                <w:webHidden/>
              </w:rPr>
              <w:t>23</w:t>
            </w:r>
            <w:r w:rsidR="00FB7703">
              <w:rPr>
                <w:noProof/>
                <w:webHidden/>
              </w:rPr>
              <w:fldChar w:fldCharType="end"/>
            </w:r>
          </w:hyperlink>
        </w:p>
        <w:p w14:paraId="3F214FAE" w14:textId="1C8A8CB8" w:rsidR="00FB7703" w:rsidRDefault="007C3A59">
          <w:pPr>
            <w:pStyle w:val="TM3"/>
            <w:rPr>
              <w:rFonts w:asciiTheme="minorHAnsi" w:eastAsiaTheme="minorEastAsia" w:hAnsiTheme="minorHAnsi" w:cstheme="minorBidi"/>
              <w:noProof/>
              <w:sz w:val="22"/>
              <w:szCs w:val="22"/>
              <w:lang w:eastAsia="fr-FR"/>
            </w:rPr>
          </w:pPr>
          <w:hyperlink w:anchor="_Toc19963380" w:history="1">
            <w:r w:rsidR="00FB7703" w:rsidRPr="00176B4F">
              <w:rPr>
                <w:rStyle w:val="Lienhypertexte"/>
                <w:noProof/>
              </w:rPr>
              <w:t>ATOM :</w:t>
            </w:r>
            <w:r w:rsidR="00FB7703">
              <w:rPr>
                <w:noProof/>
                <w:webHidden/>
              </w:rPr>
              <w:tab/>
            </w:r>
            <w:r w:rsidR="00FB7703">
              <w:rPr>
                <w:noProof/>
                <w:webHidden/>
              </w:rPr>
              <w:fldChar w:fldCharType="begin"/>
            </w:r>
            <w:r w:rsidR="00FB7703">
              <w:rPr>
                <w:noProof/>
                <w:webHidden/>
              </w:rPr>
              <w:instrText xml:space="preserve"> PAGEREF _Toc19963380 \h </w:instrText>
            </w:r>
            <w:r w:rsidR="00FB7703">
              <w:rPr>
                <w:noProof/>
                <w:webHidden/>
              </w:rPr>
            </w:r>
            <w:r w:rsidR="00FB7703">
              <w:rPr>
                <w:noProof/>
                <w:webHidden/>
              </w:rPr>
              <w:fldChar w:fldCharType="separate"/>
            </w:r>
            <w:r w:rsidR="00FB7703">
              <w:rPr>
                <w:noProof/>
                <w:webHidden/>
              </w:rPr>
              <w:t>23</w:t>
            </w:r>
            <w:r w:rsidR="00FB7703">
              <w:rPr>
                <w:noProof/>
                <w:webHidden/>
              </w:rPr>
              <w:fldChar w:fldCharType="end"/>
            </w:r>
          </w:hyperlink>
        </w:p>
        <w:p w14:paraId="7BFA9C9A" w14:textId="18DA1D4B" w:rsidR="00FB7703" w:rsidRDefault="007C3A59">
          <w:pPr>
            <w:pStyle w:val="TM3"/>
            <w:rPr>
              <w:rFonts w:asciiTheme="minorHAnsi" w:eastAsiaTheme="minorEastAsia" w:hAnsiTheme="minorHAnsi" w:cstheme="minorBidi"/>
              <w:noProof/>
              <w:sz w:val="22"/>
              <w:szCs w:val="22"/>
              <w:lang w:eastAsia="fr-FR"/>
            </w:rPr>
          </w:pPr>
          <w:hyperlink w:anchor="_Toc19963381" w:history="1">
            <w:r w:rsidR="00FB7703" w:rsidRPr="00176B4F">
              <w:rPr>
                <w:rStyle w:val="Lienhypertexte"/>
                <w:noProof/>
              </w:rPr>
              <w:t>WAMP SERVER :</w:t>
            </w:r>
            <w:r w:rsidR="00FB7703">
              <w:rPr>
                <w:noProof/>
                <w:webHidden/>
              </w:rPr>
              <w:tab/>
            </w:r>
            <w:r w:rsidR="00FB7703">
              <w:rPr>
                <w:noProof/>
                <w:webHidden/>
              </w:rPr>
              <w:fldChar w:fldCharType="begin"/>
            </w:r>
            <w:r w:rsidR="00FB7703">
              <w:rPr>
                <w:noProof/>
                <w:webHidden/>
              </w:rPr>
              <w:instrText xml:space="preserve"> PAGEREF _Toc19963381 \h </w:instrText>
            </w:r>
            <w:r w:rsidR="00FB7703">
              <w:rPr>
                <w:noProof/>
                <w:webHidden/>
              </w:rPr>
            </w:r>
            <w:r w:rsidR="00FB7703">
              <w:rPr>
                <w:noProof/>
                <w:webHidden/>
              </w:rPr>
              <w:fldChar w:fldCharType="separate"/>
            </w:r>
            <w:r w:rsidR="00FB7703">
              <w:rPr>
                <w:noProof/>
                <w:webHidden/>
              </w:rPr>
              <w:t>23</w:t>
            </w:r>
            <w:r w:rsidR="00FB7703">
              <w:rPr>
                <w:noProof/>
                <w:webHidden/>
              </w:rPr>
              <w:fldChar w:fldCharType="end"/>
            </w:r>
          </w:hyperlink>
        </w:p>
        <w:p w14:paraId="5856AA58" w14:textId="2D9CE48A" w:rsidR="00FB7703" w:rsidRDefault="007C3A59">
          <w:pPr>
            <w:pStyle w:val="TM3"/>
            <w:rPr>
              <w:rFonts w:asciiTheme="minorHAnsi" w:eastAsiaTheme="minorEastAsia" w:hAnsiTheme="minorHAnsi" w:cstheme="minorBidi"/>
              <w:noProof/>
              <w:sz w:val="22"/>
              <w:szCs w:val="22"/>
              <w:lang w:eastAsia="fr-FR"/>
            </w:rPr>
          </w:pPr>
          <w:hyperlink w:anchor="_Toc19963382" w:history="1">
            <w:r w:rsidR="00FB7703" w:rsidRPr="00176B4F">
              <w:rPr>
                <w:rStyle w:val="Lienhypertexte"/>
                <w:noProof/>
              </w:rPr>
              <w:t>BOOTSTRAP :</w:t>
            </w:r>
            <w:r w:rsidR="00FB7703">
              <w:rPr>
                <w:noProof/>
                <w:webHidden/>
              </w:rPr>
              <w:tab/>
            </w:r>
            <w:r w:rsidR="00FB7703">
              <w:rPr>
                <w:noProof/>
                <w:webHidden/>
              </w:rPr>
              <w:fldChar w:fldCharType="begin"/>
            </w:r>
            <w:r w:rsidR="00FB7703">
              <w:rPr>
                <w:noProof/>
                <w:webHidden/>
              </w:rPr>
              <w:instrText xml:space="preserve"> PAGEREF _Toc19963382 \h </w:instrText>
            </w:r>
            <w:r w:rsidR="00FB7703">
              <w:rPr>
                <w:noProof/>
                <w:webHidden/>
              </w:rPr>
            </w:r>
            <w:r w:rsidR="00FB7703">
              <w:rPr>
                <w:noProof/>
                <w:webHidden/>
              </w:rPr>
              <w:fldChar w:fldCharType="separate"/>
            </w:r>
            <w:r w:rsidR="00FB7703">
              <w:rPr>
                <w:noProof/>
                <w:webHidden/>
              </w:rPr>
              <w:t>23</w:t>
            </w:r>
            <w:r w:rsidR="00FB7703">
              <w:rPr>
                <w:noProof/>
                <w:webHidden/>
              </w:rPr>
              <w:fldChar w:fldCharType="end"/>
            </w:r>
          </w:hyperlink>
        </w:p>
        <w:p w14:paraId="0FD1C91D" w14:textId="415C396A" w:rsidR="00FB7703" w:rsidRDefault="007C3A59">
          <w:pPr>
            <w:pStyle w:val="TM2"/>
            <w:rPr>
              <w:rFonts w:asciiTheme="minorHAnsi" w:eastAsiaTheme="minorEastAsia" w:hAnsiTheme="minorHAnsi" w:cstheme="minorBidi"/>
              <w:noProof/>
              <w:color w:val="auto"/>
              <w:sz w:val="22"/>
              <w:szCs w:val="22"/>
              <w:lang w:eastAsia="fr-FR"/>
            </w:rPr>
          </w:pPr>
          <w:hyperlink w:anchor="_Toc19963383" w:history="1">
            <w:r w:rsidR="00FB7703" w:rsidRPr="00176B4F">
              <w:rPr>
                <w:rStyle w:val="Lienhypertexte"/>
                <w:rFonts w:ascii="Symbol" w:hAnsi="Symbol"/>
                <w:noProof/>
              </w:rPr>
              <w:t></w:t>
            </w:r>
            <w:r w:rsidR="00FB7703">
              <w:rPr>
                <w:rFonts w:asciiTheme="minorHAnsi" w:eastAsiaTheme="minorEastAsia" w:hAnsiTheme="minorHAnsi" w:cstheme="minorBidi"/>
                <w:noProof/>
                <w:color w:val="auto"/>
                <w:sz w:val="22"/>
                <w:szCs w:val="22"/>
                <w:lang w:eastAsia="fr-FR"/>
              </w:rPr>
              <w:tab/>
            </w:r>
            <w:r w:rsidR="00FB7703" w:rsidRPr="00176B4F">
              <w:rPr>
                <w:rStyle w:val="Lienhypertexte"/>
                <w:noProof/>
              </w:rPr>
              <w:t>Implémentation de notre code :</w:t>
            </w:r>
            <w:r w:rsidR="00FB7703">
              <w:rPr>
                <w:noProof/>
                <w:webHidden/>
              </w:rPr>
              <w:tab/>
            </w:r>
            <w:r w:rsidR="00FB7703">
              <w:rPr>
                <w:noProof/>
                <w:webHidden/>
              </w:rPr>
              <w:fldChar w:fldCharType="begin"/>
            </w:r>
            <w:r w:rsidR="00FB7703">
              <w:rPr>
                <w:noProof/>
                <w:webHidden/>
              </w:rPr>
              <w:instrText xml:space="preserve"> PAGEREF _Toc19963383 \h </w:instrText>
            </w:r>
            <w:r w:rsidR="00FB7703">
              <w:rPr>
                <w:noProof/>
                <w:webHidden/>
              </w:rPr>
            </w:r>
            <w:r w:rsidR="00FB7703">
              <w:rPr>
                <w:noProof/>
                <w:webHidden/>
              </w:rPr>
              <w:fldChar w:fldCharType="separate"/>
            </w:r>
            <w:r w:rsidR="00FB7703">
              <w:rPr>
                <w:noProof/>
                <w:webHidden/>
              </w:rPr>
              <w:t>24</w:t>
            </w:r>
            <w:r w:rsidR="00FB7703">
              <w:rPr>
                <w:noProof/>
                <w:webHidden/>
              </w:rPr>
              <w:fldChar w:fldCharType="end"/>
            </w:r>
          </w:hyperlink>
        </w:p>
        <w:p w14:paraId="7E1D1A86" w14:textId="540AA262" w:rsidR="00FB7703" w:rsidRDefault="007C3A59">
          <w:pPr>
            <w:pStyle w:val="TM2"/>
            <w:rPr>
              <w:rFonts w:asciiTheme="minorHAnsi" w:eastAsiaTheme="minorEastAsia" w:hAnsiTheme="minorHAnsi" w:cstheme="minorBidi"/>
              <w:noProof/>
              <w:color w:val="auto"/>
              <w:sz w:val="22"/>
              <w:szCs w:val="22"/>
              <w:lang w:eastAsia="fr-FR"/>
            </w:rPr>
          </w:pPr>
          <w:hyperlink w:anchor="_Toc19963384" w:history="1">
            <w:r w:rsidR="00FB7703" w:rsidRPr="00176B4F">
              <w:rPr>
                <w:rStyle w:val="Lienhypertexte"/>
                <w:rFonts w:ascii="Symbol" w:hAnsi="Symbol"/>
                <w:noProof/>
              </w:rPr>
              <w:t></w:t>
            </w:r>
            <w:r w:rsidR="00FB7703">
              <w:rPr>
                <w:rFonts w:asciiTheme="minorHAnsi" w:eastAsiaTheme="minorEastAsia" w:hAnsiTheme="minorHAnsi" w:cstheme="minorBidi"/>
                <w:noProof/>
                <w:color w:val="auto"/>
                <w:sz w:val="22"/>
                <w:szCs w:val="22"/>
                <w:lang w:eastAsia="fr-FR"/>
              </w:rPr>
              <w:tab/>
            </w:r>
            <w:r w:rsidR="00FB7703" w:rsidRPr="00176B4F">
              <w:rPr>
                <w:rStyle w:val="Lienhypertexte"/>
                <w:noProof/>
              </w:rPr>
              <w:t>La sécurité de notre site :</w:t>
            </w:r>
            <w:r w:rsidR="00FB7703">
              <w:rPr>
                <w:noProof/>
                <w:webHidden/>
              </w:rPr>
              <w:tab/>
            </w:r>
            <w:r w:rsidR="00FB7703">
              <w:rPr>
                <w:noProof/>
                <w:webHidden/>
              </w:rPr>
              <w:fldChar w:fldCharType="begin"/>
            </w:r>
            <w:r w:rsidR="00FB7703">
              <w:rPr>
                <w:noProof/>
                <w:webHidden/>
              </w:rPr>
              <w:instrText xml:space="preserve"> PAGEREF _Toc19963384 \h </w:instrText>
            </w:r>
            <w:r w:rsidR="00FB7703">
              <w:rPr>
                <w:noProof/>
                <w:webHidden/>
              </w:rPr>
            </w:r>
            <w:r w:rsidR="00FB7703">
              <w:rPr>
                <w:noProof/>
                <w:webHidden/>
              </w:rPr>
              <w:fldChar w:fldCharType="separate"/>
            </w:r>
            <w:r w:rsidR="00FB7703">
              <w:rPr>
                <w:noProof/>
                <w:webHidden/>
              </w:rPr>
              <w:t>24</w:t>
            </w:r>
            <w:r w:rsidR="00FB7703">
              <w:rPr>
                <w:noProof/>
                <w:webHidden/>
              </w:rPr>
              <w:fldChar w:fldCharType="end"/>
            </w:r>
          </w:hyperlink>
        </w:p>
        <w:p w14:paraId="3D8F8156" w14:textId="346F6A5D" w:rsidR="00FB7703" w:rsidRDefault="007C3A59">
          <w:pPr>
            <w:pStyle w:val="TM3"/>
            <w:rPr>
              <w:rFonts w:asciiTheme="minorHAnsi" w:eastAsiaTheme="minorEastAsia" w:hAnsiTheme="minorHAnsi" w:cstheme="minorBidi"/>
              <w:noProof/>
              <w:sz w:val="22"/>
              <w:szCs w:val="22"/>
              <w:lang w:eastAsia="fr-FR"/>
            </w:rPr>
          </w:pPr>
          <w:hyperlink w:anchor="_Toc19963385" w:history="1">
            <w:r w:rsidR="00FB7703" w:rsidRPr="00176B4F">
              <w:rPr>
                <w:rStyle w:val="Lienhypertexte"/>
                <w:noProof/>
              </w:rPr>
              <w:t>Les fonctions de hachage de PHP :</w:t>
            </w:r>
            <w:r w:rsidR="00FB7703">
              <w:rPr>
                <w:noProof/>
                <w:webHidden/>
              </w:rPr>
              <w:tab/>
            </w:r>
            <w:r w:rsidR="00FB7703">
              <w:rPr>
                <w:noProof/>
                <w:webHidden/>
              </w:rPr>
              <w:fldChar w:fldCharType="begin"/>
            </w:r>
            <w:r w:rsidR="00FB7703">
              <w:rPr>
                <w:noProof/>
                <w:webHidden/>
              </w:rPr>
              <w:instrText xml:space="preserve"> PAGEREF _Toc19963385 \h </w:instrText>
            </w:r>
            <w:r w:rsidR="00FB7703">
              <w:rPr>
                <w:noProof/>
                <w:webHidden/>
              </w:rPr>
            </w:r>
            <w:r w:rsidR="00FB7703">
              <w:rPr>
                <w:noProof/>
                <w:webHidden/>
              </w:rPr>
              <w:fldChar w:fldCharType="separate"/>
            </w:r>
            <w:r w:rsidR="00FB7703">
              <w:rPr>
                <w:noProof/>
                <w:webHidden/>
              </w:rPr>
              <w:t>24</w:t>
            </w:r>
            <w:r w:rsidR="00FB7703">
              <w:rPr>
                <w:noProof/>
                <w:webHidden/>
              </w:rPr>
              <w:fldChar w:fldCharType="end"/>
            </w:r>
          </w:hyperlink>
        </w:p>
        <w:p w14:paraId="4561A76B" w14:textId="417CDE4C"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86" w:history="1">
            <w:r w:rsidR="00FB7703" w:rsidRPr="00176B4F">
              <w:rPr>
                <w:rStyle w:val="Lienhypertexte"/>
              </w:rPr>
              <w:t>Réalisation</w:t>
            </w:r>
            <w:r w:rsidR="00FB7703">
              <w:rPr>
                <w:webHidden/>
              </w:rPr>
              <w:tab/>
            </w:r>
            <w:r w:rsidR="00FB7703">
              <w:rPr>
                <w:webHidden/>
              </w:rPr>
              <w:fldChar w:fldCharType="begin"/>
            </w:r>
            <w:r w:rsidR="00FB7703">
              <w:rPr>
                <w:webHidden/>
              </w:rPr>
              <w:instrText xml:space="preserve"> PAGEREF _Toc19963386 \h </w:instrText>
            </w:r>
            <w:r w:rsidR="00FB7703">
              <w:rPr>
                <w:webHidden/>
              </w:rPr>
            </w:r>
            <w:r w:rsidR="00FB7703">
              <w:rPr>
                <w:webHidden/>
              </w:rPr>
              <w:fldChar w:fldCharType="separate"/>
            </w:r>
            <w:r w:rsidR="00FB7703">
              <w:rPr>
                <w:webHidden/>
              </w:rPr>
              <w:t>27</w:t>
            </w:r>
            <w:r w:rsidR="00FB7703">
              <w:rPr>
                <w:webHidden/>
              </w:rPr>
              <w:fldChar w:fldCharType="end"/>
            </w:r>
          </w:hyperlink>
        </w:p>
        <w:p w14:paraId="4E609248" w14:textId="757C8A20" w:rsidR="00FB7703" w:rsidRDefault="007C3A59">
          <w:pPr>
            <w:pStyle w:val="TM2"/>
            <w:rPr>
              <w:rFonts w:asciiTheme="minorHAnsi" w:eastAsiaTheme="minorEastAsia" w:hAnsiTheme="minorHAnsi" w:cstheme="minorBidi"/>
              <w:noProof/>
              <w:color w:val="auto"/>
              <w:sz w:val="22"/>
              <w:szCs w:val="22"/>
              <w:lang w:eastAsia="fr-FR"/>
            </w:rPr>
          </w:pPr>
          <w:hyperlink w:anchor="_Toc19963387" w:history="1">
            <w:r w:rsidR="00FB7703" w:rsidRPr="00176B4F">
              <w:rPr>
                <w:rStyle w:val="Lienhypertexte"/>
                <w:noProof/>
              </w:rPr>
              <w:t>Coté publique :</w:t>
            </w:r>
            <w:r w:rsidR="00FB7703">
              <w:rPr>
                <w:noProof/>
                <w:webHidden/>
              </w:rPr>
              <w:tab/>
            </w:r>
            <w:r w:rsidR="00FB7703">
              <w:rPr>
                <w:noProof/>
                <w:webHidden/>
              </w:rPr>
              <w:fldChar w:fldCharType="begin"/>
            </w:r>
            <w:r w:rsidR="00FB7703">
              <w:rPr>
                <w:noProof/>
                <w:webHidden/>
              </w:rPr>
              <w:instrText xml:space="preserve"> PAGEREF _Toc19963387 \h </w:instrText>
            </w:r>
            <w:r w:rsidR="00FB7703">
              <w:rPr>
                <w:noProof/>
                <w:webHidden/>
              </w:rPr>
            </w:r>
            <w:r w:rsidR="00FB7703">
              <w:rPr>
                <w:noProof/>
                <w:webHidden/>
              </w:rPr>
              <w:fldChar w:fldCharType="separate"/>
            </w:r>
            <w:r w:rsidR="00FB7703">
              <w:rPr>
                <w:noProof/>
                <w:webHidden/>
              </w:rPr>
              <w:t>27</w:t>
            </w:r>
            <w:r w:rsidR="00FB7703">
              <w:rPr>
                <w:noProof/>
                <w:webHidden/>
              </w:rPr>
              <w:fldChar w:fldCharType="end"/>
            </w:r>
          </w:hyperlink>
        </w:p>
        <w:p w14:paraId="69D8A8E6" w14:textId="5CE2EBED"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88" w:history="1">
            <w:r w:rsidR="00FB7703" w:rsidRPr="00176B4F">
              <w:rPr>
                <w:rStyle w:val="Lienhypertexte"/>
              </w:rPr>
              <w:t>Coté administration :</w:t>
            </w:r>
            <w:r w:rsidR="00FB7703">
              <w:rPr>
                <w:webHidden/>
              </w:rPr>
              <w:tab/>
            </w:r>
            <w:r w:rsidR="00FB7703">
              <w:rPr>
                <w:webHidden/>
              </w:rPr>
              <w:fldChar w:fldCharType="begin"/>
            </w:r>
            <w:r w:rsidR="00FB7703">
              <w:rPr>
                <w:webHidden/>
              </w:rPr>
              <w:instrText xml:space="preserve"> PAGEREF _Toc19963388 \h </w:instrText>
            </w:r>
            <w:r w:rsidR="00FB7703">
              <w:rPr>
                <w:webHidden/>
              </w:rPr>
            </w:r>
            <w:r w:rsidR="00FB7703">
              <w:rPr>
                <w:webHidden/>
              </w:rPr>
              <w:fldChar w:fldCharType="separate"/>
            </w:r>
            <w:r w:rsidR="00FB7703">
              <w:rPr>
                <w:webHidden/>
              </w:rPr>
              <w:t>29</w:t>
            </w:r>
            <w:r w:rsidR="00FB7703">
              <w:rPr>
                <w:webHidden/>
              </w:rPr>
              <w:fldChar w:fldCharType="end"/>
            </w:r>
          </w:hyperlink>
        </w:p>
        <w:p w14:paraId="37D46A1B" w14:textId="0C9E7CE3" w:rsidR="00FB7703" w:rsidRDefault="007C3A59">
          <w:pPr>
            <w:pStyle w:val="TM2"/>
            <w:rPr>
              <w:rFonts w:asciiTheme="minorHAnsi" w:eastAsiaTheme="minorEastAsia" w:hAnsiTheme="minorHAnsi" w:cstheme="minorBidi"/>
              <w:noProof/>
              <w:color w:val="auto"/>
              <w:sz w:val="22"/>
              <w:szCs w:val="22"/>
              <w:lang w:eastAsia="fr-FR"/>
            </w:rPr>
          </w:pPr>
          <w:hyperlink w:anchor="_Toc19963389" w:history="1">
            <w:r w:rsidR="00FB7703" w:rsidRPr="00176B4F">
              <w:rPr>
                <w:rStyle w:val="Lienhypertexte"/>
                <w:noProof/>
              </w:rPr>
              <w:t>Coté médecin :</w:t>
            </w:r>
            <w:r w:rsidR="00FB7703">
              <w:rPr>
                <w:noProof/>
                <w:webHidden/>
              </w:rPr>
              <w:tab/>
            </w:r>
            <w:r w:rsidR="00FB7703">
              <w:rPr>
                <w:noProof/>
                <w:webHidden/>
              </w:rPr>
              <w:fldChar w:fldCharType="begin"/>
            </w:r>
            <w:r w:rsidR="00FB7703">
              <w:rPr>
                <w:noProof/>
                <w:webHidden/>
              </w:rPr>
              <w:instrText xml:space="preserve"> PAGEREF _Toc19963389 \h </w:instrText>
            </w:r>
            <w:r w:rsidR="00FB7703">
              <w:rPr>
                <w:noProof/>
                <w:webHidden/>
              </w:rPr>
            </w:r>
            <w:r w:rsidR="00FB7703">
              <w:rPr>
                <w:noProof/>
                <w:webHidden/>
              </w:rPr>
              <w:fldChar w:fldCharType="separate"/>
            </w:r>
            <w:r w:rsidR="00FB7703">
              <w:rPr>
                <w:noProof/>
                <w:webHidden/>
              </w:rPr>
              <w:t>30</w:t>
            </w:r>
            <w:r w:rsidR="00FB7703">
              <w:rPr>
                <w:noProof/>
                <w:webHidden/>
              </w:rPr>
              <w:fldChar w:fldCharType="end"/>
            </w:r>
          </w:hyperlink>
        </w:p>
        <w:p w14:paraId="6AF74C85" w14:textId="2C55E777"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90" w:history="1">
            <w:r w:rsidR="00FB7703" w:rsidRPr="00176B4F">
              <w:rPr>
                <w:rStyle w:val="Lienhypertexte"/>
              </w:rPr>
              <w:t>Coté patient :</w:t>
            </w:r>
            <w:r w:rsidR="00FB7703">
              <w:rPr>
                <w:webHidden/>
              </w:rPr>
              <w:tab/>
            </w:r>
            <w:r w:rsidR="00FB7703">
              <w:rPr>
                <w:webHidden/>
              </w:rPr>
              <w:fldChar w:fldCharType="begin"/>
            </w:r>
            <w:r w:rsidR="00FB7703">
              <w:rPr>
                <w:webHidden/>
              </w:rPr>
              <w:instrText xml:space="preserve"> PAGEREF _Toc19963390 \h </w:instrText>
            </w:r>
            <w:r w:rsidR="00FB7703">
              <w:rPr>
                <w:webHidden/>
              </w:rPr>
            </w:r>
            <w:r w:rsidR="00FB7703">
              <w:rPr>
                <w:webHidden/>
              </w:rPr>
              <w:fldChar w:fldCharType="separate"/>
            </w:r>
            <w:r w:rsidR="00FB7703">
              <w:rPr>
                <w:webHidden/>
              </w:rPr>
              <w:t>31</w:t>
            </w:r>
            <w:r w:rsidR="00FB7703">
              <w:rPr>
                <w:webHidden/>
              </w:rPr>
              <w:fldChar w:fldCharType="end"/>
            </w:r>
          </w:hyperlink>
        </w:p>
        <w:p w14:paraId="2C3F8BCB" w14:textId="5D992FC3"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91" w:history="1">
            <w:r w:rsidR="00FB7703" w:rsidRPr="00176B4F">
              <w:rPr>
                <w:rStyle w:val="Lienhypertexte"/>
              </w:rPr>
              <w:t>Bibliographie</w:t>
            </w:r>
            <w:r w:rsidR="00FB7703">
              <w:rPr>
                <w:webHidden/>
              </w:rPr>
              <w:tab/>
            </w:r>
            <w:r w:rsidR="00FB7703">
              <w:rPr>
                <w:webHidden/>
              </w:rPr>
              <w:fldChar w:fldCharType="begin"/>
            </w:r>
            <w:r w:rsidR="00FB7703">
              <w:rPr>
                <w:webHidden/>
              </w:rPr>
              <w:instrText xml:space="preserve"> PAGEREF _Toc19963391 \h </w:instrText>
            </w:r>
            <w:r w:rsidR="00FB7703">
              <w:rPr>
                <w:webHidden/>
              </w:rPr>
            </w:r>
            <w:r w:rsidR="00FB7703">
              <w:rPr>
                <w:webHidden/>
              </w:rPr>
              <w:fldChar w:fldCharType="separate"/>
            </w:r>
            <w:r w:rsidR="00FB7703">
              <w:rPr>
                <w:webHidden/>
              </w:rPr>
              <w:t>32</w:t>
            </w:r>
            <w:r w:rsidR="00FB7703">
              <w:rPr>
                <w:webHidden/>
              </w:rPr>
              <w:fldChar w:fldCharType="end"/>
            </w:r>
          </w:hyperlink>
        </w:p>
        <w:p w14:paraId="1CE2BFCB" w14:textId="0901972F" w:rsidR="00FB7703" w:rsidRDefault="007C3A59" w:rsidP="00FB7703">
          <w:pPr>
            <w:pStyle w:val="TM1"/>
            <w:rPr>
              <w:rFonts w:asciiTheme="minorHAnsi" w:eastAsiaTheme="minorEastAsia" w:hAnsiTheme="minorHAnsi" w:cstheme="minorBidi"/>
              <w:color w:val="000000"/>
              <w:sz w:val="22"/>
              <w:szCs w:val="22"/>
              <w:lang w:eastAsia="fr-FR"/>
              <w14:textFill>
                <w14:solidFill>
                  <w14:srgbClr w14:val="000000">
                    <w14:lumMod w14:val="65000"/>
                    <w14:lumOff w14:val="35000"/>
                  </w14:srgbClr>
                </w14:solidFill>
              </w14:textFill>
            </w:rPr>
          </w:pPr>
          <w:hyperlink w:anchor="_Toc19963392" w:history="1">
            <w:r w:rsidR="00FB7703" w:rsidRPr="00176B4F">
              <w:rPr>
                <w:rStyle w:val="Lienhypertexte"/>
              </w:rPr>
              <w:t>Résumé :</w:t>
            </w:r>
            <w:r w:rsidR="00FB7703">
              <w:rPr>
                <w:webHidden/>
              </w:rPr>
              <w:tab/>
            </w:r>
            <w:r w:rsidR="00FB7703">
              <w:rPr>
                <w:webHidden/>
              </w:rPr>
              <w:fldChar w:fldCharType="begin"/>
            </w:r>
            <w:r w:rsidR="00FB7703">
              <w:rPr>
                <w:webHidden/>
              </w:rPr>
              <w:instrText xml:space="preserve"> PAGEREF _Toc19963392 \h </w:instrText>
            </w:r>
            <w:r w:rsidR="00FB7703">
              <w:rPr>
                <w:webHidden/>
              </w:rPr>
            </w:r>
            <w:r w:rsidR="00FB7703">
              <w:rPr>
                <w:webHidden/>
              </w:rPr>
              <w:fldChar w:fldCharType="separate"/>
            </w:r>
            <w:r w:rsidR="00FB7703">
              <w:rPr>
                <w:webHidden/>
              </w:rPr>
              <w:t>33</w:t>
            </w:r>
            <w:r w:rsidR="00FB7703">
              <w:rPr>
                <w:webHidden/>
              </w:rPr>
              <w:fldChar w:fldCharType="end"/>
            </w:r>
          </w:hyperlink>
        </w:p>
        <w:p w14:paraId="29AB37D2" w14:textId="1D11926F" w:rsidR="00FB7703" w:rsidRDefault="00FB7703">
          <w:r>
            <w:rPr>
              <w:b/>
              <w:bCs/>
            </w:rPr>
            <w:fldChar w:fldCharType="end"/>
          </w:r>
        </w:p>
      </w:sdtContent>
    </w:sdt>
    <w:p w14:paraId="404098EA" w14:textId="3582B84D" w:rsidR="00EA6F52" w:rsidRDefault="00EA6F52"/>
    <w:p w14:paraId="68745C45" w14:textId="77777777" w:rsidR="004F754C" w:rsidRPr="005C74A0" w:rsidRDefault="004F754C">
      <w:pPr>
        <w:pStyle w:val="Sansinterligne"/>
        <w:jc w:val="center"/>
        <w:rPr>
          <w:rFonts w:cstheme="majorBidi"/>
          <w:sz w:val="36"/>
          <w:szCs w:val="36"/>
          <w:u w:val="single"/>
        </w:rPr>
      </w:pPr>
    </w:p>
    <w:p w14:paraId="53049F01" w14:textId="77777777" w:rsidR="006A0E3C" w:rsidRPr="005C74A0" w:rsidRDefault="006A0E3C">
      <w:pPr>
        <w:rPr>
          <w:rFonts w:cstheme="majorBidi"/>
        </w:rPr>
      </w:pPr>
    </w:p>
    <w:p w14:paraId="7354BE54" w14:textId="77777777" w:rsidR="00081AF7" w:rsidRPr="005C74A0" w:rsidRDefault="00081AF7">
      <w:pPr>
        <w:pStyle w:val="Sansinterligne"/>
        <w:jc w:val="center"/>
        <w:rPr>
          <w:rFonts w:cstheme="majorBidi"/>
          <w:sz w:val="36"/>
          <w:szCs w:val="36"/>
          <w:u w:val="single"/>
        </w:rPr>
      </w:pPr>
    </w:p>
    <w:p w14:paraId="15169BF9" w14:textId="77777777" w:rsidR="00081AF7" w:rsidRPr="0096587E" w:rsidRDefault="006A0E3C" w:rsidP="006A0E3C">
      <w:pPr>
        <w:pageBreakBefore/>
        <w:suppressAutoHyphens w:val="0"/>
        <w:ind w:right="0"/>
        <w:jc w:val="center"/>
        <w:rPr>
          <w:rFonts w:cstheme="majorBidi"/>
          <w:b/>
          <w:bCs/>
          <w:color w:val="2F5496" w:themeColor="accent1" w:themeShade="BF"/>
          <w:sz w:val="36"/>
          <w:szCs w:val="36"/>
        </w:rPr>
      </w:pPr>
      <w:r w:rsidRPr="0096587E">
        <w:rPr>
          <w:rFonts w:cstheme="majorBidi"/>
          <w:b/>
          <w:bCs/>
          <w:color w:val="2F5496" w:themeColor="accent1" w:themeShade="BF"/>
          <w:sz w:val="36"/>
          <w:szCs w:val="36"/>
        </w:rPr>
        <w:lastRenderedPageBreak/>
        <w:t xml:space="preserve">Liste des figures </w:t>
      </w:r>
    </w:p>
    <w:p w14:paraId="1F6A51E3" w14:textId="77777777" w:rsidR="00081AF7" w:rsidRPr="005C74A0" w:rsidRDefault="00081AF7">
      <w:pPr>
        <w:pStyle w:val="Sansinterligne"/>
        <w:jc w:val="center"/>
        <w:rPr>
          <w:rFonts w:cstheme="majorBidi"/>
          <w:sz w:val="24"/>
          <w:szCs w:val="24"/>
          <w:u w:val="single"/>
        </w:rPr>
      </w:pPr>
    </w:p>
    <w:p w14:paraId="4CD42E4E" w14:textId="77777777" w:rsidR="00081AF7" w:rsidRPr="005C74A0" w:rsidRDefault="00081AF7">
      <w:pPr>
        <w:pStyle w:val="Sansinterligne"/>
        <w:jc w:val="center"/>
        <w:rPr>
          <w:rFonts w:cstheme="majorBidi"/>
          <w:sz w:val="24"/>
          <w:szCs w:val="24"/>
          <w:u w:val="single"/>
        </w:rPr>
      </w:pPr>
    </w:p>
    <w:p w14:paraId="03015310" w14:textId="77777777" w:rsidR="00081AF7" w:rsidRPr="005C74A0" w:rsidRDefault="00081AF7">
      <w:pPr>
        <w:pStyle w:val="Sansinterligne"/>
        <w:jc w:val="center"/>
        <w:rPr>
          <w:rFonts w:cstheme="majorBidi"/>
          <w:sz w:val="24"/>
          <w:szCs w:val="24"/>
          <w:u w:val="single"/>
        </w:rPr>
      </w:pPr>
    </w:p>
    <w:p w14:paraId="0386CA60" w14:textId="434CDF16" w:rsidR="001D2314" w:rsidRPr="00FB7703" w:rsidRDefault="001D2314">
      <w:pPr>
        <w:pStyle w:val="Tabledesillustrations"/>
        <w:rPr>
          <w:rFonts w:asciiTheme="minorHAnsi" w:eastAsiaTheme="minorEastAsia" w:hAnsiTheme="minorHAnsi" w:cstheme="minorBidi"/>
          <w:noProof/>
          <w:color w:val="000000" w:themeColor="text1"/>
          <w:sz w:val="22"/>
          <w:szCs w:val="22"/>
          <w:lang w:eastAsia="fr-FR"/>
        </w:rPr>
      </w:pPr>
      <w:r w:rsidRPr="00FB7703">
        <w:rPr>
          <w:rFonts w:cstheme="majorBidi"/>
          <w:color w:val="000000" w:themeColor="text1"/>
          <w:sz w:val="36"/>
          <w:szCs w:val="36"/>
          <w:u w:val="single"/>
        </w:rPr>
        <w:fldChar w:fldCharType="begin"/>
      </w:r>
      <w:r w:rsidRPr="00FB7703">
        <w:rPr>
          <w:rFonts w:cstheme="majorBidi"/>
          <w:color w:val="000000" w:themeColor="text1"/>
          <w:sz w:val="36"/>
          <w:szCs w:val="36"/>
          <w:u w:val="single"/>
        </w:rPr>
        <w:instrText xml:space="preserve"> TOC \h \z \c "Figure" </w:instrText>
      </w:r>
      <w:r w:rsidRPr="00FB7703">
        <w:rPr>
          <w:rFonts w:cstheme="majorBidi"/>
          <w:color w:val="000000" w:themeColor="text1"/>
          <w:sz w:val="36"/>
          <w:szCs w:val="36"/>
          <w:u w:val="single"/>
        </w:rPr>
        <w:fldChar w:fldCharType="separate"/>
      </w:r>
      <w:hyperlink w:anchor="_Toc19909514" w:history="1">
        <w:r w:rsidRPr="00FB7703">
          <w:rPr>
            <w:rStyle w:val="Lienhypertexte"/>
            <w:noProof/>
            <w:color w:val="000000" w:themeColor="text1"/>
          </w:rPr>
          <w:t>Figure 1 :</w:t>
        </w:r>
        <w:r w:rsidR="00836888" w:rsidRPr="00FB7703">
          <w:rPr>
            <w:rStyle w:val="Lienhypertexte"/>
            <w:noProof/>
            <w:color w:val="000000" w:themeColor="text1"/>
          </w:rPr>
          <w:t>C</w:t>
        </w:r>
        <w:r w:rsidRPr="00FB7703">
          <w:rPr>
            <w:rStyle w:val="Lienhypertexte"/>
            <w:noProof/>
            <w:color w:val="000000" w:themeColor="text1"/>
          </w:rPr>
          <w:t>as d'utilisation</w:t>
        </w:r>
        <w:r w:rsidRPr="00FB7703">
          <w:rPr>
            <w:noProof/>
            <w:webHidden/>
            <w:color w:val="000000" w:themeColor="text1"/>
          </w:rPr>
          <w:tab/>
        </w:r>
        <w:r w:rsidRPr="00FB7703">
          <w:rPr>
            <w:noProof/>
            <w:webHidden/>
            <w:color w:val="000000" w:themeColor="text1"/>
          </w:rPr>
          <w:fldChar w:fldCharType="begin"/>
        </w:r>
        <w:r w:rsidRPr="00FB7703">
          <w:rPr>
            <w:noProof/>
            <w:webHidden/>
            <w:color w:val="000000" w:themeColor="text1"/>
          </w:rPr>
          <w:instrText xml:space="preserve"> PAGEREF _Toc19909514 \h </w:instrText>
        </w:r>
        <w:r w:rsidRPr="00FB7703">
          <w:rPr>
            <w:noProof/>
            <w:webHidden/>
            <w:color w:val="000000" w:themeColor="text1"/>
          </w:rPr>
        </w:r>
        <w:r w:rsidRPr="00FB7703">
          <w:rPr>
            <w:noProof/>
            <w:webHidden/>
            <w:color w:val="000000" w:themeColor="text1"/>
          </w:rPr>
          <w:fldChar w:fldCharType="separate"/>
        </w:r>
        <w:r w:rsidRPr="00FB7703">
          <w:rPr>
            <w:noProof/>
            <w:webHidden/>
            <w:color w:val="000000" w:themeColor="text1"/>
          </w:rPr>
          <w:t>16</w:t>
        </w:r>
        <w:r w:rsidRPr="00FB7703">
          <w:rPr>
            <w:noProof/>
            <w:webHidden/>
            <w:color w:val="000000" w:themeColor="text1"/>
          </w:rPr>
          <w:fldChar w:fldCharType="end"/>
        </w:r>
      </w:hyperlink>
    </w:p>
    <w:p w14:paraId="650E665E" w14:textId="2E490B8D"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8" w:anchor="_Toc19909515" w:history="1">
        <w:r w:rsidR="001D2314" w:rsidRPr="00FB7703">
          <w:rPr>
            <w:rStyle w:val="Lienhypertexte"/>
            <w:noProof/>
            <w:color w:val="000000" w:themeColor="text1"/>
          </w:rPr>
          <w:t>Figure 2:</w:t>
        </w:r>
        <w:r w:rsidR="00FB7703">
          <w:rPr>
            <w:rStyle w:val="Lienhypertexte"/>
            <w:noProof/>
            <w:color w:val="000000" w:themeColor="text1"/>
          </w:rPr>
          <w:t xml:space="preserve"> </w:t>
        </w:r>
        <w:r w:rsidR="001D2314" w:rsidRPr="00FB7703">
          <w:rPr>
            <w:rStyle w:val="Lienhypertexte"/>
            <w:noProof/>
            <w:color w:val="000000" w:themeColor="text1"/>
          </w:rPr>
          <w:t>Diagramme de cas d'utilisation</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_Toc19909515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17</w:t>
        </w:r>
        <w:r w:rsidR="001D2314" w:rsidRPr="00FB7703">
          <w:rPr>
            <w:noProof/>
            <w:webHidden/>
            <w:color w:val="000000" w:themeColor="text1"/>
          </w:rPr>
          <w:fldChar w:fldCharType="end"/>
        </w:r>
      </w:hyperlink>
    </w:p>
    <w:p w14:paraId="747A0567" w14:textId="753285EF"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9" w:anchor="_Toc19909516" w:history="1">
        <w:r w:rsidR="001D2314" w:rsidRPr="00FB7703">
          <w:rPr>
            <w:rStyle w:val="Lienhypertexte"/>
            <w:noProof/>
            <w:color w:val="000000" w:themeColor="text1"/>
          </w:rPr>
          <w:t>Figure 3:</w:t>
        </w:r>
        <w:r w:rsidR="00FB7703">
          <w:rPr>
            <w:rStyle w:val="Lienhypertexte"/>
            <w:noProof/>
            <w:color w:val="000000" w:themeColor="text1"/>
          </w:rPr>
          <w:t xml:space="preserve"> </w:t>
        </w:r>
        <w:r w:rsidR="001D2314" w:rsidRPr="00FB7703">
          <w:rPr>
            <w:rStyle w:val="Lienhypertexte"/>
            <w:noProof/>
            <w:color w:val="000000" w:themeColor="text1"/>
          </w:rPr>
          <w:t>Diagramme de séquence "secrétaire"</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_Toc19909516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18</w:t>
        </w:r>
        <w:r w:rsidR="001D2314" w:rsidRPr="00FB7703">
          <w:rPr>
            <w:noProof/>
            <w:webHidden/>
            <w:color w:val="000000" w:themeColor="text1"/>
          </w:rPr>
          <w:fldChar w:fldCharType="end"/>
        </w:r>
      </w:hyperlink>
    </w:p>
    <w:p w14:paraId="082E37C8" w14:textId="2C5BB5DA"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0" w:anchor="_Toc19909517" w:history="1">
        <w:r w:rsidR="001D2314" w:rsidRPr="00FB7703">
          <w:rPr>
            <w:rStyle w:val="Lienhypertexte"/>
            <w:noProof/>
            <w:color w:val="000000" w:themeColor="text1"/>
          </w:rPr>
          <w:t>Figure 4:Diagramme de séquence "médecin"</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_Toc19909517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19</w:t>
        </w:r>
        <w:r w:rsidR="001D2314" w:rsidRPr="00FB7703">
          <w:rPr>
            <w:noProof/>
            <w:webHidden/>
            <w:color w:val="000000" w:themeColor="text1"/>
          </w:rPr>
          <w:fldChar w:fldCharType="end"/>
        </w:r>
      </w:hyperlink>
    </w:p>
    <w:p w14:paraId="701EB4C4" w14:textId="567EC54D"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1" w:anchor="_Toc19909518" w:history="1">
        <w:r w:rsidR="001D2314" w:rsidRPr="00FB7703">
          <w:rPr>
            <w:rStyle w:val="Lienhypertexte"/>
            <w:noProof/>
            <w:color w:val="000000" w:themeColor="text1"/>
          </w:rPr>
          <w:t>Figure 5:Diagramme de séquence "patient"</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_Toc19909518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20</w:t>
        </w:r>
        <w:r w:rsidR="001D2314" w:rsidRPr="00FB7703">
          <w:rPr>
            <w:noProof/>
            <w:webHidden/>
            <w:color w:val="000000" w:themeColor="text1"/>
          </w:rPr>
          <w:fldChar w:fldCharType="end"/>
        </w:r>
      </w:hyperlink>
    </w:p>
    <w:p w14:paraId="6509BD7C" w14:textId="7717380A"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2" w:anchor="_Toc19909519" w:history="1">
        <w:r w:rsidR="001D2314" w:rsidRPr="00FB7703">
          <w:rPr>
            <w:rStyle w:val="Lienhypertexte"/>
            <w:noProof/>
            <w:color w:val="000000" w:themeColor="text1"/>
          </w:rPr>
          <w:t>Figure 6:</w:t>
        </w:r>
        <w:r w:rsidR="00FB7703">
          <w:rPr>
            <w:rStyle w:val="Lienhypertexte"/>
            <w:noProof/>
            <w:color w:val="000000" w:themeColor="text1"/>
          </w:rPr>
          <w:t xml:space="preserve"> </w:t>
        </w:r>
        <w:r w:rsidR="001D2314" w:rsidRPr="00FB7703">
          <w:rPr>
            <w:rStyle w:val="Lienhypertexte"/>
            <w:noProof/>
            <w:color w:val="000000" w:themeColor="text1"/>
          </w:rPr>
          <w:t>Diagramme de classe</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_Toc19909519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21</w:t>
        </w:r>
        <w:r w:rsidR="001D2314" w:rsidRPr="00FB7703">
          <w:rPr>
            <w:noProof/>
            <w:webHidden/>
            <w:color w:val="000000" w:themeColor="text1"/>
          </w:rPr>
          <w:fldChar w:fldCharType="end"/>
        </w:r>
      </w:hyperlink>
    </w:p>
    <w:p w14:paraId="41B728AC" w14:textId="1F4E45A5"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3" w:anchor="_Toc19909520" w:history="1">
        <w:r w:rsidR="001D2314" w:rsidRPr="00FB7703">
          <w:rPr>
            <w:rStyle w:val="Lienhypertexte"/>
            <w:noProof/>
            <w:color w:val="000000" w:themeColor="text1"/>
          </w:rPr>
          <w:t>Figure 7: Fonction de hachage</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_Toc19909520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25</w:t>
        </w:r>
        <w:r w:rsidR="001D2314" w:rsidRPr="00FB7703">
          <w:rPr>
            <w:noProof/>
            <w:webHidden/>
            <w:color w:val="000000" w:themeColor="text1"/>
          </w:rPr>
          <w:fldChar w:fldCharType="end"/>
        </w:r>
      </w:hyperlink>
    </w:p>
    <w:p w14:paraId="2AA0142B" w14:textId="2F6038CD"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4" w:anchor="_Toc19909521" w:history="1">
        <w:r w:rsidR="001D2314" w:rsidRPr="00FB7703">
          <w:rPr>
            <w:rStyle w:val="Lienhypertexte"/>
            <w:noProof/>
            <w:color w:val="000000" w:themeColor="text1"/>
          </w:rPr>
          <w:t>Figure 8: Mot de passe haché</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_Toc19909521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25</w:t>
        </w:r>
        <w:r w:rsidR="001D2314" w:rsidRPr="00FB7703">
          <w:rPr>
            <w:noProof/>
            <w:webHidden/>
            <w:color w:val="000000" w:themeColor="text1"/>
          </w:rPr>
          <w:fldChar w:fldCharType="end"/>
        </w:r>
      </w:hyperlink>
    </w:p>
    <w:p w14:paraId="5A328C9D" w14:textId="4083D1BE"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5" w:anchor="_Toc19909522" w:history="1">
        <w:r w:rsidR="001D2314" w:rsidRPr="00FB7703">
          <w:rPr>
            <w:rStyle w:val="Lienhypertexte"/>
            <w:noProof/>
            <w:color w:val="000000" w:themeColor="text1"/>
          </w:rPr>
          <w:t>Figure 9: Erreur formulaire</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_Toc19909522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26</w:t>
        </w:r>
        <w:r w:rsidR="001D2314" w:rsidRPr="00FB7703">
          <w:rPr>
            <w:noProof/>
            <w:webHidden/>
            <w:color w:val="000000" w:themeColor="text1"/>
          </w:rPr>
          <w:fldChar w:fldCharType="end"/>
        </w:r>
      </w:hyperlink>
    </w:p>
    <w:p w14:paraId="60493874" w14:textId="049BA8BB"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6" w:anchor="_Toc19909523" w:history="1">
        <w:r w:rsidR="001D2314" w:rsidRPr="00FB7703">
          <w:rPr>
            <w:rStyle w:val="Lienhypertexte"/>
            <w:noProof/>
            <w:color w:val="000000" w:themeColor="text1"/>
          </w:rPr>
          <w:t>Figure 10: Page d’accueil</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_Toc19909523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27</w:t>
        </w:r>
        <w:r w:rsidR="001D2314" w:rsidRPr="00FB7703">
          <w:rPr>
            <w:noProof/>
            <w:webHidden/>
            <w:color w:val="000000" w:themeColor="text1"/>
          </w:rPr>
          <w:fldChar w:fldCharType="end"/>
        </w:r>
      </w:hyperlink>
    </w:p>
    <w:p w14:paraId="740796AD" w14:textId="4507A44A"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7" w:anchor="_Toc19909524" w:history="1">
        <w:r w:rsidR="001D2314" w:rsidRPr="00FB7703">
          <w:rPr>
            <w:rStyle w:val="Lienhypertexte"/>
            <w:noProof/>
            <w:color w:val="000000" w:themeColor="text1"/>
          </w:rPr>
          <w:t>Figure 11: Coté administrateur "secrétaire "</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_Toc19909524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28</w:t>
        </w:r>
        <w:r w:rsidR="001D2314" w:rsidRPr="00FB7703">
          <w:rPr>
            <w:noProof/>
            <w:webHidden/>
            <w:color w:val="000000" w:themeColor="text1"/>
          </w:rPr>
          <w:fldChar w:fldCharType="end"/>
        </w:r>
      </w:hyperlink>
    </w:p>
    <w:p w14:paraId="622C5133" w14:textId="7AE800A0"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8" w:anchor="_Toc19909525" w:history="1">
        <w:r w:rsidR="001D2314" w:rsidRPr="00FB7703">
          <w:rPr>
            <w:rStyle w:val="Lienhypertexte"/>
            <w:noProof/>
            <w:color w:val="000000" w:themeColor="text1"/>
          </w:rPr>
          <w:t>Figure 12: Page de contrôle du médecin</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_Toc19909525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29</w:t>
        </w:r>
        <w:r w:rsidR="001D2314" w:rsidRPr="00FB7703">
          <w:rPr>
            <w:noProof/>
            <w:webHidden/>
            <w:color w:val="000000" w:themeColor="text1"/>
          </w:rPr>
          <w:fldChar w:fldCharType="end"/>
        </w:r>
      </w:hyperlink>
    </w:p>
    <w:p w14:paraId="5933F029" w14:textId="18069A92" w:rsidR="001D2314" w:rsidRPr="00FB7703" w:rsidRDefault="007C3A59">
      <w:pPr>
        <w:pStyle w:val="Tabledesillustrations"/>
        <w:rPr>
          <w:rFonts w:asciiTheme="minorHAnsi" w:eastAsiaTheme="minorEastAsia" w:hAnsiTheme="minorHAnsi" w:cstheme="minorBidi"/>
          <w:noProof/>
          <w:color w:val="000000" w:themeColor="text1"/>
          <w:sz w:val="22"/>
          <w:szCs w:val="22"/>
          <w:lang w:eastAsia="fr-FR"/>
        </w:rPr>
      </w:pPr>
      <w:hyperlink r:id="rId19" w:anchor="_Toc19909526" w:history="1">
        <w:r w:rsidR="001D2314" w:rsidRPr="00FB7703">
          <w:rPr>
            <w:rStyle w:val="Lienhypertexte"/>
            <w:noProof/>
            <w:color w:val="000000" w:themeColor="text1"/>
          </w:rPr>
          <w:t>Figure 13: Patients panel</w:t>
        </w:r>
        <w:r w:rsidR="001D2314" w:rsidRPr="00FB7703">
          <w:rPr>
            <w:noProof/>
            <w:webHidden/>
            <w:color w:val="000000" w:themeColor="text1"/>
          </w:rPr>
          <w:tab/>
        </w:r>
        <w:r w:rsidR="001D2314" w:rsidRPr="00FB7703">
          <w:rPr>
            <w:noProof/>
            <w:webHidden/>
            <w:color w:val="000000" w:themeColor="text1"/>
          </w:rPr>
          <w:fldChar w:fldCharType="begin"/>
        </w:r>
        <w:r w:rsidR="001D2314" w:rsidRPr="00FB7703">
          <w:rPr>
            <w:noProof/>
            <w:webHidden/>
            <w:color w:val="000000" w:themeColor="text1"/>
          </w:rPr>
          <w:instrText xml:space="preserve"> PAGEREF _Toc19909526 \h </w:instrText>
        </w:r>
        <w:r w:rsidR="001D2314" w:rsidRPr="00FB7703">
          <w:rPr>
            <w:noProof/>
            <w:webHidden/>
            <w:color w:val="000000" w:themeColor="text1"/>
          </w:rPr>
        </w:r>
        <w:r w:rsidR="001D2314" w:rsidRPr="00FB7703">
          <w:rPr>
            <w:noProof/>
            <w:webHidden/>
            <w:color w:val="000000" w:themeColor="text1"/>
          </w:rPr>
          <w:fldChar w:fldCharType="separate"/>
        </w:r>
        <w:r w:rsidR="001D2314" w:rsidRPr="00FB7703">
          <w:rPr>
            <w:noProof/>
            <w:webHidden/>
            <w:color w:val="000000" w:themeColor="text1"/>
          </w:rPr>
          <w:t>30</w:t>
        </w:r>
        <w:r w:rsidR="001D2314" w:rsidRPr="00FB7703">
          <w:rPr>
            <w:noProof/>
            <w:webHidden/>
            <w:color w:val="000000" w:themeColor="text1"/>
          </w:rPr>
          <w:fldChar w:fldCharType="end"/>
        </w:r>
      </w:hyperlink>
    </w:p>
    <w:p w14:paraId="64DC2F6D" w14:textId="7BA075A3" w:rsidR="00081AF7" w:rsidRPr="005C74A0" w:rsidRDefault="001D2314">
      <w:pPr>
        <w:pStyle w:val="Sansinterligne"/>
        <w:jc w:val="center"/>
        <w:rPr>
          <w:rFonts w:cstheme="majorBidi"/>
          <w:sz w:val="36"/>
          <w:szCs w:val="36"/>
          <w:u w:val="single"/>
        </w:rPr>
      </w:pPr>
      <w:r w:rsidRPr="00FB7703">
        <w:rPr>
          <w:rFonts w:cstheme="majorBidi"/>
          <w:color w:val="000000" w:themeColor="text1"/>
          <w:sz w:val="36"/>
          <w:szCs w:val="36"/>
          <w:u w:val="single"/>
        </w:rPr>
        <w:fldChar w:fldCharType="end"/>
      </w:r>
    </w:p>
    <w:p w14:paraId="6E1465A7" w14:textId="77777777" w:rsidR="00081AF7" w:rsidRPr="005C74A0" w:rsidRDefault="00081AF7">
      <w:pPr>
        <w:pStyle w:val="Sansinterligne"/>
        <w:jc w:val="center"/>
        <w:rPr>
          <w:rFonts w:cstheme="majorBidi"/>
          <w:sz w:val="36"/>
          <w:szCs w:val="36"/>
          <w:u w:val="single"/>
        </w:rPr>
      </w:pPr>
    </w:p>
    <w:p w14:paraId="731247CB" w14:textId="77777777" w:rsidR="00081AF7" w:rsidRPr="005C74A0" w:rsidRDefault="00081AF7">
      <w:pPr>
        <w:pStyle w:val="Sansinterligne"/>
        <w:jc w:val="center"/>
        <w:rPr>
          <w:rFonts w:cstheme="majorBidi"/>
          <w:sz w:val="36"/>
          <w:szCs w:val="36"/>
          <w:u w:val="single"/>
        </w:rPr>
      </w:pPr>
    </w:p>
    <w:p w14:paraId="1F592365" w14:textId="77777777" w:rsidR="00081AF7" w:rsidRPr="005C74A0" w:rsidRDefault="00081AF7">
      <w:pPr>
        <w:pStyle w:val="Sansinterligne"/>
        <w:jc w:val="center"/>
        <w:rPr>
          <w:rFonts w:cstheme="majorBidi"/>
          <w:sz w:val="36"/>
          <w:szCs w:val="36"/>
          <w:u w:val="single"/>
        </w:rPr>
      </w:pPr>
    </w:p>
    <w:p w14:paraId="39AF9BDB" w14:textId="77777777" w:rsidR="00081AF7" w:rsidRPr="005C74A0" w:rsidRDefault="00081AF7">
      <w:pPr>
        <w:pStyle w:val="Sansinterligne"/>
        <w:jc w:val="center"/>
        <w:rPr>
          <w:rFonts w:cstheme="majorBidi"/>
          <w:sz w:val="36"/>
          <w:szCs w:val="36"/>
          <w:u w:val="single"/>
        </w:rPr>
      </w:pPr>
    </w:p>
    <w:p w14:paraId="20FAE2F3" w14:textId="77777777" w:rsidR="00081AF7" w:rsidRPr="005C74A0" w:rsidRDefault="00081AF7">
      <w:pPr>
        <w:pStyle w:val="Sansinterligne"/>
        <w:jc w:val="center"/>
        <w:rPr>
          <w:rFonts w:cstheme="majorBidi"/>
          <w:sz w:val="36"/>
          <w:szCs w:val="36"/>
          <w:u w:val="single"/>
        </w:rPr>
      </w:pPr>
    </w:p>
    <w:p w14:paraId="53E13534" w14:textId="77777777" w:rsidR="0058586E" w:rsidRPr="005C74A0" w:rsidRDefault="0058586E" w:rsidP="0058586E">
      <w:pPr>
        <w:pStyle w:val="Sansinterligne"/>
        <w:rPr>
          <w:rFonts w:cstheme="majorBidi"/>
          <w:sz w:val="24"/>
          <w:szCs w:val="24"/>
        </w:rPr>
      </w:pPr>
    </w:p>
    <w:p w14:paraId="01C2FD30" w14:textId="77777777" w:rsidR="00081AF7" w:rsidRPr="005C74A0" w:rsidRDefault="00081AF7">
      <w:pPr>
        <w:pStyle w:val="Sansinterligne"/>
        <w:jc w:val="center"/>
        <w:rPr>
          <w:rFonts w:cstheme="majorBidi"/>
          <w:sz w:val="36"/>
          <w:szCs w:val="36"/>
          <w:u w:val="single"/>
        </w:rPr>
      </w:pPr>
    </w:p>
    <w:p w14:paraId="3077C021" w14:textId="77777777" w:rsidR="00081AF7" w:rsidRPr="005C74A0" w:rsidRDefault="00081AF7">
      <w:pPr>
        <w:pStyle w:val="Sansinterligne"/>
        <w:jc w:val="center"/>
        <w:rPr>
          <w:rFonts w:cstheme="majorBidi"/>
          <w:sz w:val="36"/>
          <w:szCs w:val="36"/>
          <w:u w:val="single"/>
        </w:rPr>
      </w:pPr>
    </w:p>
    <w:p w14:paraId="7D127379" w14:textId="77777777" w:rsidR="00081AF7" w:rsidRPr="005C74A0" w:rsidRDefault="00081AF7">
      <w:pPr>
        <w:pStyle w:val="Sansinterligne"/>
        <w:jc w:val="center"/>
        <w:rPr>
          <w:rFonts w:cstheme="majorBidi"/>
          <w:sz w:val="36"/>
          <w:szCs w:val="36"/>
          <w:u w:val="single"/>
        </w:rPr>
      </w:pPr>
    </w:p>
    <w:p w14:paraId="47E4F6B9" w14:textId="77777777" w:rsidR="00081AF7" w:rsidRPr="005C74A0" w:rsidRDefault="00081AF7">
      <w:pPr>
        <w:pStyle w:val="Sansinterligne"/>
        <w:jc w:val="center"/>
        <w:rPr>
          <w:rFonts w:cstheme="majorBidi"/>
          <w:sz w:val="36"/>
          <w:szCs w:val="36"/>
          <w:u w:val="single"/>
        </w:rPr>
      </w:pPr>
    </w:p>
    <w:p w14:paraId="35D9E429" w14:textId="77777777" w:rsidR="00081AF7" w:rsidRPr="005C74A0" w:rsidRDefault="00081AF7">
      <w:pPr>
        <w:pStyle w:val="Sansinterligne"/>
        <w:jc w:val="center"/>
        <w:rPr>
          <w:rFonts w:cstheme="majorBidi"/>
          <w:sz w:val="36"/>
          <w:szCs w:val="36"/>
          <w:u w:val="single"/>
        </w:rPr>
      </w:pPr>
    </w:p>
    <w:p w14:paraId="677D9F42" w14:textId="77777777" w:rsidR="0096587E" w:rsidRDefault="0096587E" w:rsidP="0096587E">
      <w:pPr>
        <w:pStyle w:val="Sansinterligne"/>
        <w:rPr>
          <w:rFonts w:cstheme="majorBidi"/>
          <w:sz w:val="36"/>
          <w:szCs w:val="36"/>
          <w:u w:val="single"/>
        </w:rPr>
      </w:pPr>
    </w:p>
    <w:p w14:paraId="4998F4CF" w14:textId="2F122E0E" w:rsidR="00D869E9" w:rsidRPr="0096587E" w:rsidRDefault="00D869E9" w:rsidP="00EA6F52">
      <w:pPr>
        <w:pStyle w:val="Titre1"/>
      </w:pPr>
      <w:bookmarkStart w:id="5" w:name="_Toc19961426"/>
      <w:bookmarkStart w:id="6" w:name="_Toc19963356"/>
      <w:r w:rsidRPr="0096587E">
        <w:lastRenderedPageBreak/>
        <w:t>Introduction générale</w:t>
      </w:r>
      <w:bookmarkEnd w:id="5"/>
      <w:bookmarkEnd w:id="6"/>
    </w:p>
    <w:p w14:paraId="0BF477A7" w14:textId="77777777" w:rsidR="00D869E9" w:rsidRPr="005C74A0" w:rsidRDefault="00D869E9" w:rsidP="00D869E9">
      <w:pPr>
        <w:pStyle w:val="Sansinterligne"/>
        <w:jc w:val="center"/>
        <w:rPr>
          <w:rFonts w:cstheme="majorBidi"/>
          <w:color w:val="4472C4" w:themeColor="accent1"/>
          <w:sz w:val="36"/>
          <w:szCs w:val="36"/>
          <w:u w:val="single"/>
        </w:rPr>
      </w:pPr>
    </w:p>
    <w:p w14:paraId="3C9EFBF6" w14:textId="77777777" w:rsidR="00D869E9" w:rsidRPr="005C74A0" w:rsidRDefault="00D869E9" w:rsidP="00F552C1">
      <w:pPr>
        <w:rPr>
          <w:rFonts w:cstheme="majorBidi"/>
          <w:szCs w:val="24"/>
        </w:rPr>
      </w:pPr>
    </w:p>
    <w:p w14:paraId="3A34F258" w14:textId="77777777" w:rsidR="00D869E9" w:rsidRPr="005C74A0" w:rsidRDefault="00D869E9" w:rsidP="00F552C1">
      <w:pPr>
        <w:rPr>
          <w:rFonts w:cstheme="majorBidi"/>
          <w:szCs w:val="24"/>
        </w:rPr>
      </w:pPr>
      <w:r w:rsidRPr="005C74A0">
        <w:rPr>
          <w:rFonts w:cstheme="majorBidi"/>
          <w:szCs w:val="24"/>
        </w:rPr>
        <w:t xml:space="preserve">La démarche médicale est fondée sur l'observation du malade, la mémoire du médecin était autrefois suffisante pour enregistrer les données relatives aux patients et servir l'exercice médical, les données médicales étaient rassemblées sous forme d'articles médicaux, de registres à visée épidémiologique, nosologique et administrative, avec la multiplication des effets de l'environnement, de nos jours la bonne tenue d'un dossier exige des moyens informatiques. </w:t>
      </w:r>
    </w:p>
    <w:p w14:paraId="1C41FBFA" w14:textId="77777777" w:rsidR="00D869E9" w:rsidRPr="005C74A0" w:rsidRDefault="00D869E9" w:rsidP="00F552C1">
      <w:pPr>
        <w:rPr>
          <w:rFonts w:cstheme="majorBidi"/>
          <w:szCs w:val="24"/>
        </w:rPr>
      </w:pPr>
      <w:r w:rsidRPr="005C74A0">
        <w:rPr>
          <w:rFonts w:cstheme="majorBidi"/>
          <w:szCs w:val="24"/>
        </w:rPr>
        <w:t>L'automatisation du système d'information consiste à structurer et gérer un ensemble de données dont le but de les organiser et d'avoir des résultats rapides.</w:t>
      </w:r>
    </w:p>
    <w:p w14:paraId="2A6C6FC7" w14:textId="77777777" w:rsidR="00D869E9" w:rsidRPr="005C74A0" w:rsidRDefault="00D869E9" w:rsidP="00F552C1">
      <w:pPr>
        <w:rPr>
          <w:rFonts w:cstheme="majorBidi"/>
          <w:szCs w:val="24"/>
        </w:rPr>
      </w:pPr>
      <w:r w:rsidRPr="005C74A0">
        <w:rPr>
          <w:rFonts w:cstheme="majorBidi"/>
          <w:szCs w:val="24"/>
        </w:rPr>
        <w:t xml:space="preserve">Dans ce cadre, nous sommes appelés à concevoir, développer et mettre en place un logiciel pour la gestion d'un cabinet médical. </w:t>
      </w:r>
    </w:p>
    <w:p w14:paraId="1D08E37C" w14:textId="77777777" w:rsidR="00D869E9" w:rsidRPr="005C74A0" w:rsidRDefault="00D869E9" w:rsidP="00F552C1">
      <w:pPr>
        <w:rPr>
          <w:rFonts w:cstheme="majorBidi"/>
          <w:szCs w:val="24"/>
        </w:rPr>
      </w:pPr>
      <w:r w:rsidRPr="005C74A0">
        <w:rPr>
          <w:rFonts w:cstheme="majorBidi"/>
          <w:szCs w:val="24"/>
        </w:rPr>
        <w:t>Le logiciel devrait mettre l'organisation et l'automatisation de la gestion d'un cabinet médical, afin d'augmenter la fiabilité, l'efficacité de l'effort humain et faciliter les tâches pénibles au sein du cabinet.</w:t>
      </w:r>
    </w:p>
    <w:p w14:paraId="790BDCBE" w14:textId="77777777" w:rsidR="00D869E9" w:rsidRPr="005C74A0" w:rsidRDefault="00D869E9" w:rsidP="00F552C1">
      <w:pPr>
        <w:rPr>
          <w:rFonts w:cstheme="majorBidi"/>
          <w:szCs w:val="24"/>
        </w:rPr>
      </w:pPr>
      <w:r w:rsidRPr="005C74A0">
        <w:rPr>
          <w:rFonts w:cstheme="majorBidi"/>
          <w:szCs w:val="24"/>
        </w:rPr>
        <w:t xml:space="preserve">Notre application comprendra les fonctionnalités suivantes : </w:t>
      </w:r>
    </w:p>
    <w:p w14:paraId="572056EA" w14:textId="77777777" w:rsidR="00D869E9" w:rsidRPr="005C74A0" w:rsidRDefault="00D869E9" w:rsidP="00940ECC">
      <w:pPr>
        <w:pStyle w:val="Paragraphedeliste"/>
        <w:numPr>
          <w:ilvl w:val="0"/>
          <w:numId w:val="23"/>
        </w:numPr>
        <w:rPr>
          <w:rFonts w:cstheme="majorBidi"/>
          <w:szCs w:val="24"/>
        </w:rPr>
      </w:pPr>
      <w:r w:rsidRPr="005C74A0">
        <w:rPr>
          <w:rFonts w:cstheme="majorBidi"/>
          <w:szCs w:val="24"/>
        </w:rPr>
        <w:t xml:space="preserve">Gestion et </w:t>
      </w:r>
      <w:r w:rsidR="00F552C1" w:rsidRPr="005C74A0">
        <w:rPr>
          <w:rFonts w:cstheme="majorBidi"/>
          <w:szCs w:val="24"/>
        </w:rPr>
        <w:t>s</w:t>
      </w:r>
      <w:r w:rsidRPr="005C74A0">
        <w:rPr>
          <w:rFonts w:cstheme="majorBidi"/>
          <w:szCs w:val="24"/>
        </w:rPr>
        <w:t xml:space="preserve">uivi du </w:t>
      </w:r>
      <w:r w:rsidR="00F552C1" w:rsidRPr="005C74A0">
        <w:rPr>
          <w:rFonts w:cstheme="majorBidi"/>
          <w:szCs w:val="24"/>
        </w:rPr>
        <w:t>d</w:t>
      </w:r>
      <w:r w:rsidRPr="005C74A0">
        <w:rPr>
          <w:rFonts w:cstheme="majorBidi"/>
          <w:szCs w:val="24"/>
        </w:rPr>
        <w:t xml:space="preserve">ossier </w:t>
      </w:r>
      <w:r w:rsidR="00F552C1" w:rsidRPr="005C74A0">
        <w:rPr>
          <w:rFonts w:cstheme="majorBidi"/>
          <w:szCs w:val="24"/>
        </w:rPr>
        <w:t>m</w:t>
      </w:r>
      <w:r w:rsidRPr="005C74A0">
        <w:rPr>
          <w:rFonts w:cstheme="majorBidi"/>
          <w:szCs w:val="24"/>
        </w:rPr>
        <w:t xml:space="preserve">édical </w:t>
      </w:r>
    </w:p>
    <w:p w14:paraId="0EB32C72" w14:textId="77777777" w:rsidR="00D869E9" w:rsidRPr="005C74A0" w:rsidRDefault="00D869E9" w:rsidP="000D7CE4">
      <w:pPr>
        <w:pStyle w:val="Paragraphedeliste"/>
        <w:numPr>
          <w:ilvl w:val="0"/>
          <w:numId w:val="23"/>
        </w:numPr>
        <w:rPr>
          <w:rFonts w:cstheme="majorBidi"/>
          <w:szCs w:val="24"/>
        </w:rPr>
      </w:pPr>
      <w:r w:rsidRPr="005C74A0">
        <w:rPr>
          <w:rFonts w:cstheme="majorBidi"/>
          <w:szCs w:val="24"/>
        </w:rPr>
        <w:t xml:space="preserve">Gestion des </w:t>
      </w:r>
      <w:r w:rsidR="00F552C1" w:rsidRPr="005C74A0">
        <w:rPr>
          <w:rFonts w:cstheme="majorBidi"/>
          <w:szCs w:val="24"/>
        </w:rPr>
        <w:t>r</w:t>
      </w:r>
      <w:r w:rsidRPr="005C74A0">
        <w:rPr>
          <w:rFonts w:cstheme="majorBidi"/>
          <w:szCs w:val="24"/>
        </w:rPr>
        <w:t xml:space="preserve">endez-vous. </w:t>
      </w:r>
    </w:p>
    <w:p w14:paraId="0ABCD84D" w14:textId="77777777" w:rsidR="00D869E9" w:rsidRPr="005C74A0" w:rsidRDefault="00D869E9" w:rsidP="000D7CE4">
      <w:pPr>
        <w:pStyle w:val="Paragraphedeliste"/>
        <w:numPr>
          <w:ilvl w:val="0"/>
          <w:numId w:val="23"/>
        </w:numPr>
        <w:rPr>
          <w:rFonts w:cstheme="majorBidi"/>
          <w:szCs w:val="24"/>
        </w:rPr>
      </w:pPr>
      <w:r w:rsidRPr="005C74A0">
        <w:rPr>
          <w:rFonts w:cstheme="majorBidi"/>
          <w:szCs w:val="24"/>
        </w:rPr>
        <w:t xml:space="preserve">Gestion </w:t>
      </w:r>
      <w:r w:rsidR="00F552C1" w:rsidRPr="005C74A0">
        <w:rPr>
          <w:rFonts w:cstheme="majorBidi"/>
          <w:szCs w:val="24"/>
        </w:rPr>
        <w:t>de la fiche du patient</w:t>
      </w:r>
      <w:r w:rsidRPr="005C74A0">
        <w:rPr>
          <w:rFonts w:cstheme="majorBidi"/>
          <w:szCs w:val="24"/>
        </w:rPr>
        <w:t xml:space="preserve">. </w:t>
      </w:r>
    </w:p>
    <w:p w14:paraId="09C2AF02" w14:textId="77777777" w:rsidR="00D869E9" w:rsidRPr="005C74A0" w:rsidRDefault="00D869E9" w:rsidP="009D5CFE">
      <w:pPr>
        <w:pStyle w:val="Paragraphedeliste"/>
        <w:numPr>
          <w:ilvl w:val="0"/>
          <w:numId w:val="23"/>
        </w:numPr>
        <w:rPr>
          <w:rFonts w:cstheme="majorBidi"/>
          <w:szCs w:val="24"/>
        </w:rPr>
      </w:pPr>
      <w:r w:rsidRPr="005C74A0">
        <w:rPr>
          <w:rFonts w:cstheme="majorBidi"/>
          <w:szCs w:val="24"/>
        </w:rPr>
        <w:t xml:space="preserve">Gestion de la </w:t>
      </w:r>
      <w:r w:rsidR="00F552C1" w:rsidRPr="005C74A0">
        <w:rPr>
          <w:rFonts w:cstheme="majorBidi"/>
          <w:szCs w:val="24"/>
        </w:rPr>
        <w:t>f</w:t>
      </w:r>
      <w:r w:rsidRPr="005C74A0">
        <w:rPr>
          <w:rFonts w:cstheme="majorBidi"/>
          <w:szCs w:val="24"/>
        </w:rPr>
        <w:t xml:space="preserve">iche </w:t>
      </w:r>
      <w:r w:rsidR="00F552C1" w:rsidRPr="005C74A0">
        <w:rPr>
          <w:rFonts w:cstheme="majorBidi"/>
          <w:szCs w:val="24"/>
        </w:rPr>
        <w:t>m</w:t>
      </w:r>
      <w:r w:rsidRPr="005C74A0">
        <w:rPr>
          <w:rFonts w:cstheme="majorBidi"/>
          <w:szCs w:val="24"/>
        </w:rPr>
        <w:t>édecin.</w:t>
      </w:r>
    </w:p>
    <w:p w14:paraId="0CC09993" w14:textId="77777777" w:rsidR="00940ECC" w:rsidRPr="005C74A0" w:rsidRDefault="00940ECC" w:rsidP="00F552C1">
      <w:pPr>
        <w:rPr>
          <w:rFonts w:cstheme="majorBidi"/>
          <w:szCs w:val="24"/>
        </w:rPr>
      </w:pPr>
    </w:p>
    <w:p w14:paraId="53D05892" w14:textId="77777777" w:rsidR="00D869E9" w:rsidRPr="005C74A0" w:rsidRDefault="00D869E9" w:rsidP="00F552C1">
      <w:pPr>
        <w:rPr>
          <w:rFonts w:cstheme="majorBidi"/>
        </w:rPr>
      </w:pPr>
      <w:r w:rsidRPr="005C74A0">
        <w:rPr>
          <w:rFonts w:cstheme="majorBidi"/>
        </w:rPr>
        <w:t>Le présent projet s'articule autour de trois chapitres qui sont présentés comme suit :</w:t>
      </w:r>
    </w:p>
    <w:p w14:paraId="65235CD9" w14:textId="1784FB2A" w:rsidR="00D869E9" w:rsidRPr="005C74A0" w:rsidRDefault="00D869E9" w:rsidP="00B14D60">
      <w:pPr>
        <w:rPr>
          <w:rFonts w:cstheme="majorBidi"/>
          <w:szCs w:val="24"/>
        </w:rPr>
      </w:pPr>
      <w:r w:rsidRPr="005C74A0">
        <w:rPr>
          <w:rFonts w:cstheme="majorBidi"/>
          <w:szCs w:val="24"/>
        </w:rPr>
        <w:t xml:space="preserve"> Le premier chapitre est consacré à la Présentation théorique et les besoins fonctionnels pour le futur système. </w:t>
      </w:r>
    </w:p>
    <w:p w14:paraId="18ADEA98" w14:textId="77777777" w:rsidR="00D869E9" w:rsidRPr="005C74A0" w:rsidRDefault="00D869E9" w:rsidP="00F552C1">
      <w:pPr>
        <w:rPr>
          <w:rFonts w:cstheme="majorBidi"/>
          <w:szCs w:val="24"/>
        </w:rPr>
      </w:pPr>
      <w:r w:rsidRPr="005C74A0">
        <w:rPr>
          <w:rFonts w:cstheme="majorBidi"/>
          <w:szCs w:val="24"/>
        </w:rPr>
        <w:t xml:space="preserve">Le deuxième chapitre définit les différents diagrammes d’UML, et la Spécification de notre futur système. </w:t>
      </w:r>
    </w:p>
    <w:p w14:paraId="630D8310" w14:textId="77777777" w:rsidR="00D869E9" w:rsidRPr="005C74A0" w:rsidRDefault="00D869E9" w:rsidP="00F552C1">
      <w:pPr>
        <w:rPr>
          <w:rFonts w:cstheme="majorBidi"/>
          <w:szCs w:val="24"/>
        </w:rPr>
      </w:pPr>
      <w:r w:rsidRPr="005C74A0">
        <w:rPr>
          <w:rFonts w:cstheme="majorBidi"/>
          <w:szCs w:val="24"/>
        </w:rPr>
        <w:t>Le troisième chapitre permet de concevoir, réaliser, et représenter graphiquement les activités des différentes interfaces du système.</w:t>
      </w:r>
    </w:p>
    <w:p w14:paraId="1869DF59" w14:textId="77777777" w:rsidR="00D869E9" w:rsidRPr="005C74A0" w:rsidRDefault="00D869E9" w:rsidP="00F552C1">
      <w:pPr>
        <w:rPr>
          <w:rFonts w:cstheme="majorBidi"/>
          <w:szCs w:val="24"/>
        </w:rPr>
      </w:pPr>
      <w:r w:rsidRPr="005C74A0">
        <w:rPr>
          <w:rFonts w:cstheme="majorBidi"/>
          <w:szCs w:val="24"/>
        </w:rPr>
        <w:lastRenderedPageBreak/>
        <w:t xml:space="preserve"> </w:t>
      </w:r>
    </w:p>
    <w:p w14:paraId="30AA0757" w14:textId="77777777" w:rsidR="00D869E9" w:rsidRPr="005C74A0" w:rsidRDefault="00D869E9" w:rsidP="00D869E9">
      <w:pPr>
        <w:pStyle w:val="Sansinterligne"/>
        <w:jc w:val="center"/>
        <w:rPr>
          <w:rFonts w:cstheme="majorBidi"/>
          <w:sz w:val="36"/>
          <w:szCs w:val="36"/>
          <w:u w:val="single"/>
        </w:rPr>
      </w:pPr>
    </w:p>
    <w:p w14:paraId="05E85C51" w14:textId="77777777" w:rsidR="00D869E9" w:rsidRPr="005C74A0" w:rsidRDefault="00D869E9" w:rsidP="00D869E9">
      <w:pPr>
        <w:pStyle w:val="Sansinterligne"/>
        <w:jc w:val="center"/>
        <w:rPr>
          <w:rFonts w:cstheme="majorBidi"/>
          <w:sz w:val="36"/>
          <w:szCs w:val="36"/>
          <w:u w:val="single"/>
        </w:rPr>
      </w:pPr>
    </w:p>
    <w:p w14:paraId="3E2A3C62" w14:textId="77777777" w:rsidR="00081AF7" w:rsidRPr="005C74A0" w:rsidRDefault="00081AF7">
      <w:pPr>
        <w:pStyle w:val="Sansinterligne"/>
        <w:jc w:val="center"/>
        <w:rPr>
          <w:rFonts w:cstheme="majorBidi"/>
          <w:sz w:val="36"/>
          <w:szCs w:val="36"/>
          <w:u w:val="single"/>
        </w:rPr>
      </w:pPr>
    </w:p>
    <w:p w14:paraId="755B54D7" w14:textId="77777777" w:rsidR="00081AF7" w:rsidRPr="005C74A0" w:rsidRDefault="00081AF7">
      <w:pPr>
        <w:pStyle w:val="Sansinterligne"/>
        <w:jc w:val="center"/>
        <w:rPr>
          <w:rFonts w:cstheme="majorBidi"/>
          <w:sz w:val="36"/>
          <w:szCs w:val="36"/>
          <w:u w:val="single"/>
        </w:rPr>
      </w:pPr>
    </w:p>
    <w:p w14:paraId="4BD2A2C2" w14:textId="77777777" w:rsidR="00081AF7" w:rsidRPr="005C74A0" w:rsidRDefault="00081AF7">
      <w:pPr>
        <w:pStyle w:val="Sansinterligne"/>
        <w:jc w:val="center"/>
        <w:rPr>
          <w:rFonts w:cstheme="majorBidi"/>
          <w:sz w:val="36"/>
          <w:szCs w:val="36"/>
          <w:u w:val="single"/>
        </w:rPr>
      </w:pPr>
    </w:p>
    <w:p w14:paraId="6ABAC09E" w14:textId="77777777" w:rsidR="00081AF7" w:rsidRPr="005C74A0" w:rsidRDefault="00081AF7">
      <w:pPr>
        <w:pStyle w:val="Sansinterligne"/>
        <w:jc w:val="center"/>
        <w:rPr>
          <w:rFonts w:cstheme="majorBidi"/>
          <w:sz w:val="36"/>
          <w:szCs w:val="36"/>
          <w:u w:val="single"/>
        </w:rPr>
      </w:pPr>
    </w:p>
    <w:p w14:paraId="197C6CEE" w14:textId="77777777" w:rsidR="00081AF7" w:rsidRPr="005C74A0" w:rsidRDefault="00081AF7">
      <w:pPr>
        <w:pStyle w:val="Sansinterligne"/>
        <w:jc w:val="center"/>
        <w:rPr>
          <w:rFonts w:cstheme="majorBidi"/>
          <w:sz w:val="36"/>
          <w:szCs w:val="36"/>
          <w:u w:val="single"/>
        </w:rPr>
      </w:pPr>
    </w:p>
    <w:p w14:paraId="556B9FC8" w14:textId="77777777" w:rsidR="00081AF7" w:rsidRPr="005C74A0" w:rsidRDefault="00081AF7">
      <w:pPr>
        <w:pStyle w:val="Sansinterligne"/>
        <w:jc w:val="center"/>
        <w:rPr>
          <w:rFonts w:cstheme="majorBidi"/>
          <w:sz w:val="36"/>
          <w:szCs w:val="36"/>
          <w:u w:val="single"/>
        </w:rPr>
      </w:pPr>
    </w:p>
    <w:p w14:paraId="1CDD93C6" w14:textId="77777777" w:rsidR="00081AF7" w:rsidRPr="005C74A0" w:rsidRDefault="00081AF7">
      <w:pPr>
        <w:pStyle w:val="Sansinterligne"/>
        <w:jc w:val="center"/>
        <w:rPr>
          <w:rFonts w:cstheme="majorBidi"/>
          <w:sz w:val="36"/>
          <w:szCs w:val="36"/>
          <w:u w:val="single"/>
        </w:rPr>
      </w:pPr>
    </w:p>
    <w:p w14:paraId="543E98B2" w14:textId="77777777" w:rsidR="0096587E" w:rsidRDefault="0096587E" w:rsidP="00294FC5">
      <w:pPr>
        <w:pStyle w:val="Sansinterligne"/>
        <w:jc w:val="center"/>
        <w:rPr>
          <w:rFonts w:cstheme="majorBidi"/>
          <w:bCs/>
          <w:color w:val="2F5496"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93EB23A" w14:textId="77777777" w:rsidR="0096587E" w:rsidRDefault="0096587E" w:rsidP="00294FC5">
      <w:pPr>
        <w:pStyle w:val="Sansinterligne"/>
        <w:jc w:val="center"/>
        <w:rPr>
          <w:rFonts w:cstheme="majorBidi"/>
          <w:bCs/>
          <w:color w:val="2F5496" w:themeColor="accent1" w:themeShade="BF"/>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B7ADDC8" w14:textId="184D7DC4" w:rsidR="00081AF7" w:rsidRPr="0096587E" w:rsidRDefault="00882AC3" w:rsidP="00EA6F52">
      <w:pPr>
        <w:pStyle w:val="Titre1"/>
      </w:pPr>
      <w:r>
        <w:t xml:space="preserve">Problématique </w:t>
      </w:r>
    </w:p>
    <w:p w14:paraId="339B2D1B" w14:textId="77777777" w:rsidR="00081AF7" w:rsidRPr="005C74A0" w:rsidRDefault="00081AF7">
      <w:pPr>
        <w:pStyle w:val="Sansinterligne"/>
        <w:jc w:val="center"/>
        <w:rPr>
          <w:rFonts w:cstheme="majorBidi"/>
          <w:sz w:val="36"/>
          <w:szCs w:val="36"/>
          <w:u w:val="single"/>
        </w:rPr>
      </w:pPr>
    </w:p>
    <w:p w14:paraId="631E2A91" w14:textId="77777777" w:rsidR="00081AF7" w:rsidRPr="005C74A0" w:rsidRDefault="00081AF7">
      <w:pPr>
        <w:pStyle w:val="Sansinterligne"/>
        <w:jc w:val="center"/>
        <w:rPr>
          <w:rFonts w:cstheme="majorBidi"/>
          <w:sz w:val="36"/>
          <w:szCs w:val="36"/>
          <w:u w:val="single"/>
        </w:rPr>
      </w:pPr>
    </w:p>
    <w:p w14:paraId="1753DAA3" w14:textId="77777777" w:rsidR="00081AF7" w:rsidRPr="005C74A0" w:rsidRDefault="00081AF7">
      <w:pPr>
        <w:pStyle w:val="Sansinterligne"/>
        <w:jc w:val="center"/>
        <w:rPr>
          <w:rFonts w:cstheme="majorBidi"/>
          <w:sz w:val="36"/>
          <w:szCs w:val="36"/>
          <w:u w:val="single"/>
        </w:rPr>
      </w:pPr>
    </w:p>
    <w:p w14:paraId="06F77084" w14:textId="77777777" w:rsidR="00081AF7" w:rsidRPr="005C74A0" w:rsidRDefault="00081AF7">
      <w:pPr>
        <w:pStyle w:val="Sansinterligne"/>
        <w:jc w:val="center"/>
        <w:rPr>
          <w:rFonts w:cstheme="majorBidi"/>
          <w:sz w:val="36"/>
          <w:szCs w:val="36"/>
          <w:u w:val="single"/>
        </w:rPr>
      </w:pPr>
    </w:p>
    <w:p w14:paraId="5DA42E80" w14:textId="77777777" w:rsidR="00081AF7" w:rsidRPr="005C74A0" w:rsidRDefault="00081AF7">
      <w:pPr>
        <w:pStyle w:val="Sansinterligne"/>
        <w:jc w:val="center"/>
        <w:rPr>
          <w:rFonts w:cstheme="majorBidi"/>
          <w:sz w:val="36"/>
          <w:szCs w:val="36"/>
          <w:u w:val="single"/>
        </w:rPr>
      </w:pPr>
    </w:p>
    <w:p w14:paraId="7E98C754" w14:textId="77777777" w:rsidR="00081AF7" w:rsidRPr="005C74A0" w:rsidRDefault="00081AF7">
      <w:pPr>
        <w:pStyle w:val="Sansinterligne"/>
        <w:jc w:val="center"/>
        <w:rPr>
          <w:rFonts w:cstheme="majorBidi"/>
          <w:sz w:val="36"/>
          <w:szCs w:val="36"/>
          <w:u w:val="single"/>
        </w:rPr>
      </w:pPr>
    </w:p>
    <w:p w14:paraId="4623D1C2" w14:textId="77777777" w:rsidR="00081AF7" w:rsidRPr="005C74A0" w:rsidRDefault="00081AF7">
      <w:pPr>
        <w:pStyle w:val="Sansinterligne"/>
        <w:jc w:val="center"/>
        <w:rPr>
          <w:rFonts w:cstheme="majorBidi"/>
          <w:sz w:val="36"/>
          <w:szCs w:val="36"/>
          <w:u w:val="single"/>
        </w:rPr>
      </w:pPr>
    </w:p>
    <w:p w14:paraId="6732DD36" w14:textId="77777777" w:rsidR="00081AF7" w:rsidRPr="005C74A0" w:rsidRDefault="00081AF7">
      <w:pPr>
        <w:pStyle w:val="Sansinterligne"/>
        <w:jc w:val="center"/>
        <w:rPr>
          <w:rFonts w:cstheme="majorBidi"/>
          <w:sz w:val="36"/>
          <w:szCs w:val="36"/>
          <w:u w:val="single"/>
        </w:rPr>
      </w:pPr>
    </w:p>
    <w:p w14:paraId="255D4360" w14:textId="77777777" w:rsidR="00081AF7" w:rsidRPr="005C74A0" w:rsidRDefault="00081AF7">
      <w:pPr>
        <w:pStyle w:val="Sansinterligne"/>
        <w:jc w:val="center"/>
        <w:rPr>
          <w:rFonts w:cstheme="majorBidi"/>
          <w:sz w:val="36"/>
          <w:szCs w:val="36"/>
          <w:u w:val="single"/>
        </w:rPr>
      </w:pPr>
    </w:p>
    <w:p w14:paraId="05EE7CCA" w14:textId="77777777" w:rsidR="00081AF7" w:rsidRPr="005C74A0" w:rsidRDefault="00081AF7">
      <w:pPr>
        <w:pStyle w:val="Sansinterligne"/>
        <w:jc w:val="center"/>
        <w:rPr>
          <w:rFonts w:cstheme="majorBidi"/>
          <w:sz w:val="36"/>
          <w:szCs w:val="36"/>
          <w:u w:val="single"/>
        </w:rPr>
      </w:pPr>
    </w:p>
    <w:p w14:paraId="29360CBA" w14:textId="77777777" w:rsidR="00081AF7" w:rsidRPr="005C74A0" w:rsidRDefault="00081AF7">
      <w:pPr>
        <w:pStyle w:val="Sansinterligne"/>
        <w:jc w:val="center"/>
        <w:rPr>
          <w:rFonts w:cstheme="majorBidi"/>
          <w:sz w:val="36"/>
          <w:szCs w:val="36"/>
          <w:u w:val="single"/>
        </w:rPr>
      </w:pPr>
    </w:p>
    <w:p w14:paraId="19931004" w14:textId="77777777" w:rsidR="00081AF7" w:rsidRPr="005C74A0" w:rsidRDefault="00081AF7">
      <w:pPr>
        <w:pStyle w:val="Sansinterligne"/>
        <w:jc w:val="center"/>
        <w:rPr>
          <w:rFonts w:cstheme="majorBidi"/>
          <w:sz w:val="36"/>
          <w:szCs w:val="36"/>
          <w:u w:val="single"/>
        </w:rPr>
      </w:pPr>
    </w:p>
    <w:p w14:paraId="39DA3821" w14:textId="060FA343" w:rsidR="00294FC5" w:rsidRDefault="00294FC5" w:rsidP="00EA6F52">
      <w:pPr>
        <w:pStyle w:val="Sansinterligne"/>
        <w:rPr>
          <w:rFonts w:cstheme="majorBidi"/>
          <w:sz w:val="36"/>
          <w:szCs w:val="36"/>
          <w:u w:val="single"/>
        </w:rPr>
      </w:pPr>
    </w:p>
    <w:p w14:paraId="1FB1C9B5" w14:textId="77777777" w:rsidR="00260BC8" w:rsidRDefault="00260BC8">
      <w:pPr>
        <w:suppressAutoHyphens w:val="0"/>
        <w:ind w:right="0"/>
        <w:rPr>
          <w:rFonts w:cstheme="majorBidi"/>
          <w:sz w:val="36"/>
          <w:szCs w:val="36"/>
          <w:u w:val="single"/>
        </w:rPr>
      </w:pPr>
    </w:p>
    <w:p w14:paraId="008FB66F" w14:textId="7EEBBC87" w:rsidR="00260BC8" w:rsidRDefault="00260BC8">
      <w:pPr>
        <w:suppressAutoHyphens w:val="0"/>
        <w:ind w:right="0"/>
        <w:rPr>
          <w:rFonts w:cstheme="majorBidi"/>
          <w:sz w:val="36"/>
          <w:szCs w:val="36"/>
          <w:u w:val="single"/>
        </w:rPr>
      </w:pPr>
    </w:p>
    <w:p w14:paraId="5AD877AA" w14:textId="77777777" w:rsidR="003718AD" w:rsidRPr="00EA6F52" w:rsidRDefault="00260BC8" w:rsidP="00EA6F52">
      <w:pPr>
        <w:pStyle w:val="Titre2"/>
      </w:pPr>
      <w:bookmarkStart w:id="7" w:name="_Toc19963358"/>
      <w:r w:rsidRPr="00EA6F52">
        <w:t>Introduction</w:t>
      </w:r>
      <w:r w:rsidR="003718AD" w:rsidRPr="00EA6F52">
        <w:t> :</w:t>
      </w:r>
      <w:bookmarkEnd w:id="7"/>
    </w:p>
    <w:p w14:paraId="497C9AA3" w14:textId="4E90484E" w:rsidR="003718AD" w:rsidRDefault="003718AD" w:rsidP="003718AD">
      <w:r w:rsidRPr="003718AD">
        <w:t xml:space="preserve">En ces temps moderne la technologie est utilisée dans diffèrent domaine et a rendu l'utilisation de ces derniers beaucoup plus facile et a portée de main, la médecine fait partie de l’un de ces derniers, pour cela dans ce projet on va vous présenter l’un des moyens auxquelles nous avant pensé pour que les patients puissent suivre leurs états partout dans le monde a tout temp et toute heures.   </w:t>
      </w:r>
    </w:p>
    <w:p w14:paraId="1032AC69" w14:textId="030CE3FB" w:rsidR="003718AD" w:rsidRDefault="003718AD" w:rsidP="003718AD"/>
    <w:p w14:paraId="2092D1A1" w14:textId="7711E2DA" w:rsidR="003718AD" w:rsidRPr="00EA6F52" w:rsidRDefault="003718AD" w:rsidP="00EA6F52">
      <w:pPr>
        <w:pStyle w:val="Titre2"/>
      </w:pPr>
      <w:bookmarkStart w:id="8" w:name="_Toc19963359"/>
      <w:r w:rsidRPr="00EA6F52">
        <w:t>Problématique :</w:t>
      </w:r>
      <w:bookmarkEnd w:id="8"/>
    </w:p>
    <w:p w14:paraId="05830E0F" w14:textId="77777777" w:rsidR="005A3792" w:rsidRPr="003718AD" w:rsidRDefault="005A3792" w:rsidP="003718AD">
      <w:pPr>
        <w:pStyle w:val="Paragraphedeliste"/>
        <w:numPr>
          <w:ilvl w:val="0"/>
          <w:numId w:val="32"/>
        </w:numPr>
      </w:pPr>
      <w:r w:rsidRPr="003718AD">
        <w:t>Probabilité de perdre certaine partie du dossier.</w:t>
      </w:r>
    </w:p>
    <w:p w14:paraId="0FBF0E40" w14:textId="61A1A16B" w:rsidR="005A3792" w:rsidRPr="003718AD" w:rsidRDefault="005A3792" w:rsidP="003718AD">
      <w:pPr>
        <w:pStyle w:val="Paragraphedeliste"/>
        <w:numPr>
          <w:ilvl w:val="0"/>
          <w:numId w:val="32"/>
        </w:numPr>
      </w:pPr>
      <w:r w:rsidRPr="003718AD">
        <w:t xml:space="preserve">La mise </w:t>
      </w:r>
      <w:r w:rsidR="003718AD" w:rsidRPr="003718AD">
        <w:t>à</w:t>
      </w:r>
      <w:r w:rsidRPr="003718AD">
        <w:t xml:space="preserve"> jour du dossier quand le Suivi médicale se fait entre différente institues.</w:t>
      </w:r>
    </w:p>
    <w:p w14:paraId="2F925497" w14:textId="60C35059" w:rsidR="005A3792" w:rsidRDefault="005A3792" w:rsidP="003718AD">
      <w:pPr>
        <w:pStyle w:val="Paragraphedeliste"/>
        <w:numPr>
          <w:ilvl w:val="0"/>
          <w:numId w:val="32"/>
        </w:numPr>
        <w:jc w:val="both"/>
      </w:pPr>
      <w:r w:rsidRPr="003718AD">
        <w:t>Problème de temp (</w:t>
      </w:r>
      <w:r w:rsidR="003718AD" w:rsidRPr="003718AD">
        <w:t>analyse,</w:t>
      </w:r>
      <w:r w:rsidRPr="003718AD">
        <w:t xml:space="preserve"> </w:t>
      </w:r>
      <w:r w:rsidR="003718AD" w:rsidRPr="003718AD">
        <w:t>radio, ...</w:t>
      </w:r>
      <w:r w:rsidRPr="003718AD">
        <w:t>).</w:t>
      </w:r>
    </w:p>
    <w:p w14:paraId="3FEE5C92" w14:textId="0B15F0FA" w:rsidR="003718AD" w:rsidRPr="003718AD" w:rsidRDefault="003718AD" w:rsidP="003718AD">
      <w:pPr>
        <w:jc w:val="both"/>
        <w:rPr>
          <w:b/>
          <w:bCs/>
          <w:color w:val="2F5496" w:themeColor="accent1" w:themeShade="BF"/>
          <w:sz w:val="28"/>
        </w:rPr>
      </w:pPr>
    </w:p>
    <w:p w14:paraId="63CA5726" w14:textId="55794360" w:rsidR="003718AD" w:rsidRPr="00EA6F52" w:rsidRDefault="003718AD" w:rsidP="00EA6F52">
      <w:pPr>
        <w:pStyle w:val="Titre2"/>
      </w:pPr>
      <w:bookmarkStart w:id="9" w:name="_Toc19963360"/>
      <w:r w:rsidRPr="00EA6F52">
        <w:t>Objectifs :</w:t>
      </w:r>
      <w:bookmarkEnd w:id="9"/>
    </w:p>
    <w:p w14:paraId="281A95D0" w14:textId="77777777" w:rsidR="00427EB6" w:rsidRDefault="00427EB6" w:rsidP="003718AD">
      <w:pPr>
        <w:jc w:val="both"/>
        <w:rPr>
          <w:b/>
          <w:bCs/>
          <w:color w:val="2F5496" w:themeColor="accent1" w:themeShade="BF"/>
          <w:sz w:val="28"/>
        </w:rPr>
      </w:pPr>
    </w:p>
    <w:p w14:paraId="1D5C6702" w14:textId="6E26AEF5" w:rsidR="005A3792" w:rsidRPr="003718AD" w:rsidRDefault="005A3792" w:rsidP="003718AD">
      <w:pPr>
        <w:pStyle w:val="Paragraphedeliste"/>
        <w:numPr>
          <w:ilvl w:val="0"/>
          <w:numId w:val="34"/>
        </w:numPr>
      </w:pPr>
      <w:r w:rsidRPr="003718AD">
        <w:t xml:space="preserve">Les Malades peuvent connaitre </w:t>
      </w:r>
      <w:r w:rsidR="003718AD" w:rsidRPr="003718AD">
        <w:t>leur état</w:t>
      </w:r>
      <w:r w:rsidRPr="003718AD">
        <w:t xml:space="preserve"> de santé a tout instant après les visites. </w:t>
      </w:r>
    </w:p>
    <w:p w14:paraId="7CE86774" w14:textId="77777777" w:rsidR="005A3792" w:rsidRPr="003718AD" w:rsidRDefault="005A3792" w:rsidP="003718AD">
      <w:pPr>
        <w:pStyle w:val="Paragraphedeliste"/>
        <w:numPr>
          <w:ilvl w:val="0"/>
          <w:numId w:val="34"/>
        </w:numPr>
      </w:pPr>
      <w:r w:rsidRPr="003718AD">
        <w:t xml:space="preserve">Communication entre médecin et médecin. </w:t>
      </w:r>
    </w:p>
    <w:p w14:paraId="57D5FA36" w14:textId="77777777" w:rsidR="00B92476" w:rsidRDefault="005A3792" w:rsidP="00B92476">
      <w:pPr>
        <w:pStyle w:val="Paragraphedeliste"/>
        <w:numPr>
          <w:ilvl w:val="0"/>
          <w:numId w:val="34"/>
        </w:numPr>
      </w:pPr>
      <w:r w:rsidRPr="003718AD">
        <w:t xml:space="preserve">Suivi des dossiers médicaux des patients par le </w:t>
      </w:r>
      <w:r w:rsidR="003718AD" w:rsidRPr="003718AD">
        <w:t>médecin</w:t>
      </w:r>
    </w:p>
    <w:p w14:paraId="75816E2A" w14:textId="46ECD7B0" w:rsidR="005A3792" w:rsidRPr="003718AD" w:rsidRDefault="005A3792" w:rsidP="00B92476">
      <w:pPr>
        <w:pStyle w:val="Paragraphedeliste"/>
        <w:ind w:left="644"/>
      </w:pPr>
      <w:r w:rsidRPr="003718AD">
        <w:t xml:space="preserve">   </w:t>
      </w:r>
      <w:r w:rsidR="003718AD" w:rsidRPr="003718AD">
        <w:t>Un dossier médical</w:t>
      </w:r>
      <w:r w:rsidRPr="003718AD">
        <w:t xml:space="preserve"> est un ensemble de documents qui contiennent toutes les informations concernant le suivi d’un patient :</w:t>
      </w:r>
    </w:p>
    <w:p w14:paraId="016C498E" w14:textId="77777777" w:rsidR="005A3792" w:rsidRPr="003718AD" w:rsidRDefault="005A3792" w:rsidP="003718AD">
      <w:pPr>
        <w:pStyle w:val="Paragraphedeliste"/>
        <w:numPr>
          <w:ilvl w:val="0"/>
          <w:numId w:val="35"/>
        </w:numPr>
      </w:pPr>
      <w:r w:rsidRPr="003718AD">
        <w:t>Informations personnelles.</w:t>
      </w:r>
    </w:p>
    <w:p w14:paraId="324E8FA6" w14:textId="77777777" w:rsidR="005A3792" w:rsidRPr="003718AD" w:rsidRDefault="005A3792" w:rsidP="003718AD">
      <w:pPr>
        <w:pStyle w:val="Paragraphedeliste"/>
        <w:numPr>
          <w:ilvl w:val="0"/>
          <w:numId w:val="35"/>
        </w:numPr>
      </w:pPr>
      <w:r w:rsidRPr="003718AD">
        <w:t>Traitement reçu (médicaments, intervention chirurgicales, radios, analyses, etc.)</w:t>
      </w:r>
    </w:p>
    <w:p w14:paraId="0AE99C97" w14:textId="7DAF5751" w:rsidR="005A3792" w:rsidRPr="003718AD" w:rsidRDefault="005A3792" w:rsidP="003718AD">
      <w:pPr>
        <w:pStyle w:val="Paragraphedeliste"/>
        <w:numPr>
          <w:ilvl w:val="0"/>
          <w:numId w:val="35"/>
        </w:numPr>
      </w:pPr>
      <w:r w:rsidRPr="003718AD">
        <w:t xml:space="preserve">Suivi des </w:t>
      </w:r>
      <w:r w:rsidR="003718AD" w:rsidRPr="003718AD">
        <w:t>Rdv.</w:t>
      </w:r>
    </w:p>
    <w:p w14:paraId="4AE008C0" w14:textId="77777777" w:rsidR="003718AD" w:rsidRPr="003718AD" w:rsidRDefault="003718AD" w:rsidP="003718AD"/>
    <w:p w14:paraId="0438BF2F" w14:textId="77777777" w:rsidR="003718AD" w:rsidRPr="003718AD" w:rsidRDefault="003718AD" w:rsidP="003718AD">
      <w:pPr>
        <w:rPr>
          <w:b/>
          <w:bCs/>
          <w:color w:val="2F5496" w:themeColor="accent1" w:themeShade="BF"/>
          <w:sz w:val="28"/>
        </w:rPr>
      </w:pPr>
    </w:p>
    <w:p w14:paraId="20F6F544" w14:textId="7250F2AA" w:rsidR="00294FC5" w:rsidRPr="003718AD" w:rsidRDefault="00294FC5" w:rsidP="003718AD">
      <w:pPr>
        <w:rPr>
          <w:rFonts w:eastAsia="Calibri"/>
          <w:b/>
          <w:bCs/>
          <w:color w:val="2F5496" w:themeColor="accent1" w:themeShade="BF"/>
          <w:sz w:val="28"/>
        </w:rPr>
      </w:pPr>
    </w:p>
    <w:p w14:paraId="0C8E4D67" w14:textId="77777777" w:rsidR="00081AF7" w:rsidRPr="005C74A0" w:rsidRDefault="000734CD" w:rsidP="00EA6F52">
      <w:pPr>
        <w:pStyle w:val="Titre2"/>
        <w:rPr>
          <w:sz w:val="36"/>
          <w:szCs w:val="36"/>
        </w:rPr>
      </w:pPr>
      <w:bookmarkStart w:id="10" w:name="_Toc19963361"/>
      <w:r w:rsidRPr="004C29AF">
        <w:t>DEM</w:t>
      </w:r>
      <w:r w:rsidRPr="005C74A0">
        <w:t xml:space="preserve"> (Dossier Electronique Médical) en Algérie :</w:t>
      </w:r>
      <w:bookmarkEnd w:id="10"/>
    </w:p>
    <w:tbl>
      <w:tblPr>
        <w:tblpPr w:leftFromText="141" w:rightFromText="141" w:vertAnchor="text" w:horzAnchor="margin" w:tblpY="167"/>
        <w:tblW w:w="4750" w:type="pct"/>
        <w:tblCellSpacing w:w="0" w:type="dxa"/>
        <w:shd w:val="clear" w:color="auto" w:fill="FFFFFF"/>
        <w:tblCellMar>
          <w:left w:w="0" w:type="dxa"/>
          <w:right w:w="0" w:type="dxa"/>
        </w:tblCellMar>
        <w:tblLook w:val="04A0" w:firstRow="1" w:lastRow="0" w:firstColumn="1" w:lastColumn="0" w:noHBand="0" w:noVBand="1"/>
      </w:tblPr>
      <w:tblGrid>
        <w:gridCol w:w="7809"/>
      </w:tblGrid>
      <w:tr w:rsidR="000734CD" w:rsidRPr="005C74A0" w14:paraId="378DA2ED" w14:textId="77777777" w:rsidTr="000734CD">
        <w:trPr>
          <w:tblCellSpacing w:w="0" w:type="dxa"/>
        </w:trPr>
        <w:tc>
          <w:tcPr>
            <w:tcW w:w="8617" w:type="dxa"/>
            <w:shd w:val="clear" w:color="auto" w:fill="FFFFFF"/>
            <w:vAlign w:val="center"/>
            <w:hideMark/>
          </w:tcPr>
          <w:p w14:paraId="4A3C1D51" w14:textId="77777777" w:rsidR="000734CD" w:rsidRPr="005C74A0" w:rsidRDefault="000734CD" w:rsidP="000734CD">
            <w:pPr>
              <w:suppressAutoHyphens w:val="0"/>
              <w:autoSpaceDN/>
              <w:spacing w:after="0" w:line="570" w:lineRule="atLeast"/>
              <w:ind w:right="0"/>
              <w:textAlignment w:val="auto"/>
              <w:rPr>
                <w:rFonts w:eastAsia="Times New Roman" w:cstheme="majorBidi"/>
                <w:b/>
                <w:bCs/>
                <w:color w:val="990033"/>
                <w:spacing w:val="24"/>
                <w:sz w:val="28"/>
                <w:lang w:eastAsia="fr-FR"/>
              </w:rPr>
            </w:pPr>
            <w:r w:rsidRPr="005C74A0">
              <w:rPr>
                <w:rFonts w:eastAsia="Times New Roman" w:cstheme="majorBidi"/>
                <w:b/>
                <w:bCs/>
                <w:color w:val="990033"/>
                <w:spacing w:val="24"/>
                <w:sz w:val="28"/>
                <w:lang w:eastAsia="fr-FR"/>
              </w:rPr>
              <w:t xml:space="preserve">   Informatisation du dossier médical à l'EHU d'Oran</w:t>
            </w:r>
          </w:p>
          <w:p w14:paraId="7F3D8F67" w14:textId="77777777" w:rsidR="000734CD" w:rsidRPr="005C74A0" w:rsidRDefault="000734CD" w:rsidP="000734CD">
            <w:pPr>
              <w:suppressAutoHyphens w:val="0"/>
              <w:autoSpaceDN/>
              <w:spacing w:after="0" w:line="570" w:lineRule="atLeast"/>
              <w:ind w:right="0"/>
              <w:textAlignment w:val="auto"/>
              <w:rPr>
                <w:rFonts w:eastAsia="Times New Roman" w:cstheme="majorBidi"/>
                <w:b/>
                <w:bCs/>
                <w:color w:val="990033"/>
                <w:spacing w:val="24"/>
                <w:sz w:val="28"/>
                <w:lang w:eastAsia="fr-FR"/>
              </w:rPr>
            </w:pPr>
          </w:p>
          <w:p w14:paraId="77B36098" w14:textId="77777777" w:rsidR="000734CD" w:rsidRPr="005C74A0" w:rsidRDefault="000734CD" w:rsidP="000734CD">
            <w:pPr>
              <w:suppressAutoHyphens w:val="0"/>
              <w:autoSpaceDN/>
              <w:spacing w:after="0" w:line="570" w:lineRule="atLeast"/>
              <w:ind w:right="0"/>
              <w:textAlignment w:val="auto"/>
              <w:rPr>
                <w:rFonts w:eastAsia="Times New Roman" w:cstheme="majorBidi"/>
                <w:b/>
                <w:bCs/>
                <w:color w:val="990033"/>
                <w:spacing w:val="24"/>
                <w:sz w:val="28"/>
                <w:lang w:eastAsia="fr-FR"/>
              </w:rPr>
            </w:pPr>
          </w:p>
        </w:tc>
      </w:tr>
      <w:tr w:rsidR="000734CD" w:rsidRPr="005C74A0" w14:paraId="18846CF9" w14:textId="77777777" w:rsidTr="000734CD">
        <w:trPr>
          <w:tblCellSpacing w:w="0" w:type="dxa"/>
        </w:trPr>
        <w:tc>
          <w:tcPr>
            <w:tcW w:w="0" w:type="auto"/>
            <w:shd w:val="clear" w:color="auto" w:fill="FFFFFF"/>
            <w:hideMark/>
          </w:tcPr>
          <w:p w14:paraId="4FB033BD" w14:textId="77777777" w:rsidR="000734CD" w:rsidRPr="005C74A0" w:rsidRDefault="000734CD" w:rsidP="000734CD">
            <w:pPr>
              <w:suppressAutoHyphens w:val="0"/>
              <w:autoSpaceDN/>
              <w:spacing w:before="100" w:beforeAutospacing="1" w:after="100" w:afterAutospacing="1" w:line="360" w:lineRule="atLeast"/>
              <w:ind w:right="0"/>
              <w:textAlignment w:val="auto"/>
              <w:rPr>
                <w:rFonts w:eastAsia="Times New Roman" w:cstheme="majorBidi"/>
                <w:color w:val="333333"/>
                <w:szCs w:val="24"/>
                <w:lang w:eastAsia="fr-FR"/>
              </w:rPr>
            </w:pPr>
            <w:r w:rsidRPr="005C74A0">
              <w:rPr>
                <w:rFonts w:eastAsia="Times New Roman" w:cstheme="majorBidi"/>
                <w:color w:val="333333"/>
                <w:szCs w:val="24"/>
                <w:lang w:eastAsia="fr-FR"/>
              </w:rPr>
              <w:t>Dans l’espoir d'améliorer l'efficacité, l’efficience, la qualité et la sécurité des soins de santé, la plupart des pays investissent dans l’informatisation de leur système de santé. L’Algérie aussi s’implique dans l’interface avec les partenaires de santé des pays étrangers pour un système de santé plus performants. L’Algérie en collaboration avec l’union européenne L’EHU d’Oran a été choisi en 2012 comme site pilote car disposant « des meilleures   normes exigées pour la mise en œuvre de ce projet et aussi car il répond à l’élargissement naturel de la quadruple mission des centres et établissements hospitaliers : prévention, soins, enseignement et recherche.</w:t>
            </w:r>
            <w:r w:rsidRPr="005C74A0">
              <w:rPr>
                <w:rFonts w:eastAsia="Times New Roman" w:cstheme="majorBidi"/>
                <w:color w:val="333333"/>
                <w:szCs w:val="24"/>
                <w:lang w:eastAsia="fr-FR"/>
              </w:rPr>
              <w:br/>
              <w:t>Qu’est que le dossier électronique médical</w:t>
            </w:r>
            <w:r w:rsidRPr="005C74A0">
              <w:rPr>
                <w:rFonts w:eastAsia="Times New Roman" w:cstheme="majorBidi"/>
                <w:b/>
                <w:bCs/>
                <w:color w:val="333333"/>
                <w:szCs w:val="24"/>
                <w:lang w:eastAsia="fr-FR"/>
              </w:rPr>
              <w:t> ?</w:t>
            </w:r>
            <w:r w:rsidRPr="005C74A0">
              <w:rPr>
                <w:rFonts w:eastAsia="Times New Roman" w:cstheme="majorBidi"/>
                <w:color w:val="333333"/>
                <w:szCs w:val="24"/>
                <w:lang w:eastAsia="fr-FR"/>
              </w:rPr>
              <w:t> Abrégé </w:t>
            </w:r>
            <w:r w:rsidRPr="005C74A0">
              <w:rPr>
                <w:rFonts w:eastAsia="Times New Roman" w:cstheme="majorBidi"/>
                <w:b/>
                <w:bCs/>
                <w:color w:val="333333"/>
                <w:szCs w:val="24"/>
                <w:lang w:eastAsia="fr-FR"/>
              </w:rPr>
              <w:t>DEM</w:t>
            </w:r>
            <w:r w:rsidRPr="005C74A0">
              <w:rPr>
                <w:rFonts w:eastAsia="Times New Roman" w:cstheme="majorBidi"/>
                <w:color w:val="333333"/>
                <w:szCs w:val="24"/>
                <w:lang w:eastAsia="fr-FR"/>
              </w:rPr>
              <w:t> </w:t>
            </w:r>
            <w:r w:rsidRPr="005C74A0">
              <w:rPr>
                <w:rFonts w:eastAsia="Times New Roman" w:cstheme="majorBidi"/>
                <w:color w:val="333333"/>
                <w:szCs w:val="24"/>
                <w:lang w:eastAsia="fr-FR"/>
              </w:rPr>
              <w:br/>
              <w:t>C’est un dossier comprenant des données médicales d’un patient informatisé, sécurisé et partagé entre professionnels de soins dans l’établissement. Il permettra aux professionnels de consulter en ligne l’historique clinique et médicamenteux d’un patient indépendamment du lieu et du moment. Aussi des données démographiques du patient, adresse date de naissance et numéro d’immatriculation et le numéro d’identification du patient, en abréviation </w:t>
            </w:r>
            <w:r w:rsidRPr="005C74A0">
              <w:rPr>
                <w:rFonts w:eastAsia="Times New Roman" w:cstheme="majorBidi"/>
                <w:b/>
                <w:bCs/>
                <w:color w:val="333333"/>
                <w:szCs w:val="24"/>
                <w:lang w:eastAsia="fr-FR"/>
              </w:rPr>
              <w:t>NIP</w:t>
            </w:r>
            <w:r w:rsidRPr="005C74A0">
              <w:rPr>
                <w:rFonts w:eastAsia="Times New Roman" w:cstheme="majorBidi"/>
                <w:color w:val="333333"/>
                <w:szCs w:val="24"/>
                <w:lang w:eastAsia="fr-FR"/>
              </w:rPr>
              <w:t>.</w:t>
            </w:r>
            <w:r w:rsidRPr="005C74A0">
              <w:rPr>
                <w:rFonts w:eastAsia="Times New Roman" w:cstheme="majorBidi"/>
                <w:color w:val="333333"/>
                <w:szCs w:val="24"/>
                <w:lang w:eastAsia="fr-FR"/>
              </w:rPr>
              <w:br/>
              <w:t>Le DEM (dossier électronique  médical) est un dossier médical totalement dématérialisé, qui</w:t>
            </w:r>
            <w:r w:rsidR="0059051A" w:rsidRPr="005C74A0">
              <w:rPr>
                <w:rFonts w:eastAsia="Times New Roman" w:cstheme="majorBidi"/>
                <w:color w:val="333333"/>
                <w:szCs w:val="24"/>
                <w:lang w:eastAsia="fr-FR"/>
              </w:rPr>
              <w:t xml:space="preserve"> </w:t>
            </w:r>
            <w:r w:rsidRPr="005C74A0">
              <w:rPr>
                <w:rFonts w:eastAsia="Times New Roman" w:cstheme="majorBidi"/>
                <w:color w:val="333333"/>
                <w:szCs w:val="24"/>
                <w:lang w:eastAsia="fr-FR"/>
              </w:rPr>
              <w:t>rassemble les informations médicales relatives à un patient, nécessaires à la coordination</w:t>
            </w:r>
            <w:r w:rsidR="0059051A" w:rsidRPr="005C74A0">
              <w:rPr>
                <w:rFonts w:eastAsia="Times New Roman" w:cstheme="majorBidi"/>
                <w:color w:val="333333"/>
                <w:szCs w:val="24"/>
                <w:lang w:eastAsia="fr-FR"/>
              </w:rPr>
              <w:t xml:space="preserve"> </w:t>
            </w:r>
            <w:r w:rsidRPr="005C74A0">
              <w:rPr>
                <w:rFonts w:eastAsia="Times New Roman" w:cstheme="majorBidi"/>
                <w:color w:val="333333"/>
                <w:szCs w:val="24"/>
                <w:lang w:eastAsia="fr-FR"/>
              </w:rPr>
              <w:t>des soins : prescriptions, synthèses médicales, comptes rendus d’hospitalisation, résultats</w:t>
            </w:r>
            <w:r w:rsidR="0059051A" w:rsidRPr="005C74A0">
              <w:rPr>
                <w:rFonts w:eastAsia="Times New Roman" w:cstheme="majorBidi"/>
                <w:color w:val="333333"/>
                <w:szCs w:val="24"/>
                <w:lang w:eastAsia="fr-FR"/>
              </w:rPr>
              <w:t xml:space="preserve"> </w:t>
            </w:r>
            <w:r w:rsidRPr="005C74A0">
              <w:rPr>
                <w:rFonts w:eastAsia="Times New Roman" w:cstheme="majorBidi"/>
                <w:color w:val="333333"/>
                <w:szCs w:val="24"/>
                <w:lang w:eastAsia="fr-FR"/>
              </w:rPr>
              <w:t>d’analyses, mentions d'allergies, … </w:t>
            </w:r>
            <w:r w:rsidRPr="005C74A0">
              <w:rPr>
                <w:rFonts w:eastAsia="Times New Roman" w:cstheme="majorBidi"/>
                <w:color w:val="333333"/>
                <w:szCs w:val="24"/>
                <w:lang w:eastAsia="fr-FR"/>
              </w:rPr>
              <w:br/>
              <w:t>Pour conclure le </w:t>
            </w:r>
            <w:r w:rsidRPr="005C74A0">
              <w:rPr>
                <w:rFonts w:eastAsia="Times New Roman" w:cstheme="majorBidi"/>
                <w:b/>
                <w:bCs/>
                <w:color w:val="333333"/>
                <w:szCs w:val="24"/>
                <w:lang w:eastAsia="fr-FR"/>
              </w:rPr>
              <w:t>DEM </w:t>
            </w:r>
            <w:r w:rsidRPr="005C74A0">
              <w:rPr>
                <w:rFonts w:eastAsia="Times New Roman" w:cstheme="majorBidi"/>
                <w:color w:val="333333"/>
                <w:szCs w:val="24"/>
                <w:lang w:eastAsia="fr-FR"/>
              </w:rPr>
              <w:t>est  un système de gestion informatisé du dossier patient destiné à remplacer le traditionnel dossier papier.</w:t>
            </w:r>
          </w:p>
          <w:p w14:paraId="35BDCB1A" w14:textId="77777777" w:rsidR="000734CD" w:rsidRPr="005C74A0" w:rsidRDefault="000734CD" w:rsidP="000734CD">
            <w:pPr>
              <w:suppressAutoHyphens w:val="0"/>
              <w:autoSpaceDN/>
              <w:spacing w:before="100" w:beforeAutospacing="1" w:after="100" w:afterAutospacing="1" w:line="360" w:lineRule="atLeast"/>
              <w:ind w:right="0"/>
              <w:textAlignment w:val="auto"/>
              <w:rPr>
                <w:rFonts w:eastAsia="Times New Roman" w:cstheme="majorBidi"/>
                <w:color w:val="333333"/>
                <w:szCs w:val="24"/>
                <w:lang w:eastAsia="fr-FR"/>
              </w:rPr>
            </w:pPr>
            <w:r w:rsidRPr="005C74A0">
              <w:rPr>
                <w:rFonts w:eastAsia="Times New Roman" w:cstheme="majorBidi"/>
                <w:b/>
                <w:bCs/>
                <w:color w:val="333333"/>
                <w:szCs w:val="24"/>
                <w:lang w:eastAsia="fr-FR"/>
              </w:rPr>
              <w:t>Principes du dossier électronique médical :</w:t>
            </w:r>
            <w:r w:rsidRPr="005C74A0">
              <w:rPr>
                <w:rFonts w:eastAsia="Times New Roman" w:cstheme="majorBidi"/>
                <w:color w:val="333333"/>
                <w:szCs w:val="24"/>
                <w:lang w:eastAsia="fr-FR"/>
              </w:rPr>
              <w:br/>
            </w:r>
            <w:r w:rsidRPr="005C74A0">
              <w:rPr>
                <w:rFonts w:eastAsia="Times New Roman" w:cstheme="majorBidi"/>
                <w:b/>
                <w:bCs/>
                <w:color w:val="333333"/>
                <w:szCs w:val="24"/>
                <w:lang w:eastAsia="fr-FR"/>
              </w:rPr>
              <w:t>1-Le principe de traçabilité :</w:t>
            </w:r>
            <w:r w:rsidRPr="005C74A0">
              <w:rPr>
                <w:rFonts w:eastAsia="Times New Roman" w:cstheme="majorBidi"/>
                <w:color w:val="333333"/>
                <w:szCs w:val="24"/>
                <w:lang w:eastAsia="fr-FR"/>
              </w:rPr>
              <w:br/>
              <w:t>Assurer une traçabilité à tout accès des professionnels habilités en temps réel de tout acte de consultation ou d’alimentation du DEM du patient.</w:t>
            </w:r>
          </w:p>
          <w:p w14:paraId="4D257E6F" w14:textId="77777777" w:rsidR="000734CD" w:rsidRPr="005C74A0" w:rsidRDefault="000734CD" w:rsidP="000734CD">
            <w:pPr>
              <w:suppressAutoHyphens w:val="0"/>
              <w:autoSpaceDN/>
              <w:spacing w:before="100" w:beforeAutospacing="1" w:after="100" w:afterAutospacing="1" w:line="360" w:lineRule="atLeast"/>
              <w:ind w:right="0"/>
              <w:textAlignment w:val="auto"/>
              <w:rPr>
                <w:rFonts w:eastAsia="Times New Roman" w:cstheme="majorBidi"/>
                <w:color w:val="333333"/>
                <w:szCs w:val="24"/>
                <w:lang w:eastAsia="fr-FR"/>
              </w:rPr>
            </w:pPr>
            <w:r w:rsidRPr="005C74A0">
              <w:rPr>
                <w:rFonts w:eastAsia="Times New Roman" w:cstheme="majorBidi"/>
                <w:b/>
                <w:bCs/>
                <w:color w:val="333333"/>
                <w:szCs w:val="24"/>
                <w:lang w:eastAsia="fr-FR"/>
              </w:rPr>
              <w:lastRenderedPageBreak/>
              <w:t>2-La confidentialité :</w:t>
            </w:r>
            <w:r w:rsidRPr="005C74A0">
              <w:rPr>
                <w:rFonts w:eastAsia="Times New Roman" w:cstheme="majorBidi"/>
                <w:color w:val="333333"/>
                <w:szCs w:val="24"/>
                <w:lang w:eastAsia="fr-FR"/>
              </w:rPr>
              <w:br/>
              <w:t>Pour les utilisateurs préserver la confidentialité des données médicales personnelle d’un patient est une obligation d’ordre déontologique et légal. Le secret médical est une obligation, destinée à sauvegarder la santé des personnes qui peuvent se confier à un médecin. Les obligations déontologiques du médecin concernant la conservation du DME sont essentiellement les mêmes que celles qui s’appliquent au dossier papier. Prendre des dispositions techniques et légales dissuasives pour prévenir les risques d’usage abusif</w:t>
            </w:r>
          </w:p>
          <w:p w14:paraId="327047EF" w14:textId="3DE09784" w:rsidR="000734CD" w:rsidRPr="00F7497C" w:rsidRDefault="000734CD" w:rsidP="000734CD">
            <w:pPr>
              <w:suppressAutoHyphens w:val="0"/>
              <w:autoSpaceDN/>
              <w:spacing w:before="100" w:beforeAutospacing="1" w:after="100" w:afterAutospacing="1" w:line="360" w:lineRule="atLeast"/>
              <w:ind w:right="0"/>
              <w:textAlignment w:val="auto"/>
              <w:rPr>
                <w:rFonts w:eastAsia="Times New Roman" w:cstheme="majorBidi"/>
                <w:color w:val="2F5496" w:themeColor="accent1" w:themeShade="BF"/>
                <w:szCs w:val="24"/>
                <w:vertAlign w:val="superscript"/>
                <w:lang w:eastAsia="fr-FR"/>
              </w:rPr>
            </w:pPr>
            <w:r w:rsidRPr="005C74A0">
              <w:rPr>
                <w:rFonts w:eastAsia="Times New Roman" w:cstheme="majorBidi"/>
                <w:b/>
                <w:bCs/>
                <w:color w:val="333333"/>
                <w:szCs w:val="24"/>
                <w:lang w:eastAsia="fr-FR"/>
              </w:rPr>
              <w:t>3- La sécurité :</w:t>
            </w:r>
            <w:r w:rsidRPr="005C74A0">
              <w:rPr>
                <w:rFonts w:eastAsia="Times New Roman" w:cstheme="majorBidi"/>
                <w:color w:val="333333"/>
                <w:szCs w:val="24"/>
                <w:lang w:eastAsia="fr-FR"/>
              </w:rPr>
              <w:br/>
              <w:t>La sécurité des données est garantie, notamment </w:t>
            </w:r>
            <w:r w:rsidRPr="005C74A0">
              <w:rPr>
                <w:rFonts w:eastAsia="Times New Roman" w:cstheme="majorBidi"/>
                <w:b/>
                <w:bCs/>
                <w:color w:val="333333"/>
                <w:szCs w:val="24"/>
                <w:lang w:eastAsia="fr-FR"/>
              </w:rPr>
              <w:t>le</w:t>
            </w:r>
            <w:r w:rsidRPr="005C74A0">
              <w:rPr>
                <w:rFonts w:eastAsia="Times New Roman" w:cstheme="majorBidi"/>
                <w:color w:val="333333"/>
                <w:szCs w:val="24"/>
                <w:lang w:eastAsia="fr-FR"/>
              </w:rPr>
              <w:t xml:space="preserve"> DEM via une plateforme informatique sécurisée, permet aux professionnels la gestion de l'identité de l'utilisateur et le contrôle d'accès intégrité des données et la journalisation de ces dernières.</w:t>
            </w:r>
          </w:p>
        </w:tc>
      </w:tr>
    </w:tbl>
    <w:p w14:paraId="2B555B6F" w14:textId="77777777" w:rsidR="00081AF7" w:rsidRPr="005C74A0" w:rsidRDefault="00081AF7">
      <w:pPr>
        <w:pStyle w:val="Sansinterligne"/>
        <w:jc w:val="center"/>
        <w:rPr>
          <w:rFonts w:cstheme="majorBidi"/>
          <w:sz w:val="36"/>
          <w:szCs w:val="36"/>
          <w:u w:val="single"/>
        </w:rPr>
      </w:pPr>
    </w:p>
    <w:p w14:paraId="04A1760A" w14:textId="77777777" w:rsidR="00081AF7" w:rsidRPr="005C74A0" w:rsidRDefault="00081AF7">
      <w:pPr>
        <w:pStyle w:val="Sansinterligne"/>
        <w:jc w:val="center"/>
        <w:rPr>
          <w:rFonts w:cstheme="majorBidi"/>
          <w:sz w:val="36"/>
          <w:szCs w:val="36"/>
          <w:u w:val="single"/>
        </w:rPr>
      </w:pPr>
    </w:p>
    <w:p w14:paraId="413A0066" w14:textId="77777777" w:rsidR="00081AF7" w:rsidRPr="005C74A0" w:rsidRDefault="00081AF7">
      <w:pPr>
        <w:pStyle w:val="Sansinterligne"/>
        <w:jc w:val="center"/>
        <w:rPr>
          <w:rFonts w:cstheme="majorBidi"/>
          <w:sz w:val="24"/>
          <w:szCs w:val="24"/>
          <w:u w:val="single"/>
        </w:rPr>
      </w:pPr>
    </w:p>
    <w:p w14:paraId="692E2DAE" w14:textId="77777777" w:rsidR="00081AF7" w:rsidRPr="005C74A0" w:rsidRDefault="00081AF7">
      <w:pPr>
        <w:pStyle w:val="Sansinterligne"/>
        <w:jc w:val="center"/>
        <w:rPr>
          <w:rFonts w:cstheme="majorBidi"/>
          <w:sz w:val="36"/>
          <w:szCs w:val="36"/>
          <w:u w:val="single"/>
        </w:rPr>
      </w:pPr>
    </w:p>
    <w:p w14:paraId="2B9B6A3E" w14:textId="77777777" w:rsidR="00081AF7" w:rsidRPr="005C74A0" w:rsidRDefault="00081AF7">
      <w:pPr>
        <w:pStyle w:val="Sansinterligne"/>
        <w:jc w:val="center"/>
        <w:rPr>
          <w:rFonts w:cstheme="majorBidi"/>
          <w:sz w:val="36"/>
          <w:szCs w:val="36"/>
          <w:u w:val="single"/>
        </w:rPr>
      </w:pPr>
    </w:p>
    <w:p w14:paraId="044793EF" w14:textId="77777777" w:rsidR="00081AF7" w:rsidRPr="005C74A0" w:rsidRDefault="00081AF7">
      <w:pPr>
        <w:pStyle w:val="Sansinterligne"/>
        <w:jc w:val="center"/>
        <w:rPr>
          <w:rFonts w:cstheme="majorBidi"/>
          <w:sz w:val="36"/>
          <w:szCs w:val="36"/>
          <w:u w:val="single"/>
        </w:rPr>
      </w:pPr>
    </w:p>
    <w:p w14:paraId="4902EF45" w14:textId="77777777" w:rsidR="00081AF7" w:rsidRPr="005C74A0" w:rsidRDefault="00081AF7">
      <w:pPr>
        <w:pStyle w:val="Sansinterligne"/>
        <w:jc w:val="center"/>
        <w:rPr>
          <w:rFonts w:cstheme="majorBidi"/>
          <w:sz w:val="36"/>
          <w:szCs w:val="36"/>
          <w:u w:val="single"/>
        </w:rPr>
      </w:pPr>
    </w:p>
    <w:p w14:paraId="10A213CB" w14:textId="77777777" w:rsidR="00081AF7" w:rsidRPr="005C74A0" w:rsidRDefault="00081AF7">
      <w:pPr>
        <w:pStyle w:val="Sansinterligne"/>
        <w:jc w:val="center"/>
        <w:rPr>
          <w:rFonts w:cstheme="majorBidi"/>
          <w:sz w:val="36"/>
          <w:szCs w:val="36"/>
          <w:u w:val="single"/>
        </w:rPr>
      </w:pPr>
    </w:p>
    <w:p w14:paraId="34DE1189" w14:textId="77777777" w:rsidR="00081AF7" w:rsidRPr="005C74A0" w:rsidRDefault="00081AF7">
      <w:pPr>
        <w:pStyle w:val="Sansinterligne"/>
        <w:jc w:val="center"/>
        <w:rPr>
          <w:rFonts w:cstheme="majorBidi"/>
          <w:sz w:val="36"/>
          <w:szCs w:val="36"/>
          <w:u w:val="single"/>
        </w:rPr>
      </w:pPr>
    </w:p>
    <w:p w14:paraId="465396DA" w14:textId="77777777" w:rsidR="00081AF7" w:rsidRPr="005C74A0" w:rsidRDefault="00081AF7">
      <w:pPr>
        <w:pStyle w:val="Sansinterligne"/>
        <w:jc w:val="center"/>
        <w:rPr>
          <w:rFonts w:cstheme="majorBidi"/>
          <w:sz w:val="36"/>
          <w:szCs w:val="36"/>
          <w:u w:val="single"/>
        </w:rPr>
      </w:pPr>
    </w:p>
    <w:p w14:paraId="0FCEFA1F" w14:textId="77777777" w:rsidR="00081AF7" w:rsidRPr="005C74A0" w:rsidRDefault="00081AF7">
      <w:pPr>
        <w:pStyle w:val="Sansinterligne"/>
        <w:jc w:val="center"/>
        <w:rPr>
          <w:rFonts w:cstheme="majorBidi"/>
          <w:sz w:val="36"/>
          <w:szCs w:val="36"/>
          <w:u w:val="single"/>
        </w:rPr>
      </w:pPr>
    </w:p>
    <w:p w14:paraId="125E3156" w14:textId="77777777" w:rsidR="00081AF7" w:rsidRPr="005C74A0" w:rsidRDefault="00081AF7">
      <w:pPr>
        <w:pStyle w:val="Sansinterligne"/>
        <w:jc w:val="center"/>
        <w:rPr>
          <w:rFonts w:cstheme="majorBidi"/>
          <w:sz w:val="36"/>
          <w:szCs w:val="36"/>
          <w:u w:val="single"/>
        </w:rPr>
      </w:pPr>
    </w:p>
    <w:p w14:paraId="42975AF4" w14:textId="77777777" w:rsidR="00081AF7" w:rsidRPr="005C74A0" w:rsidRDefault="00081AF7">
      <w:pPr>
        <w:pStyle w:val="Sansinterligne"/>
        <w:jc w:val="center"/>
        <w:rPr>
          <w:rFonts w:cstheme="majorBidi"/>
          <w:sz w:val="36"/>
          <w:szCs w:val="36"/>
          <w:u w:val="single"/>
        </w:rPr>
      </w:pPr>
    </w:p>
    <w:p w14:paraId="43890AA6" w14:textId="77777777" w:rsidR="00081AF7" w:rsidRPr="005C74A0" w:rsidRDefault="00081AF7">
      <w:pPr>
        <w:pStyle w:val="Sansinterligne"/>
        <w:jc w:val="center"/>
        <w:rPr>
          <w:rFonts w:cstheme="majorBidi"/>
          <w:sz w:val="36"/>
          <w:szCs w:val="36"/>
          <w:u w:val="single"/>
        </w:rPr>
      </w:pPr>
    </w:p>
    <w:p w14:paraId="7B6A4B22" w14:textId="77777777" w:rsidR="00081AF7" w:rsidRPr="005C74A0" w:rsidRDefault="00081AF7">
      <w:pPr>
        <w:pStyle w:val="Sansinterligne"/>
        <w:jc w:val="center"/>
        <w:rPr>
          <w:rFonts w:cstheme="majorBidi"/>
          <w:sz w:val="36"/>
          <w:szCs w:val="36"/>
          <w:u w:val="single"/>
        </w:rPr>
      </w:pPr>
    </w:p>
    <w:p w14:paraId="37D14679" w14:textId="77777777" w:rsidR="00081AF7" w:rsidRPr="005C74A0" w:rsidRDefault="00081AF7" w:rsidP="00D53598">
      <w:pPr>
        <w:pStyle w:val="Sansinterligne"/>
        <w:rPr>
          <w:rFonts w:cstheme="majorBidi"/>
          <w:sz w:val="36"/>
          <w:szCs w:val="36"/>
          <w:u w:val="single"/>
        </w:rPr>
      </w:pPr>
    </w:p>
    <w:p w14:paraId="728951D1" w14:textId="77777777" w:rsidR="00081AF7" w:rsidRPr="005C74A0" w:rsidRDefault="00081AF7">
      <w:pPr>
        <w:pStyle w:val="Sansinterligne"/>
        <w:jc w:val="center"/>
        <w:rPr>
          <w:rFonts w:cstheme="majorBidi"/>
          <w:sz w:val="36"/>
          <w:szCs w:val="36"/>
          <w:u w:val="single"/>
        </w:rPr>
      </w:pPr>
    </w:p>
    <w:p w14:paraId="1914B22B" w14:textId="77777777" w:rsidR="00081AF7" w:rsidRPr="005C74A0" w:rsidRDefault="00081AF7">
      <w:pPr>
        <w:pStyle w:val="Sansinterligne"/>
        <w:jc w:val="center"/>
        <w:rPr>
          <w:rFonts w:cstheme="majorBidi"/>
          <w:sz w:val="36"/>
          <w:szCs w:val="36"/>
          <w:u w:val="single"/>
        </w:rPr>
      </w:pPr>
    </w:p>
    <w:p w14:paraId="4A03DD2F" w14:textId="77777777" w:rsidR="00081AF7" w:rsidRPr="005C74A0" w:rsidRDefault="00081AF7">
      <w:pPr>
        <w:pStyle w:val="Sansinterligne"/>
        <w:jc w:val="center"/>
        <w:rPr>
          <w:rFonts w:cstheme="majorBidi"/>
          <w:sz w:val="36"/>
          <w:szCs w:val="36"/>
          <w:u w:val="single"/>
        </w:rPr>
      </w:pPr>
    </w:p>
    <w:p w14:paraId="11492B72" w14:textId="77777777" w:rsidR="00081AF7" w:rsidRPr="005C74A0" w:rsidRDefault="00081AF7">
      <w:pPr>
        <w:pStyle w:val="Sansinterligne"/>
        <w:jc w:val="center"/>
        <w:rPr>
          <w:rFonts w:cstheme="majorBidi"/>
          <w:sz w:val="36"/>
          <w:szCs w:val="36"/>
          <w:u w:val="single"/>
        </w:rPr>
      </w:pPr>
    </w:p>
    <w:p w14:paraId="3F145FF3" w14:textId="77777777" w:rsidR="00081AF7" w:rsidRPr="005C74A0" w:rsidRDefault="00081AF7">
      <w:pPr>
        <w:pStyle w:val="Sansinterligne"/>
        <w:jc w:val="center"/>
        <w:rPr>
          <w:rFonts w:cstheme="majorBidi"/>
          <w:sz w:val="36"/>
          <w:szCs w:val="36"/>
          <w:u w:val="single"/>
        </w:rPr>
      </w:pPr>
    </w:p>
    <w:p w14:paraId="0BB1B536" w14:textId="77777777" w:rsidR="00081AF7" w:rsidRPr="005C74A0" w:rsidRDefault="00081AF7">
      <w:pPr>
        <w:pStyle w:val="Sansinterligne"/>
        <w:jc w:val="center"/>
        <w:rPr>
          <w:rFonts w:cstheme="majorBidi"/>
          <w:sz w:val="36"/>
          <w:szCs w:val="36"/>
          <w:u w:val="single"/>
        </w:rPr>
      </w:pPr>
    </w:p>
    <w:p w14:paraId="3B819A7B" w14:textId="77777777" w:rsidR="00081AF7" w:rsidRPr="005C74A0" w:rsidRDefault="00081AF7">
      <w:pPr>
        <w:pStyle w:val="Sansinterligne"/>
        <w:jc w:val="center"/>
        <w:rPr>
          <w:rFonts w:cstheme="majorBidi"/>
          <w:sz w:val="36"/>
          <w:szCs w:val="36"/>
          <w:u w:val="single"/>
        </w:rPr>
      </w:pPr>
    </w:p>
    <w:p w14:paraId="76102D8F" w14:textId="77777777" w:rsidR="00081AF7" w:rsidRPr="005C74A0" w:rsidRDefault="00081AF7">
      <w:pPr>
        <w:pStyle w:val="Sansinterligne"/>
        <w:jc w:val="center"/>
        <w:rPr>
          <w:rFonts w:cstheme="majorBidi"/>
          <w:sz w:val="36"/>
          <w:szCs w:val="36"/>
          <w:u w:val="single"/>
        </w:rPr>
      </w:pPr>
    </w:p>
    <w:p w14:paraId="65B0AEB9" w14:textId="77777777" w:rsidR="00081AF7" w:rsidRPr="005C74A0" w:rsidRDefault="00081AF7">
      <w:pPr>
        <w:pStyle w:val="Sansinterligne"/>
        <w:jc w:val="center"/>
        <w:rPr>
          <w:rFonts w:cstheme="majorBidi"/>
          <w:sz w:val="36"/>
          <w:szCs w:val="36"/>
          <w:u w:val="single"/>
        </w:rPr>
      </w:pPr>
    </w:p>
    <w:p w14:paraId="462BDF13" w14:textId="77777777" w:rsidR="00081AF7" w:rsidRPr="005C74A0" w:rsidRDefault="00081AF7">
      <w:pPr>
        <w:pStyle w:val="Sansinterligne"/>
        <w:jc w:val="center"/>
        <w:rPr>
          <w:rFonts w:cstheme="majorBidi"/>
          <w:sz w:val="36"/>
          <w:szCs w:val="36"/>
          <w:u w:val="single"/>
        </w:rPr>
      </w:pPr>
    </w:p>
    <w:p w14:paraId="1C19BD03" w14:textId="77777777" w:rsidR="00081AF7" w:rsidRPr="005C74A0" w:rsidRDefault="00081AF7">
      <w:pPr>
        <w:pStyle w:val="Sansinterligne"/>
        <w:jc w:val="center"/>
        <w:rPr>
          <w:rFonts w:cstheme="majorBidi"/>
          <w:sz w:val="36"/>
          <w:szCs w:val="36"/>
          <w:u w:val="single"/>
        </w:rPr>
      </w:pPr>
    </w:p>
    <w:p w14:paraId="2274DF27" w14:textId="77777777" w:rsidR="00081AF7" w:rsidRPr="005C74A0" w:rsidRDefault="00081AF7">
      <w:pPr>
        <w:pStyle w:val="Sansinterligne"/>
        <w:jc w:val="center"/>
        <w:rPr>
          <w:rFonts w:cstheme="majorBidi"/>
          <w:sz w:val="36"/>
          <w:szCs w:val="36"/>
          <w:u w:val="single"/>
        </w:rPr>
      </w:pPr>
    </w:p>
    <w:p w14:paraId="78A1A472" w14:textId="77777777" w:rsidR="00081AF7" w:rsidRPr="005C74A0" w:rsidRDefault="00081AF7">
      <w:pPr>
        <w:pStyle w:val="Sansinterligne"/>
        <w:jc w:val="center"/>
        <w:rPr>
          <w:rFonts w:cstheme="majorBidi"/>
          <w:sz w:val="36"/>
          <w:szCs w:val="36"/>
          <w:u w:val="single"/>
        </w:rPr>
      </w:pPr>
    </w:p>
    <w:p w14:paraId="6C2E9BFA" w14:textId="77777777" w:rsidR="00081AF7" w:rsidRPr="005C74A0" w:rsidRDefault="00081AF7">
      <w:pPr>
        <w:pStyle w:val="Sansinterligne"/>
        <w:jc w:val="center"/>
        <w:rPr>
          <w:rFonts w:cstheme="majorBidi"/>
          <w:sz w:val="36"/>
          <w:szCs w:val="36"/>
          <w:u w:val="single"/>
        </w:rPr>
      </w:pPr>
    </w:p>
    <w:p w14:paraId="5322BBAF" w14:textId="77777777" w:rsidR="00081AF7" w:rsidRPr="005C74A0" w:rsidRDefault="00081AF7">
      <w:pPr>
        <w:pStyle w:val="Sansinterligne"/>
        <w:jc w:val="center"/>
        <w:rPr>
          <w:rFonts w:cstheme="majorBidi"/>
          <w:sz w:val="36"/>
          <w:szCs w:val="36"/>
          <w:u w:val="single"/>
        </w:rPr>
      </w:pPr>
    </w:p>
    <w:p w14:paraId="7686F7C5" w14:textId="77777777" w:rsidR="00081AF7" w:rsidRPr="005C74A0" w:rsidRDefault="00081AF7">
      <w:pPr>
        <w:pStyle w:val="Sansinterligne"/>
        <w:jc w:val="center"/>
        <w:rPr>
          <w:rFonts w:cstheme="majorBidi"/>
          <w:sz w:val="36"/>
          <w:szCs w:val="36"/>
          <w:u w:val="single"/>
        </w:rPr>
      </w:pPr>
    </w:p>
    <w:p w14:paraId="32DC408C" w14:textId="77777777" w:rsidR="00081AF7" w:rsidRPr="005C74A0" w:rsidRDefault="00081AF7">
      <w:pPr>
        <w:pStyle w:val="Sansinterligne"/>
        <w:jc w:val="center"/>
        <w:rPr>
          <w:rFonts w:cstheme="majorBidi"/>
          <w:sz w:val="36"/>
          <w:szCs w:val="36"/>
          <w:u w:val="single"/>
        </w:rPr>
      </w:pPr>
    </w:p>
    <w:p w14:paraId="46A4F7A0" w14:textId="77777777" w:rsidR="00081AF7" w:rsidRPr="005C74A0" w:rsidRDefault="00081AF7">
      <w:pPr>
        <w:pStyle w:val="Sansinterligne"/>
        <w:jc w:val="center"/>
        <w:rPr>
          <w:rFonts w:cstheme="majorBidi"/>
          <w:sz w:val="36"/>
          <w:szCs w:val="36"/>
          <w:u w:val="single"/>
        </w:rPr>
      </w:pPr>
    </w:p>
    <w:p w14:paraId="41BC9AE1" w14:textId="77777777" w:rsidR="00081AF7" w:rsidRPr="005C74A0" w:rsidRDefault="00081AF7">
      <w:pPr>
        <w:pStyle w:val="Sansinterligne"/>
        <w:jc w:val="center"/>
        <w:rPr>
          <w:rFonts w:cstheme="majorBidi"/>
          <w:sz w:val="36"/>
          <w:szCs w:val="36"/>
          <w:u w:val="single"/>
        </w:rPr>
      </w:pPr>
    </w:p>
    <w:p w14:paraId="7B8E76D6" w14:textId="77777777" w:rsidR="00081AF7" w:rsidRPr="005C74A0" w:rsidRDefault="00081AF7">
      <w:pPr>
        <w:pStyle w:val="Sansinterligne"/>
        <w:jc w:val="center"/>
        <w:rPr>
          <w:rFonts w:cstheme="majorBidi"/>
          <w:sz w:val="36"/>
          <w:szCs w:val="36"/>
          <w:u w:val="single"/>
        </w:rPr>
      </w:pPr>
    </w:p>
    <w:p w14:paraId="2371EC6D" w14:textId="77777777" w:rsidR="00D53598" w:rsidRPr="005C74A0" w:rsidRDefault="00D53598" w:rsidP="00D869E9">
      <w:pPr>
        <w:pStyle w:val="Sansinterligne"/>
        <w:jc w:val="center"/>
        <w:rPr>
          <w:rFonts w:cstheme="majorBidi"/>
          <w:color w:val="4472C4" w:themeColor="accent1"/>
          <w:sz w:val="44"/>
          <w:szCs w:val="44"/>
        </w:rPr>
      </w:pPr>
    </w:p>
    <w:p w14:paraId="6487CEAA" w14:textId="77777777" w:rsidR="00081AF7" w:rsidRPr="005C74A0" w:rsidRDefault="00081AF7">
      <w:pPr>
        <w:pStyle w:val="Sansinterligne"/>
        <w:jc w:val="center"/>
        <w:rPr>
          <w:rFonts w:cstheme="majorBidi"/>
          <w:sz w:val="36"/>
          <w:szCs w:val="36"/>
          <w:u w:val="single"/>
        </w:rPr>
      </w:pPr>
    </w:p>
    <w:p w14:paraId="0C4F41CD" w14:textId="77777777" w:rsidR="00081AF7" w:rsidRPr="005C74A0" w:rsidRDefault="00081AF7">
      <w:pPr>
        <w:pStyle w:val="Sansinterligne"/>
        <w:jc w:val="center"/>
        <w:rPr>
          <w:rFonts w:cstheme="majorBidi"/>
          <w:sz w:val="36"/>
          <w:szCs w:val="36"/>
          <w:u w:val="single"/>
        </w:rPr>
      </w:pPr>
    </w:p>
    <w:p w14:paraId="579C06ED" w14:textId="77777777" w:rsidR="00081AF7" w:rsidRPr="005C74A0" w:rsidRDefault="00081AF7">
      <w:pPr>
        <w:pStyle w:val="Sansinterligne"/>
        <w:jc w:val="center"/>
        <w:rPr>
          <w:rFonts w:cstheme="majorBidi"/>
          <w:sz w:val="36"/>
          <w:szCs w:val="36"/>
          <w:u w:val="single"/>
        </w:rPr>
      </w:pPr>
    </w:p>
    <w:p w14:paraId="17C28772" w14:textId="77777777" w:rsidR="00081AF7" w:rsidRPr="005C74A0" w:rsidRDefault="00081AF7">
      <w:pPr>
        <w:pStyle w:val="Sansinterligne"/>
        <w:jc w:val="center"/>
        <w:rPr>
          <w:rFonts w:cstheme="majorBidi"/>
          <w:sz w:val="36"/>
          <w:szCs w:val="36"/>
          <w:u w:val="single"/>
        </w:rPr>
      </w:pPr>
    </w:p>
    <w:p w14:paraId="1CD2CF9F" w14:textId="77777777" w:rsidR="00081AF7" w:rsidRPr="005C74A0" w:rsidRDefault="00081AF7">
      <w:pPr>
        <w:pStyle w:val="Sansinterligne"/>
        <w:jc w:val="center"/>
        <w:rPr>
          <w:rFonts w:cstheme="majorBidi"/>
          <w:sz w:val="36"/>
          <w:szCs w:val="36"/>
          <w:u w:val="single"/>
        </w:rPr>
      </w:pPr>
    </w:p>
    <w:p w14:paraId="5E73CADF" w14:textId="77777777" w:rsidR="00D869E9" w:rsidRPr="003D297A" w:rsidRDefault="00D869E9" w:rsidP="00791693">
      <w:pPr>
        <w:pStyle w:val="Titre1"/>
        <w:rPr>
          <w:u w:val="single"/>
        </w:rPr>
      </w:pPr>
      <w:bookmarkStart w:id="11" w:name="_Toc19963362"/>
      <w:r w:rsidRPr="00791693">
        <w:rPr>
          <w:sz w:val="56"/>
          <w:szCs w:val="56"/>
        </w:rPr>
        <w:t>Conception</w:t>
      </w:r>
      <w:bookmarkEnd w:id="11"/>
      <w:r w:rsidRPr="003D297A">
        <w:rPr>
          <w:u w:val="single"/>
        </w:rPr>
        <w:t xml:space="preserve"> </w:t>
      </w:r>
    </w:p>
    <w:p w14:paraId="1B3AAB20" w14:textId="77777777" w:rsidR="00081AF7" w:rsidRPr="003D297A" w:rsidRDefault="00081AF7" w:rsidP="00791693">
      <w:pPr>
        <w:pStyle w:val="Titre1"/>
        <w:rPr>
          <w:u w:val="single"/>
        </w:rPr>
      </w:pPr>
    </w:p>
    <w:p w14:paraId="34C3A37F" w14:textId="77777777" w:rsidR="00081AF7" w:rsidRPr="005C74A0" w:rsidRDefault="00081AF7">
      <w:pPr>
        <w:pStyle w:val="Sansinterligne"/>
        <w:jc w:val="center"/>
        <w:rPr>
          <w:rFonts w:cstheme="majorBidi"/>
          <w:sz w:val="36"/>
          <w:szCs w:val="36"/>
          <w:u w:val="single"/>
        </w:rPr>
      </w:pPr>
    </w:p>
    <w:p w14:paraId="506413CE" w14:textId="77777777" w:rsidR="00D53598" w:rsidRPr="005C74A0" w:rsidRDefault="00D53598" w:rsidP="00D53598">
      <w:pPr>
        <w:pStyle w:val="Sansinterligne"/>
        <w:rPr>
          <w:rFonts w:cstheme="majorBidi"/>
          <w:sz w:val="36"/>
          <w:szCs w:val="36"/>
          <w:u w:val="single"/>
        </w:rPr>
      </w:pPr>
    </w:p>
    <w:p w14:paraId="2A58A96B" w14:textId="77777777" w:rsidR="00D53598" w:rsidRPr="005C74A0" w:rsidRDefault="00D53598" w:rsidP="00D53598">
      <w:pPr>
        <w:pStyle w:val="Sansinterligne"/>
        <w:rPr>
          <w:rFonts w:cstheme="majorBidi"/>
          <w:color w:val="4472C4" w:themeColor="accent1"/>
          <w:sz w:val="44"/>
          <w:szCs w:val="44"/>
        </w:rPr>
      </w:pPr>
    </w:p>
    <w:p w14:paraId="0E8AEBA7" w14:textId="4E0DCF83" w:rsidR="00081AF7" w:rsidRPr="00354F6E" w:rsidRDefault="005A15ED" w:rsidP="00791693">
      <w:pPr>
        <w:pStyle w:val="Titre2"/>
      </w:pPr>
      <w:bookmarkStart w:id="12" w:name="_Toc19963363"/>
      <w:r w:rsidRPr="00354F6E">
        <w:lastRenderedPageBreak/>
        <w:t>Introduction :</w:t>
      </w:r>
      <w:bookmarkEnd w:id="12"/>
    </w:p>
    <w:p w14:paraId="027F19F9" w14:textId="77777777" w:rsidR="00081AF7" w:rsidRPr="005C74A0" w:rsidRDefault="005A15ED">
      <w:pPr>
        <w:rPr>
          <w:rFonts w:cstheme="majorBidi"/>
          <w:szCs w:val="24"/>
        </w:rPr>
      </w:pPr>
      <w:r w:rsidRPr="005C74A0">
        <w:rPr>
          <w:rFonts w:cstheme="majorBidi"/>
          <w:szCs w:val="24"/>
        </w:rPr>
        <w:t>Dans ce chapitre ci on va vous présenter les différent</w:t>
      </w:r>
      <w:r w:rsidR="00725CC9" w:rsidRPr="005C74A0">
        <w:rPr>
          <w:rFonts w:cstheme="majorBidi"/>
          <w:szCs w:val="24"/>
        </w:rPr>
        <w:t>e</w:t>
      </w:r>
      <w:r w:rsidRPr="005C74A0">
        <w:rPr>
          <w:rFonts w:cstheme="majorBidi"/>
          <w:szCs w:val="24"/>
        </w:rPr>
        <w:t xml:space="preserve">s méthodes et logiciels qu’on a utilisé pour la conception de notre site web tel que power-designer, et quelque schéma UML.  </w:t>
      </w:r>
    </w:p>
    <w:p w14:paraId="611410B0" w14:textId="77777777" w:rsidR="00081AF7" w:rsidRDefault="005A15ED">
      <w:pPr>
        <w:rPr>
          <w:rFonts w:cstheme="majorBidi"/>
          <w:szCs w:val="24"/>
        </w:rPr>
      </w:pPr>
      <w:r w:rsidRPr="005C74A0">
        <w:rPr>
          <w:rFonts w:cstheme="majorBidi"/>
          <w:szCs w:val="24"/>
        </w:rPr>
        <w:t>On précisera les besoins fonctionnels et non fonctionnels. Et enfin, on finira par la présentation des diagrammes de cas d’utilisation, séquence et diagramme de classe</w:t>
      </w:r>
    </w:p>
    <w:p w14:paraId="59D128B9" w14:textId="77777777" w:rsidR="0062199E" w:rsidRDefault="00354F6E" w:rsidP="00791693">
      <w:pPr>
        <w:pStyle w:val="Titre2"/>
      </w:pPr>
      <w:bookmarkStart w:id="13" w:name="_Toc19963364"/>
      <w:r w:rsidRPr="00354F6E">
        <w:t>PowerAMC :</w:t>
      </w:r>
      <w:bookmarkEnd w:id="13"/>
      <w:r w:rsidRPr="00354F6E">
        <w:t xml:space="preserve"> </w:t>
      </w:r>
    </w:p>
    <w:p w14:paraId="48142A8E" w14:textId="77777777" w:rsidR="00354F6E" w:rsidRDefault="00354F6E" w:rsidP="00354F6E">
      <w:r>
        <w:rPr>
          <w:b/>
          <w:bCs/>
        </w:rPr>
        <w:t>PowerDesigner</w:t>
      </w:r>
      <w:r>
        <w:t> (anciennement </w:t>
      </w:r>
      <w:r>
        <w:rPr>
          <w:b/>
          <w:bCs/>
        </w:rPr>
        <w:t>PowerAMC)</w:t>
      </w:r>
      <w:r>
        <w:t xml:space="preserve"> est </w:t>
      </w:r>
      <w:r w:rsidRPr="00354F6E">
        <w:t>un </w:t>
      </w:r>
      <w:hyperlink r:id="rId20" w:tooltip="Logiciel" w:history="1">
        <w:r w:rsidRPr="00354F6E">
          <w:t>logiciel</w:t>
        </w:r>
      </w:hyperlink>
      <w:r w:rsidRPr="00354F6E">
        <w:t> de conception créé par la société SAP, qui permet de modéliser les traitements</w:t>
      </w:r>
      <w:r>
        <w:t xml:space="preserve"> informatiques et </w:t>
      </w:r>
      <w:r w:rsidRPr="00354F6E">
        <w:t>leurs </w:t>
      </w:r>
      <w:hyperlink r:id="rId21" w:tooltip="Base de données" w:history="1">
        <w:r w:rsidRPr="00354F6E">
          <w:t>bases de données</w:t>
        </w:r>
      </w:hyperlink>
      <w:r>
        <w:t> associées.</w:t>
      </w:r>
    </w:p>
    <w:p w14:paraId="48B17243" w14:textId="77777777" w:rsidR="00354F6E" w:rsidRDefault="00354F6E" w:rsidP="00354F6E">
      <w:r>
        <w:t>Il a été créé par SDP sous le nom AMC*Designor, racheté par Powersoft qui lui-même a été racheté par </w:t>
      </w:r>
      <w:hyperlink r:id="rId22" w:tooltip="Sybase" w:history="1">
        <w:r w:rsidRPr="00354F6E">
          <w:t>Sybase</w:t>
        </w:r>
      </w:hyperlink>
      <w:r w:rsidRPr="00354F6E">
        <w:t> en 1995. Depuis 2010 Sybase appartient à l'éditeur allemand </w:t>
      </w:r>
      <w:hyperlink r:id="rId23" w:tooltip="SAP (entreprise)" w:history="1">
        <w:r w:rsidRPr="00354F6E">
          <w:t>SAP</w:t>
        </w:r>
      </w:hyperlink>
      <w:hyperlink r:id="rId24" w:anchor="cite_note-1" w:history="1">
        <w:r w:rsidRPr="00354F6E">
          <w:t>1</w:t>
        </w:r>
      </w:hyperlink>
      <w:r w:rsidRPr="00354F6E">
        <w:t>.</w:t>
      </w:r>
    </w:p>
    <w:p w14:paraId="5A7944A9" w14:textId="77777777" w:rsidR="00354F6E" w:rsidRDefault="00354F6E" w:rsidP="00354F6E">
      <w:r>
        <w:t>Avant mars 2016, la version française était commercialisée par SAP sous la marque PowerAMC</w:t>
      </w:r>
      <w:hyperlink r:id="rId25" w:anchor="cite_note-2" w:history="1">
        <w:r>
          <w:rPr>
            <w:rStyle w:val="Lienhypertexte"/>
            <w:rFonts w:ascii="Arial" w:hAnsi="Arial" w:cs="Arial"/>
            <w:color w:val="0B0080"/>
            <w:sz w:val="17"/>
            <w:szCs w:val="17"/>
            <w:vertAlign w:val="superscript"/>
          </w:rPr>
          <w:t>2</w:t>
        </w:r>
      </w:hyperlink>
      <w:r>
        <w:t>, jusqu'à la fusion avec la version internationale sous le nom PowerDesigner depuis la version 16.6.</w:t>
      </w:r>
    </w:p>
    <w:p w14:paraId="794BFCCE" w14:textId="33361C18" w:rsidR="00354F6E" w:rsidRPr="00F7497C" w:rsidRDefault="00354F6E" w:rsidP="00354F6E">
      <w:pPr>
        <w:rPr>
          <w:vertAlign w:val="superscript"/>
        </w:rPr>
      </w:pPr>
      <w:r>
        <w:t xml:space="preserve">PowerDesigner est disponible sous forme d'application </w:t>
      </w:r>
      <w:r w:rsidRPr="00354F6E">
        <w:t>native </w:t>
      </w:r>
      <w:hyperlink r:id="rId26" w:tooltip="Microsoft Windows" w:history="1">
        <w:r w:rsidRPr="00354F6E">
          <w:t>Microsoft Windows</w:t>
        </w:r>
      </w:hyperlink>
      <w:r>
        <w:t xml:space="preserve"> ou </w:t>
      </w:r>
      <w:r w:rsidRPr="00354F6E">
        <w:t>comme </w:t>
      </w:r>
      <w:hyperlink r:id="rId27" w:tooltip="Plugin" w:history="1">
        <w:r w:rsidRPr="00354F6E">
          <w:t>plugin</w:t>
        </w:r>
      </w:hyperlink>
      <w:r w:rsidRPr="00354F6E">
        <w:t> Eclipse. Par défaut, PowerDesigner stocke ses modèles sous forme de fichiers, dont l’extension</w:t>
      </w:r>
      <w:r>
        <w:t xml:space="preserve"> dépend du type de modèle</w:t>
      </w:r>
      <w:r w:rsidRPr="00354F6E">
        <w:t>: </w:t>
      </w:r>
      <w:hyperlink r:id="rId28" w:tooltip="Business Process Model and Notation" w:history="1">
        <w:r w:rsidRPr="00354F6E">
          <w:t>bpm</w:t>
        </w:r>
      </w:hyperlink>
      <w:r>
        <w:t> (pour </w:t>
      </w:r>
      <w:r>
        <w:rPr>
          <w:i/>
          <w:iCs/>
        </w:rPr>
        <w:t>business process model</w:t>
      </w:r>
      <w:r w:rsidRPr="00354F6E">
        <w:t>), </w:t>
      </w:r>
      <w:hyperlink r:id="rId29" w:tooltip="Modèle conceptuel de données" w:history="1">
        <w:r w:rsidRPr="00354F6E">
          <w:t>cdm</w:t>
        </w:r>
      </w:hyperlink>
      <w:r>
        <w:t> (pour </w:t>
      </w:r>
      <w:r>
        <w:rPr>
          <w:i/>
          <w:iCs/>
        </w:rPr>
        <w:t>conceptual data model</w:t>
      </w:r>
      <w:r>
        <w:t>)... La structure interne du fichier peut être du </w:t>
      </w:r>
      <w:hyperlink r:id="rId30" w:tooltip="Extensible Markup Language" w:history="1">
        <w:r w:rsidRPr="00354F6E">
          <w:t>XML</w:t>
        </w:r>
      </w:hyperlink>
      <w:r>
        <w:t> ou du binaire compressé. PowerDesigner peut aussi stocker ses modèles dans un Référentiel.</w:t>
      </w:r>
    </w:p>
    <w:p w14:paraId="732E5CE0" w14:textId="77777777" w:rsidR="008461DE" w:rsidRPr="00354F6E" w:rsidRDefault="008461DE" w:rsidP="00791693">
      <w:pPr>
        <w:pStyle w:val="Titre2"/>
      </w:pPr>
    </w:p>
    <w:p w14:paraId="54ADE8E5" w14:textId="77777777" w:rsidR="00081AF7" w:rsidRPr="0062199E" w:rsidRDefault="005A15ED" w:rsidP="00791693">
      <w:pPr>
        <w:pStyle w:val="Titre2"/>
      </w:pPr>
      <w:bookmarkStart w:id="14" w:name="_Toc19963365"/>
      <w:r w:rsidRPr="0062199E">
        <w:t>Langage de modélisation :</w:t>
      </w:r>
      <w:bookmarkEnd w:id="14"/>
    </w:p>
    <w:p w14:paraId="2ECC8C35" w14:textId="6C2171C6" w:rsidR="00081AF7" w:rsidRPr="00F7497C" w:rsidRDefault="005A15ED">
      <w:pPr>
        <w:rPr>
          <w:rFonts w:cstheme="majorBidi"/>
          <w:color w:val="2F5496" w:themeColor="accent1" w:themeShade="BF"/>
        </w:rPr>
      </w:pPr>
      <w:r w:rsidRPr="005C74A0">
        <w:rPr>
          <w:rFonts w:cstheme="majorBidi"/>
          <w:szCs w:val="24"/>
        </w:rPr>
        <w:t>UML est un langage de modélisation graphique. Il est apparu dans le monde du génie logiciel, dans le cadre de la conception orientée objet. Couramment utilise dans les projets logiciels, il peut être applique à toutes sortes de systèmes. En effet, l’UML nous permet une meilleure conception de la cote de l’application avec ses notions d’objets et de classes, et nous donne une décomposition claire et simple afin de dégager les entités et les classes nécessaires.</w:t>
      </w:r>
    </w:p>
    <w:p w14:paraId="782BA01F" w14:textId="77777777" w:rsidR="00081AF7" w:rsidRPr="005C74A0" w:rsidRDefault="00081AF7">
      <w:pPr>
        <w:rPr>
          <w:rFonts w:cstheme="majorBidi"/>
          <w:color w:val="C00000"/>
          <w:sz w:val="28"/>
          <w:vertAlign w:val="superscript"/>
        </w:rPr>
      </w:pPr>
    </w:p>
    <w:p w14:paraId="0255F2CE" w14:textId="77777777" w:rsidR="00D41469" w:rsidRDefault="00D41469" w:rsidP="00791693">
      <w:pPr>
        <w:pStyle w:val="Titre2"/>
      </w:pPr>
    </w:p>
    <w:p w14:paraId="3CAAC16B" w14:textId="404A6D75" w:rsidR="00081AF7" w:rsidRPr="0062199E" w:rsidRDefault="005A15ED" w:rsidP="00791693">
      <w:pPr>
        <w:pStyle w:val="Titre2"/>
      </w:pPr>
      <w:bookmarkStart w:id="15" w:name="_Toc19963366"/>
      <w:r w:rsidRPr="0062199E">
        <w:t>La spécification des besoins :</w:t>
      </w:r>
      <w:bookmarkEnd w:id="15"/>
    </w:p>
    <w:p w14:paraId="7DCAFEF5" w14:textId="77777777" w:rsidR="00081AF7" w:rsidRPr="005C74A0" w:rsidRDefault="005A15ED">
      <w:pPr>
        <w:rPr>
          <w:rFonts w:cstheme="majorBidi"/>
        </w:rPr>
      </w:pPr>
      <w:r w:rsidRPr="005C74A0">
        <w:rPr>
          <w:rFonts w:cstheme="majorBidi"/>
          <w:b/>
          <w:bCs/>
          <w:szCs w:val="24"/>
        </w:rPr>
        <w:t xml:space="preserve">" </w:t>
      </w:r>
      <w:r w:rsidR="0096735C">
        <w:rPr>
          <w:rFonts w:cstheme="majorBidi"/>
          <w:b/>
          <w:bCs/>
          <w:szCs w:val="24"/>
        </w:rPr>
        <w:t>Ce qu’on va faire !</w:t>
      </w:r>
      <w:r w:rsidRPr="005C74A0">
        <w:rPr>
          <w:rFonts w:cstheme="majorBidi"/>
          <w:b/>
          <w:bCs/>
          <w:szCs w:val="24"/>
        </w:rPr>
        <w:t xml:space="preserve"> "</w:t>
      </w:r>
      <w:r w:rsidRPr="005C74A0">
        <w:rPr>
          <w:rFonts w:cstheme="majorBidi"/>
          <w:szCs w:val="24"/>
        </w:rPr>
        <w:t>.</w:t>
      </w:r>
    </w:p>
    <w:p w14:paraId="6FA3FC14" w14:textId="77777777" w:rsidR="00081AF7" w:rsidRPr="005C74A0" w:rsidRDefault="005A15ED">
      <w:pPr>
        <w:rPr>
          <w:rFonts w:cstheme="majorBidi"/>
        </w:rPr>
      </w:pPr>
      <w:r w:rsidRPr="005C74A0">
        <w:rPr>
          <w:rFonts w:cstheme="majorBidi"/>
          <w:szCs w:val="24"/>
        </w:rPr>
        <w:t xml:space="preserve"> Dans cette section nous allons présenter notre réponse à cette question. Donc, cette phase consiste à mieux comprendre le contexte du système, il </w:t>
      </w:r>
      <w:r w:rsidRPr="005C74A0">
        <w:rPr>
          <w:rFonts w:eastAsia="Arial Unicode MS" w:cstheme="majorBidi"/>
          <w:szCs w:val="24"/>
        </w:rPr>
        <w:t>s’agit</w:t>
      </w:r>
      <w:r w:rsidRPr="005C74A0">
        <w:rPr>
          <w:rFonts w:cstheme="majorBidi"/>
          <w:szCs w:val="24"/>
        </w:rPr>
        <w:t xml:space="preserve"> de déterminer les fonctionnalités et les acteurs et d’identifier les cas d’utilisation initiaux.</w:t>
      </w:r>
    </w:p>
    <w:p w14:paraId="010A8DDF" w14:textId="77777777" w:rsidR="00081AF7" w:rsidRPr="005C74A0" w:rsidRDefault="005A15ED">
      <w:pPr>
        <w:rPr>
          <w:rFonts w:cstheme="majorBidi"/>
        </w:rPr>
      </w:pPr>
      <w:r w:rsidRPr="005C74A0">
        <w:rPr>
          <w:rFonts w:cstheme="majorBidi"/>
          <w:b/>
          <w:bCs/>
          <w:szCs w:val="24"/>
        </w:rPr>
        <w:t xml:space="preserve">" Qu'est-ce qu'un cas d'utilisation </w:t>
      </w:r>
      <w:r w:rsidRPr="005C74A0">
        <w:rPr>
          <w:rFonts w:cstheme="majorBidi"/>
          <w:szCs w:val="24"/>
        </w:rPr>
        <w:t>?</w:t>
      </w:r>
      <w:r w:rsidRPr="005C74A0">
        <w:rPr>
          <w:rFonts w:cstheme="majorBidi"/>
          <w:b/>
          <w:bCs/>
          <w:szCs w:val="24"/>
        </w:rPr>
        <w:t xml:space="preserve"> "</w:t>
      </w:r>
    </w:p>
    <w:p w14:paraId="0CF14835" w14:textId="77777777" w:rsidR="00081AF7" w:rsidRPr="005C74A0" w:rsidRDefault="005A15ED">
      <w:pPr>
        <w:rPr>
          <w:rFonts w:cstheme="majorBidi"/>
          <w:szCs w:val="24"/>
        </w:rPr>
      </w:pPr>
      <w:r w:rsidRPr="005C74A0">
        <w:rPr>
          <w:rFonts w:cstheme="majorBidi"/>
          <w:szCs w:val="24"/>
        </w:rPr>
        <w:t>Un cas d'utilisation (use case) représente un ensemble de séquences d'actions réalisées par le système et produisant un résultat observable intéressant pour un acteur particulier, il modélise un service rendu par le système et qui concerne acteurs et ou système et apporte une valeur ajoutée « notable » à l'acteur concerné.</w:t>
      </w:r>
    </w:p>
    <w:p w14:paraId="1F6BC278" w14:textId="77777777" w:rsidR="00081AF7" w:rsidRPr="005C74A0" w:rsidRDefault="005A15ED">
      <w:pPr>
        <w:rPr>
          <w:rFonts w:cstheme="majorBidi"/>
          <w:szCs w:val="24"/>
        </w:rPr>
      </w:pPr>
      <w:r w:rsidRPr="005C74A0">
        <w:rPr>
          <w:rFonts w:cstheme="majorBidi"/>
          <w:szCs w:val="24"/>
        </w:rPr>
        <w:t xml:space="preserve"> Chaque cas d'utilisation spécifie un comportement attendu du système considère comme un tout, sans imposer le modèle de réalisation de ce comportement. Il permet de décrire ce que le futur système devra faire, sans spécifier comment il le fera, dans le cadre de la branche fonctionnelle, le cas d'utilisation doit mettre en valeur les interactions métier entre les acteurs et le système.</w:t>
      </w:r>
    </w:p>
    <w:p w14:paraId="041030D4" w14:textId="77777777" w:rsidR="00081AF7" w:rsidRPr="0062199E" w:rsidRDefault="005A15ED" w:rsidP="0062199E">
      <w:pPr>
        <w:pStyle w:val="Paragraphedeliste"/>
        <w:numPr>
          <w:ilvl w:val="0"/>
          <w:numId w:val="25"/>
        </w:numPr>
        <w:rPr>
          <w:rFonts w:cstheme="majorBidi"/>
          <w:szCs w:val="24"/>
        </w:rPr>
      </w:pPr>
      <w:r w:rsidRPr="0062199E">
        <w:rPr>
          <w:rFonts w:cstheme="majorBidi"/>
          <w:szCs w:val="24"/>
        </w:rPr>
        <w:t>Les cas d'utilisation permettent aux utilisateurs de structurer et d'articuler leurs désirs.</w:t>
      </w:r>
    </w:p>
    <w:p w14:paraId="7C2DEBD3" w14:textId="77777777" w:rsidR="00081AF7" w:rsidRPr="0062199E" w:rsidRDefault="005A15ED" w:rsidP="0062199E">
      <w:pPr>
        <w:pStyle w:val="Paragraphedeliste"/>
        <w:numPr>
          <w:ilvl w:val="0"/>
          <w:numId w:val="25"/>
        </w:numPr>
        <w:rPr>
          <w:rFonts w:cstheme="majorBidi"/>
          <w:szCs w:val="24"/>
        </w:rPr>
      </w:pPr>
      <w:r w:rsidRPr="0062199E">
        <w:rPr>
          <w:rFonts w:cstheme="majorBidi"/>
          <w:szCs w:val="24"/>
        </w:rPr>
        <w:t xml:space="preserve">Ils les obligent à définir de manière dont ils voudraient interagir avec le système. </w:t>
      </w:r>
    </w:p>
    <w:p w14:paraId="08BCE5B2" w14:textId="77777777" w:rsidR="00081AF7" w:rsidRPr="0062199E" w:rsidRDefault="005A15ED" w:rsidP="0062199E">
      <w:pPr>
        <w:pStyle w:val="Paragraphedeliste"/>
        <w:numPr>
          <w:ilvl w:val="0"/>
          <w:numId w:val="25"/>
        </w:numPr>
        <w:rPr>
          <w:rFonts w:cstheme="majorBidi"/>
          <w:szCs w:val="24"/>
        </w:rPr>
      </w:pPr>
      <w:r w:rsidRPr="0062199E">
        <w:rPr>
          <w:rFonts w:cstheme="majorBidi"/>
          <w:szCs w:val="24"/>
        </w:rPr>
        <w:t>Ils favorisent la définition d'un cahier de charges qui reflète réellement les besoins même en absence d'un système à critiquer.</w:t>
      </w:r>
    </w:p>
    <w:p w14:paraId="51C4860D" w14:textId="77777777" w:rsidR="00081AF7" w:rsidRPr="00B741C6" w:rsidRDefault="005A15ED" w:rsidP="00791693">
      <w:pPr>
        <w:pStyle w:val="Titre3"/>
      </w:pPr>
      <w:bookmarkStart w:id="16" w:name="_Toc19963367"/>
      <w:r w:rsidRPr="00B741C6">
        <w:t>Identification des acteurs :</w:t>
      </w:r>
      <w:bookmarkEnd w:id="16"/>
    </w:p>
    <w:p w14:paraId="7B5776E3" w14:textId="6BB72584" w:rsidR="00081AF7" w:rsidRPr="005C74A0" w:rsidRDefault="005A15ED">
      <w:pPr>
        <w:rPr>
          <w:rFonts w:cstheme="majorBidi"/>
        </w:rPr>
      </w:pPr>
      <w:r w:rsidRPr="005C74A0">
        <w:rPr>
          <w:rFonts w:cstheme="majorBidi"/>
          <w:szCs w:val="24"/>
        </w:rPr>
        <w:t>Un acteur représente un rôle joué par une entité externe (utilisateur humain, dispositif matériel, ou autre système) qui interagit directement avec le système étudié, en échangeant de l'information (en entrée et en sortie), on trouve les acteurs en observant les utilisateurs directs du système, les responsables de la maintenance, ainsi que les autres systèmes qui interagissent avec lui. Pour notre système, on peut distinguer le « Médecin » comme acteur principal.</w:t>
      </w:r>
    </w:p>
    <w:p w14:paraId="6578DE52" w14:textId="6EA54F33" w:rsidR="00081AF7" w:rsidRPr="00791693" w:rsidRDefault="005A15ED" w:rsidP="00791693">
      <w:pPr>
        <w:pStyle w:val="Titre3"/>
      </w:pPr>
      <w:bookmarkStart w:id="17" w:name="_Toc19963368"/>
      <w:r w:rsidRPr="00791693">
        <w:lastRenderedPageBreak/>
        <w:t>Identification des besoins :</w:t>
      </w:r>
      <w:bookmarkEnd w:id="17"/>
    </w:p>
    <w:p w14:paraId="68F5D35E" w14:textId="77777777" w:rsidR="00081AF7" w:rsidRPr="005C74A0" w:rsidRDefault="005A15ED" w:rsidP="00791693">
      <w:pPr>
        <w:pStyle w:val="Titre4"/>
        <w:numPr>
          <w:ilvl w:val="0"/>
          <w:numId w:val="40"/>
        </w:numPr>
      </w:pPr>
      <w:r w:rsidRPr="005C74A0">
        <w:t>Les besoins fonctionnels :</w:t>
      </w:r>
    </w:p>
    <w:p w14:paraId="39BAA659" w14:textId="77777777" w:rsidR="00081AF7" w:rsidRPr="005C74A0" w:rsidRDefault="005A15ED" w:rsidP="00AB1294">
      <w:pPr>
        <w:jc w:val="both"/>
        <w:rPr>
          <w:rFonts w:cstheme="majorBidi"/>
          <w:szCs w:val="24"/>
        </w:rPr>
      </w:pPr>
      <w:r w:rsidRPr="005C74A0">
        <w:rPr>
          <w:rFonts w:cstheme="majorBidi"/>
          <w:szCs w:val="24"/>
        </w:rPr>
        <w:t>Les besoins fonctionnels représentent les principales fonctionnalités du système. Ces besoins proviennent</w:t>
      </w:r>
      <w:r w:rsidR="00AE5238">
        <w:rPr>
          <w:rFonts w:cstheme="majorBidi"/>
          <w:szCs w:val="24"/>
        </w:rPr>
        <w:t xml:space="preserve"> </w:t>
      </w:r>
      <w:r w:rsidRPr="005C74A0">
        <w:rPr>
          <w:rFonts w:cstheme="majorBidi"/>
          <w:szCs w:val="24"/>
        </w:rPr>
        <w:t>généralement des utilisateurs du système</w:t>
      </w:r>
      <w:r w:rsidR="00AB1294">
        <w:rPr>
          <w:rFonts w:cstheme="majorBidi"/>
          <w:szCs w:val="24"/>
        </w:rPr>
        <w:t>, quelque besoins principaux</w:t>
      </w:r>
      <w:r w:rsidR="005B5CC7">
        <w:rPr>
          <w:rFonts w:cstheme="majorBidi"/>
          <w:szCs w:val="24"/>
        </w:rPr>
        <w:t> :</w:t>
      </w:r>
    </w:p>
    <w:p w14:paraId="488C7F12" w14:textId="77777777" w:rsidR="00081AF7" w:rsidRPr="00B741C6" w:rsidRDefault="005A15ED" w:rsidP="00B741C6">
      <w:pPr>
        <w:pStyle w:val="Paragraphedeliste"/>
        <w:numPr>
          <w:ilvl w:val="0"/>
          <w:numId w:val="26"/>
        </w:numPr>
        <w:rPr>
          <w:rFonts w:cstheme="majorBidi"/>
          <w:szCs w:val="24"/>
        </w:rPr>
      </w:pPr>
      <w:r w:rsidRPr="00B741C6">
        <w:rPr>
          <w:rFonts w:cstheme="majorBidi"/>
          <w:szCs w:val="24"/>
        </w:rPr>
        <w:t>La gestion de l’application : Cette partie permet l’ajout et la suppression des différents utilisateurs.</w:t>
      </w:r>
    </w:p>
    <w:p w14:paraId="50F3AE1B" w14:textId="77777777" w:rsidR="00081AF7" w:rsidRPr="00B741C6" w:rsidRDefault="005A15ED" w:rsidP="00B741C6">
      <w:pPr>
        <w:pStyle w:val="Paragraphedeliste"/>
        <w:numPr>
          <w:ilvl w:val="0"/>
          <w:numId w:val="26"/>
        </w:numPr>
        <w:rPr>
          <w:rFonts w:cstheme="majorBidi"/>
          <w:szCs w:val="24"/>
        </w:rPr>
      </w:pPr>
      <w:r w:rsidRPr="00B741C6">
        <w:rPr>
          <w:rFonts w:cstheme="majorBidi"/>
          <w:szCs w:val="24"/>
        </w:rPr>
        <w:t xml:space="preserve">La gestion du service : il s’agit de la gestion des fiches, des </w:t>
      </w:r>
      <w:r w:rsidR="001D2802" w:rsidRPr="00B741C6">
        <w:rPr>
          <w:rFonts w:cstheme="majorBidi"/>
          <w:szCs w:val="24"/>
        </w:rPr>
        <w:t>patients, de</w:t>
      </w:r>
      <w:r w:rsidR="00FF3C2B" w:rsidRPr="00B741C6">
        <w:rPr>
          <w:rFonts w:cstheme="majorBidi"/>
          <w:szCs w:val="24"/>
        </w:rPr>
        <w:t xml:space="preserve"> leurs dossiers ainsi que les urgences et rendez-vous</w:t>
      </w:r>
      <w:r w:rsidRPr="00B741C6">
        <w:rPr>
          <w:rFonts w:cstheme="majorBidi"/>
          <w:szCs w:val="24"/>
        </w:rPr>
        <w:t>.</w:t>
      </w:r>
    </w:p>
    <w:p w14:paraId="2F6B101C" w14:textId="77777777" w:rsidR="00E91E67" w:rsidRPr="00B741C6" w:rsidRDefault="005A15ED" w:rsidP="00B741C6">
      <w:pPr>
        <w:pStyle w:val="Paragraphedeliste"/>
        <w:numPr>
          <w:ilvl w:val="0"/>
          <w:numId w:val="26"/>
        </w:numPr>
        <w:rPr>
          <w:rFonts w:cstheme="majorBidi"/>
          <w:szCs w:val="24"/>
        </w:rPr>
      </w:pPr>
      <w:r w:rsidRPr="00B741C6">
        <w:rPr>
          <w:rFonts w:cstheme="majorBidi"/>
          <w:szCs w:val="24"/>
        </w:rPr>
        <w:t>La gestion du stock : Elle sert à contrôler le stock du service (ou cabinet).</w:t>
      </w:r>
    </w:p>
    <w:p w14:paraId="3955D4E5" w14:textId="77777777" w:rsidR="00081AF7" w:rsidRPr="00B741C6" w:rsidRDefault="005A15ED" w:rsidP="00B741C6">
      <w:pPr>
        <w:pStyle w:val="Paragraphedeliste"/>
        <w:numPr>
          <w:ilvl w:val="0"/>
          <w:numId w:val="26"/>
        </w:numPr>
        <w:rPr>
          <w:rFonts w:cstheme="majorBidi"/>
          <w:szCs w:val="24"/>
        </w:rPr>
      </w:pPr>
      <w:r w:rsidRPr="00B741C6">
        <w:rPr>
          <w:rFonts w:cstheme="majorBidi"/>
          <w:szCs w:val="24"/>
        </w:rPr>
        <w:t>La gestion du planning : Elle concerne la vérification des rendez-vous ainsi que la possibilité au patient de saisir un rendez-vous via le net directement.</w:t>
      </w:r>
    </w:p>
    <w:p w14:paraId="2CD51D0D" w14:textId="77777777" w:rsidR="00081AF7" w:rsidRPr="005C74A0" w:rsidRDefault="00081AF7">
      <w:pPr>
        <w:rPr>
          <w:rFonts w:cstheme="majorBidi"/>
          <w:szCs w:val="24"/>
        </w:rPr>
      </w:pPr>
    </w:p>
    <w:p w14:paraId="4F223618" w14:textId="77777777" w:rsidR="00081AF7" w:rsidRPr="00F7497C" w:rsidRDefault="005A15ED" w:rsidP="00791693">
      <w:pPr>
        <w:pStyle w:val="Titre4"/>
        <w:numPr>
          <w:ilvl w:val="0"/>
          <w:numId w:val="41"/>
        </w:numPr>
      </w:pPr>
      <w:r w:rsidRPr="00F7497C">
        <w:t>Les besoins non fonctionnels :</w:t>
      </w:r>
    </w:p>
    <w:p w14:paraId="6E8203AB" w14:textId="77777777" w:rsidR="00081AF7" w:rsidRPr="005C74A0" w:rsidRDefault="005A15ED">
      <w:pPr>
        <w:rPr>
          <w:rFonts w:cstheme="majorBidi"/>
          <w:szCs w:val="24"/>
        </w:rPr>
      </w:pPr>
      <w:r w:rsidRPr="005C74A0">
        <w:rPr>
          <w:rFonts w:cstheme="majorBidi"/>
          <w:szCs w:val="24"/>
        </w:rPr>
        <w:t xml:space="preserve"> A part les besoins fondamentaux, notre futur système doit répondre aux critères</w:t>
      </w:r>
      <w:r w:rsidR="00FF3C2B">
        <w:rPr>
          <w:rFonts w:cstheme="majorBidi"/>
          <w:szCs w:val="24"/>
        </w:rPr>
        <w:t xml:space="preserve"> </w:t>
      </w:r>
      <w:r w:rsidRPr="005C74A0">
        <w:rPr>
          <w:rFonts w:cstheme="majorBidi"/>
          <w:szCs w:val="24"/>
        </w:rPr>
        <w:t>suivants :</w:t>
      </w:r>
    </w:p>
    <w:p w14:paraId="0CD3A5DE" w14:textId="77777777" w:rsidR="00081AF7" w:rsidRPr="00CA0567" w:rsidRDefault="005A15ED" w:rsidP="00CA0567">
      <w:pPr>
        <w:pStyle w:val="Paragraphedeliste"/>
        <w:numPr>
          <w:ilvl w:val="0"/>
          <w:numId w:val="27"/>
        </w:numPr>
        <w:rPr>
          <w:rFonts w:cstheme="majorBidi"/>
          <w:szCs w:val="24"/>
        </w:rPr>
      </w:pPr>
      <w:r w:rsidRPr="00CA0567">
        <w:rPr>
          <w:rFonts w:cstheme="majorBidi"/>
          <w:szCs w:val="24"/>
        </w:rPr>
        <w:t>La rapidité du traitement : En effet, vu le nombre important des transactions quotidiennes, il est impérativement nécessaire que la durée d’exécution des traitements s’approche le plus possible du temps réel.</w:t>
      </w:r>
    </w:p>
    <w:p w14:paraId="2E8EFB1C" w14:textId="77777777" w:rsidR="00081AF7" w:rsidRPr="00CA0567" w:rsidRDefault="005A15ED" w:rsidP="00CA0567">
      <w:pPr>
        <w:pStyle w:val="Paragraphedeliste"/>
        <w:numPr>
          <w:ilvl w:val="0"/>
          <w:numId w:val="27"/>
        </w:numPr>
        <w:rPr>
          <w:rFonts w:cstheme="majorBidi"/>
          <w:szCs w:val="24"/>
        </w:rPr>
      </w:pPr>
      <w:r w:rsidRPr="00CA0567">
        <w:rPr>
          <w:rFonts w:cstheme="majorBidi"/>
          <w:szCs w:val="24"/>
        </w:rPr>
        <w:t>La performance : Un logiciel doit être avant tout performant c'est-à-dire à travers ses fonctionnalités, il doit répondre à toutes les exigences des usagers d’une manière optimale.</w:t>
      </w:r>
    </w:p>
    <w:p w14:paraId="3E442342" w14:textId="77777777" w:rsidR="00081AF7" w:rsidRPr="00CA0567" w:rsidRDefault="005A15ED" w:rsidP="00CA0567">
      <w:pPr>
        <w:pStyle w:val="Paragraphedeliste"/>
        <w:numPr>
          <w:ilvl w:val="0"/>
          <w:numId w:val="27"/>
        </w:numPr>
        <w:rPr>
          <w:rFonts w:cstheme="majorBidi"/>
          <w:szCs w:val="24"/>
        </w:rPr>
      </w:pPr>
      <w:r w:rsidRPr="00CA0567">
        <w:rPr>
          <w:rFonts w:cstheme="majorBidi"/>
          <w:szCs w:val="24"/>
        </w:rPr>
        <w:t>La convivialité : Le futur logiciel doit être facile à utiliser. En effet, les interfaces utilisateurs doivent être conviviales c'est-à-dire simples, ergonomiques et adaptées à l’utilisateur</w:t>
      </w:r>
    </w:p>
    <w:p w14:paraId="57097CC2" w14:textId="77777777" w:rsidR="00081AF7" w:rsidRPr="00CA0567" w:rsidRDefault="005A15ED" w:rsidP="00CA0567">
      <w:pPr>
        <w:pStyle w:val="Paragraphedeliste"/>
        <w:numPr>
          <w:ilvl w:val="0"/>
          <w:numId w:val="27"/>
        </w:numPr>
        <w:rPr>
          <w:rFonts w:cstheme="majorBidi"/>
          <w:szCs w:val="24"/>
        </w:rPr>
      </w:pPr>
      <w:r w:rsidRPr="00CA0567">
        <w:rPr>
          <w:rFonts w:cstheme="majorBidi"/>
          <w:szCs w:val="24"/>
        </w:rPr>
        <w:t>La confidentialité : vu que les données manipulées par notre application sont critiques, nous devons garantir une sécurité optimale. Ainsi, les droits d’accès au système doivent être bien attribués, afin d’assurer la sécurité des données.</w:t>
      </w:r>
    </w:p>
    <w:p w14:paraId="2203F9E4" w14:textId="77777777" w:rsidR="00FF3C2B" w:rsidRDefault="00FF3C2B">
      <w:pPr>
        <w:ind w:left="360"/>
        <w:rPr>
          <w:rFonts w:cstheme="majorBidi"/>
          <w:b/>
          <w:bCs/>
          <w:szCs w:val="24"/>
        </w:rPr>
      </w:pPr>
    </w:p>
    <w:p w14:paraId="0D966A63" w14:textId="77777777" w:rsidR="00081AF7" w:rsidRPr="00792E54" w:rsidRDefault="005A15ED" w:rsidP="00791693">
      <w:pPr>
        <w:pStyle w:val="Titre3"/>
      </w:pPr>
      <w:bookmarkStart w:id="18" w:name="_Toc19963369"/>
      <w:r w:rsidRPr="00792E54">
        <w:t>Identification des cas d’utilisation :</w:t>
      </w:r>
      <w:bookmarkEnd w:id="18"/>
    </w:p>
    <w:p w14:paraId="5E7C012D" w14:textId="77777777" w:rsidR="00081AF7" w:rsidRPr="005C74A0" w:rsidRDefault="005A15ED">
      <w:pPr>
        <w:ind w:left="360"/>
        <w:rPr>
          <w:rFonts w:cstheme="majorBidi"/>
          <w:szCs w:val="24"/>
        </w:rPr>
      </w:pPr>
      <w:r w:rsidRPr="005C74A0">
        <w:rPr>
          <w:rFonts w:cstheme="majorBidi"/>
          <w:szCs w:val="24"/>
        </w:rPr>
        <w:t xml:space="preserve">Chaque service offert par le système est modélisé par un cas d’utilisation qui exprime l’interaction acteurs/système. </w:t>
      </w:r>
    </w:p>
    <w:p w14:paraId="5645F170" w14:textId="77777777" w:rsidR="00081AF7" w:rsidRPr="005C74A0" w:rsidRDefault="005A15ED">
      <w:pPr>
        <w:ind w:left="360"/>
        <w:rPr>
          <w:rFonts w:cstheme="majorBidi"/>
          <w:szCs w:val="24"/>
        </w:rPr>
      </w:pPr>
      <w:r w:rsidRPr="005C74A0">
        <w:rPr>
          <w:rFonts w:cstheme="majorBidi"/>
          <w:szCs w:val="24"/>
        </w:rPr>
        <w:lastRenderedPageBreak/>
        <w:t>Pour chaque acteur identifie précédemment, il convient de rechercher les différentes intentions métier selon lesquelles il utilise le système ce qui représente les cas d’utilisation. Le tableau suivant illustre l’ensemble des cas d’utilisation nécessaires pour le bon fonctionnement du système :</w:t>
      </w:r>
    </w:p>
    <w:p w14:paraId="2D7849C3" w14:textId="3E5A59F8" w:rsidR="00B94EFC" w:rsidRDefault="00B94EFC" w:rsidP="00B94EFC">
      <w:pPr>
        <w:pStyle w:val="Lgende"/>
        <w:keepNext/>
      </w:pPr>
    </w:p>
    <w:tbl>
      <w:tblPr>
        <w:tblW w:w="9205" w:type="dxa"/>
        <w:tblInd w:w="-563" w:type="dxa"/>
        <w:tblCellMar>
          <w:left w:w="10" w:type="dxa"/>
          <w:right w:w="10" w:type="dxa"/>
        </w:tblCellMar>
        <w:tblLook w:val="0000" w:firstRow="0" w:lastRow="0" w:firstColumn="0" w:lastColumn="0" w:noHBand="0" w:noVBand="0"/>
      </w:tblPr>
      <w:tblGrid>
        <w:gridCol w:w="2836"/>
        <w:gridCol w:w="6369"/>
      </w:tblGrid>
      <w:tr w:rsidR="00081AF7" w:rsidRPr="005C74A0" w14:paraId="27ADBA70" w14:textId="77777777" w:rsidTr="0055508D">
        <w:trPr>
          <w:trHeight w:val="669"/>
        </w:trPr>
        <w:tc>
          <w:tcPr>
            <w:tcW w:w="2836"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tcPr>
          <w:p w14:paraId="0DD5D108" w14:textId="77777777" w:rsidR="00081AF7" w:rsidRPr="005C74A0" w:rsidRDefault="005A15ED">
            <w:pPr>
              <w:spacing w:after="0" w:line="240" w:lineRule="auto"/>
              <w:jc w:val="center"/>
              <w:rPr>
                <w:rFonts w:cstheme="majorBidi"/>
              </w:rPr>
            </w:pPr>
            <w:r w:rsidRPr="005C74A0">
              <w:rPr>
                <w:rFonts w:cstheme="majorBidi"/>
                <w:b/>
                <w:bCs/>
                <w:color w:val="FFFFFF"/>
                <w:sz w:val="28"/>
              </w:rPr>
              <w:t xml:space="preserve">    </w:t>
            </w:r>
            <w:r w:rsidRPr="005C74A0">
              <w:rPr>
                <w:rFonts w:cstheme="majorBidi"/>
                <w:color w:val="000000" w:themeColor="text1"/>
                <w:sz w:val="28"/>
              </w:rPr>
              <w:t>A</w:t>
            </w:r>
            <w:r w:rsidR="00E91E67" w:rsidRPr="005C74A0">
              <w:rPr>
                <w:rFonts w:cstheme="majorBidi"/>
                <w:color w:val="000000" w:themeColor="text1"/>
                <w:sz w:val="28"/>
              </w:rPr>
              <w:t>cteurs</w:t>
            </w:r>
          </w:p>
        </w:tc>
        <w:tc>
          <w:tcPr>
            <w:tcW w:w="6369" w:type="dxa"/>
            <w:tcBorders>
              <w:top w:val="single" w:sz="4" w:space="0" w:color="000000"/>
              <w:left w:val="single" w:sz="4" w:space="0" w:color="000000"/>
              <w:bottom w:val="single" w:sz="4" w:space="0" w:color="000000"/>
              <w:right w:val="single" w:sz="4" w:space="0" w:color="000000"/>
            </w:tcBorders>
            <w:shd w:val="clear" w:color="auto" w:fill="B4C6E7" w:themeFill="accent1" w:themeFillTint="66"/>
            <w:tcMar>
              <w:top w:w="0" w:type="dxa"/>
              <w:left w:w="108" w:type="dxa"/>
              <w:bottom w:w="0" w:type="dxa"/>
              <w:right w:w="108" w:type="dxa"/>
            </w:tcMar>
          </w:tcPr>
          <w:p w14:paraId="5EC0DB66" w14:textId="77777777" w:rsidR="00081AF7" w:rsidRPr="005C74A0" w:rsidRDefault="0087155D">
            <w:pPr>
              <w:spacing w:after="0" w:line="240" w:lineRule="auto"/>
              <w:jc w:val="center"/>
              <w:rPr>
                <w:rFonts w:cstheme="majorBidi"/>
                <w:sz w:val="28"/>
              </w:rPr>
            </w:pPr>
            <w:r w:rsidRPr="005C74A0">
              <w:rPr>
                <w:rFonts w:cstheme="majorBidi"/>
                <w:sz w:val="28"/>
              </w:rPr>
              <w:t xml:space="preserve">Cas d’utilisation </w:t>
            </w:r>
          </w:p>
        </w:tc>
      </w:tr>
      <w:tr w:rsidR="00081AF7" w:rsidRPr="005C74A0" w14:paraId="73FD9D57" w14:textId="77777777" w:rsidTr="0055508D">
        <w:trPr>
          <w:trHeight w:val="990"/>
        </w:trPr>
        <w:tc>
          <w:tcPr>
            <w:tcW w:w="2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D6211F" w14:textId="77777777" w:rsidR="00081AF7" w:rsidRPr="005C74A0" w:rsidRDefault="00081AF7">
            <w:pPr>
              <w:spacing w:after="0" w:line="240" w:lineRule="auto"/>
              <w:rPr>
                <w:rFonts w:cstheme="majorBidi"/>
                <w:sz w:val="28"/>
              </w:rPr>
            </w:pPr>
          </w:p>
          <w:p w14:paraId="07C17237" w14:textId="77777777" w:rsidR="00081AF7" w:rsidRPr="005C74A0" w:rsidRDefault="00541E41">
            <w:pPr>
              <w:spacing w:after="0" w:line="240" w:lineRule="auto"/>
              <w:rPr>
                <w:rFonts w:cstheme="majorBidi"/>
                <w:szCs w:val="24"/>
              </w:rPr>
            </w:pPr>
            <w:r>
              <w:rPr>
                <w:rFonts w:cstheme="majorBidi"/>
                <w:szCs w:val="24"/>
              </w:rPr>
              <w:t xml:space="preserve">     </w:t>
            </w:r>
            <w:r w:rsidR="005A15ED" w:rsidRPr="005C74A0">
              <w:rPr>
                <w:rFonts w:cstheme="majorBidi"/>
                <w:szCs w:val="24"/>
              </w:rPr>
              <w:t>Administrateur</w:t>
            </w:r>
          </w:p>
        </w:tc>
        <w:tc>
          <w:tcPr>
            <w:tcW w:w="63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3475431" w14:textId="77777777" w:rsidR="00081AF7" w:rsidRPr="005C74A0" w:rsidRDefault="00081AF7">
            <w:pPr>
              <w:pStyle w:val="Paragraphedeliste"/>
              <w:spacing w:after="0" w:line="240" w:lineRule="auto"/>
              <w:rPr>
                <w:rFonts w:cstheme="majorBidi"/>
                <w:szCs w:val="24"/>
              </w:rPr>
            </w:pPr>
          </w:p>
          <w:p w14:paraId="027595B9" w14:textId="77777777" w:rsidR="00081AF7" w:rsidRPr="005C74A0" w:rsidRDefault="00541E41" w:rsidP="00541E41">
            <w:pPr>
              <w:spacing w:after="0" w:line="240" w:lineRule="auto"/>
              <w:rPr>
                <w:rFonts w:cstheme="majorBidi"/>
                <w:b/>
                <w:bCs/>
                <w:szCs w:val="24"/>
              </w:rPr>
            </w:pPr>
            <w:r>
              <w:rPr>
                <w:rFonts w:cstheme="majorBidi"/>
                <w:szCs w:val="24"/>
              </w:rPr>
              <w:t xml:space="preserve">                                   </w:t>
            </w:r>
            <w:r w:rsidR="005A15ED" w:rsidRPr="005C74A0">
              <w:rPr>
                <w:rFonts w:cstheme="majorBidi"/>
                <w:szCs w:val="24"/>
              </w:rPr>
              <w:t xml:space="preserve">La gestion du site </w:t>
            </w:r>
          </w:p>
        </w:tc>
      </w:tr>
      <w:tr w:rsidR="00081AF7" w:rsidRPr="005C74A0" w14:paraId="1D55ADB8" w14:textId="77777777" w:rsidTr="0055508D">
        <w:trPr>
          <w:trHeight w:val="1764"/>
        </w:trPr>
        <w:tc>
          <w:tcPr>
            <w:tcW w:w="2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38A0938" w14:textId="77777777" w:rsidR="00081AF7" w:rsidRPr="005C74A0" w:rsidRDefault="00081AF7">
            <w:pPr>
              <w:spacing w:after="0" w:line="240" w:lineRule="auto"/>
              <w:rPr>
                <w:rFonts w:cstheme="majorBidi"/>
                <w:sz w:val="28"/>
              </w:rPr>
            </w:pPr>
          </w:p>
          <w:p w14:paraId="4190886E" w14:textId="77777777" w:rsidR="00081AF7" w:rsidRPr="005C74A0" w:rsidRDefault="00081AF7">
            <w:pPr>
              <w:spacing w:after="0" w:line="240" w:lineRule="auto"/>
              <w:rPr>
                <w:rFonts w:cstheme="majorBidi"/>
                <w:sz w:val="28"/>
              </w:rPr>
            </w:pPr>
          </w:p>
          <w:p w14:paraId="60CEAAB1" w14:textId="77777777" w:rsidR="00081AF7" w:rsidRPr="005C74A0" w:rsidRDefault="005A15ED">
            <w:pPr>
              <w:spacing w:after="0" w:line="240" w:lineRule="auto"/>
              <w:rPr>
                <w:rFonts w:cstheme="majorBidi"/>
              </w:rPr>
            </w:pPr>
            <w:r w:rsidRPr="005C74A0">
              <w:rPr>
                <w:rFonts w:cstheme="majorBidi"/>
                <w:sz w:val="28"/>
              </w:rPr>
              <w:t xml:space="preserve">   </w:t>
            </w:r>
            <w:r w:rsidRPr="005C74A0">
              <w:rPr>
                <w:rFonts w:cstheme="majorBidi"/>
                <w:szCs w:val="24"/>
              </w:rPr>
              <w:t xml:space="preserve">     Secrétaire</w:t>
            </w:r>
          </w:p>
        </w:tc>
        <w:tc>
          <w:tcPr>
            <w:tcW w:w="63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77341F" w14:textId="77777777" w:rsidR="00081AF7" w:rsidRPr="005C74A0" w:rsidRDefault="00081AF7">
            <w:pPr>
              <w:pStyle w:val="Paragraphedeliste"/>
              <w:spacing w:after="0" w:line="240" w:lineRule="auto"/>
              <w:rPr>
                <w:rFonts w:cstheme="majorBidi"/>
                <w:szCs w:val="24"/>
              </w:rPr>
            </w:pPr>
          </w:p>
          <w:p w14:paraId="3F1771B6" w14:textId="77777777" w:rsidR="00081AF7" w:rsidRPr="005C74A0" w:rsidRDefault="005A15ED">
            <w:pPr>
              <w:pStyle w:val="Paragraphedeliste"/>
              <w:numPr>
                <w:ilvl w:val="0"/>
                <w:numId w:val="10"/>
              </w:numPr>
              <w:spacing w:after="0" w:line="240" w:lineRule="auto"/>
              <w:rPr>
                <w:rFonts w:cstheme="majorBidi"/>
                <w:szCs w:val="24"/>
              </w:rPr>
            </w:pPr>
            <w:r w:rsidRPr="005C74A0">
              <w:rPr>
                <w:rFonts w:cstheme="majorBidi"/>
                <w:szCs w:val="24"/>
              </w:rPr>
              <w:t>Organise les dossiers médicaux</w:t>
            </w:r>
          </w:p>
          <w:p w14:paraId="0172350D" w14:textId="77777777" w:rsidR="00081AF7" w:rsidRPr="005C74A0" w:rsidRDefault="005A15ED">
            <w:pPr>
              <w:pStyle w:val="Paragraphedeliste"/>
              <w:numPr>
                <w:ilvl w:val="0"/>
                <w:numId w:val="10"/>
              </w:numPr>
              <w:spacing w:after="0" w:line="240" w:lineRule="auto"/>
              <w:rPr>
                <w:rFonts w:cstheme="majorBidi"/>
                <w:szCs w:val="24"/>
              </w:rPr>
            </w:pPr>
            <w:r w:rsidRPr="005C74A0">
              <w:rPr>
                <w:rFonts w:cstheme="majorBidi"/>
                <w:szCs w:val="24"/>
              </w:rPr>
              <w:t>Réservation des rendez-vous</w:t>
            </w:r>
          </w:p>
          <w:p w14:paraId="1569F6B6" w14:textId="77777777" w:rsidR="00081AF7" w:rsidRPr="005C74A0" w:rsidRDefault="005A15ED">
            <w:pPr>
              <w:pStyle w:val="Paragraphedeliste"/>
              <w:numPr>
                <w:ilvl w:val="0"/>
                <w:numId w:val="10"/>
              </w:numPr>
              <w:spacing w:after="0" w:line="240" w:lineRule="auto"/>
              <w:rPr>
                <w:rFonts w:cstheme="majorBidi"/>
                <w:szCs w:val="24"/>
              </w:rPr>
            </w:pPr>
            <w:r w:rsidRPr="005C74A0">
              <w:rPr>
                <w:rFonts w:cstheme="majorBidi"/>
                <w:szCs w:val="24"/>
              </w:rPr>
              <w:t xml:space="preserve">Mettre à jour </w:t>
            </w:r>
            <w:r w:rsidR="001D5434">
              <w:rPr>
                <w:rFonts w:cstheme="majorBidi"/>
                <w:szCs w:val="24"/>
              </w:rPr>
              <w:t>l</w:t>
            </w:r>
            <w:r w:rsidRPr="005C74A0">
              <w:rPr>
                <w:rFonts w:cstheme="majorBidi"/>
                <w:szCs w:val="24"/>
              </w:rPr>
              <w:t>es patients</w:t>
            </w:r>
            <w:r w:rsidR="001D5434">
              <w:rPr>
                <w:rFonts w:cstheme="majorBidi"/>
                <w:szCs w:val="24"/>
              </w:rPr>
              <w:t xml:space="preserve"> et </w:t>
            </w:r>
            <w:r w:rsidR="00CE46DF">
              <w:rPr>
                <w:rFonts w:cstheme="majorBidi"/>
                <w:szCs w:val="24"/>
              </w:rPr>
              <w:t>leurs dossiers</w:t>
            </w:r>
          </w:p>
          <w:p w14:paraId="1D2A666F" w14:textId="77777777" w:rsidR="00081AF7" w:rsidRPr="005C74A0" w:rsidRDefault="005A15ED">
            <w:pPr>
              <w:pStyle w:val="Paragraphedeliste"/>
              <w:numPr>
                <w:ilvl w:val="0"/>
                <w:numId w:val="10"/>
              </w:numPr>
              <w:spacing w:after="0" w:line="240" w:lineRule="auto"/>
              <w:rPr>
                <w:rFonts w:cstheme="majorBidi"/>
                <w:szCs w:val="24"/>
              </w:rPr>
            </w:pPr>
            <w:r w:rsidRPr="005C74A0">
              <w:rPr>
                <w:rFonts w:cstheme="majorBidi"/>
                <w:szCs w:val="24"/>
              </w:rPr>
              <w:t>Gere les patients</w:t>
            </w:r>
          </w:p>
          <w:p w14:paraId="7EA865C8" w14:textId="77777777" w:rsidR="00081AF7" w:rsidRPr="005C74A0" w:rsidRDefault="00081AF7">
            <w:pPr>
              <w:spacing w:after="0" w:line="240" w:lineRule="auto"/>
              <w:rPr>
                <w:rFonts w:cstheme="majorBidi"/>
                <w:b/>
                <w:bCs/>
                <w:szCs w:val="24"/>
              </w:rPr>
            </w:pPr>
          </w:p>
        </w:tc>
      </w:tr>
      <w:tr w:rsidR="00081AF7" w:rsidRPr="005C74A0" w14:paraId="5F465FA5" w14:textId="77777777" w:rsidTr="0055508D">
        <w:trPr>
          <w:trHeight w:val="1672"/>
        </w:trPr>
        <w:tc>
          <w:tcPr>
            <w:tcW w:w="2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AF6380B" w14:textId="77777777" w:rsidR="00081AF7" w:rsidRPr="005C74A0" w:rsidRDefault="00081AF7">
            <w:pPr>
              <w:spacing w:after="0" w:line="240" w:lineRule="auto"/>
              <w:rPr>
                <w:rFonts w:cstheme="majorBidi"/>
                <w:sz w:val="28"/>
              </w:rPr>
            </w:pPr>
          </w:p>
          <w:p w14:paraId="52D0F3C8" w14:textId="77777777" w:rsidR="00081AF7" w:rsidRPr="005C74A0" w:rsidRDefault="00081AF7">
            <w:pPr>
              <w:spacing w:after="0" w:line="240" w:lineRule="auto"/>
              <w:rPr>
                <w:rFonts w:cstheme="majorBidi"/>
                <w:sz w:val="28"/>
              </w:rPr>
            </w:pPr>
          </w:p>
          <w:p w14:paraId="35252E2D" w14:textId="77777777" w:rsidR="00081AF7" w:rsidRPr="005C74A0" w:rsidRDefault="005A15ED">
            <w:pPr>
              <w:spacing w:after="0" w:line="240" w:lineRule="auto"/>
              <w:rPr>
                <w:rFonts w:cstheme="majorBidi"/>
                <w:szCs w:val="24"/>
              </w:rPr>
            </w:pPr>
            <w:r w:rsidRPr="005C74A0">
              <w:rPr>
                <w:rFonts w:cstheme="majorBidi"/>
                <w:szCs w:val="24"/>
              </w:rPr>
              <w:t xml:space="preserve">          Médecin</w:t>
            </w:r>
          </w:p>
        </w:tc>
        <w:tc>
          <w:tcPr>
            <w:tcW w:w="63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E694B1D" w14:textId="77777777" w:rsidR="00081AF7" w:rsidRPr="005C74A0" w:rsidRDefault="00081AF7">
            <w:pPr>
              <w:pStyle w:val="Paragraphedeliste"/>
              <w:spacing w:after="0" w:line="240" w:lineRule="auto"/>
              <w:rPr>
                <w:rFonts w:cstheme="majorBidi"/>
                <w:szCs w:val="24"/>
              </w:rPr>
            </w:pPr>
          </w:p>
          <w:p w14:paraId="58737E69" w14:textId="77777777" w:rsidR="00081AF7" w:rsidRPr="005C74A0" w:rsidRDefault="005A15ED">
            <w:pPr>
              <w:pStyle w:val="Paragraphedeliste"/>
              <w:numPr>
                <w:ilvl w:val="0"/>
                <w:numId w:val="11"/>
              </w:numPr>
              <w:spacing w:after="0" w:line="240" w:lineRule="auto"/>
              <w:jc w:val="both"/>
              <w:rPr>
                <w:rFonts w:cstheme="majorBidi"/>
                <w:szCs w:val="24"/>
              </w:rPr>
            </w:pPr>
            <w:r w:rsidRPr="005C74A0">
              <w:rPr>
                <w:rFonts w:cstheme="majorBidi"/>
                <w:szCs w:val="24"/>
              </w:rPr>
              <w:t>Consultation des malades.</w:t>
            </w:r>
          </w:p>
          <w:p w14:paraId="61C56B1E" w14:textId="77777777" w:rsidR="00081AF7" w:rsidRPr="005C74A0" w:rsidRDefault="005A15ED">
            <w:pPr>
              <w:pStyle w:val="Paragraphedeliste"/>
              <w:numPr>
                <w:ilvl w:val="0"/>
                <w:numId w:val="11"/>
              </w:numPr>
              <w:spacing w:after="0" w:line="240" w:lineRule="auto"/>
              <w:rPr>
                <w:rFonts w:cstheme="majorBidi"/>
                <w:szCs w:val="24"/>
              </w:rPr>
            </w:pPr>
            <w:r w:rsidRPr="005C74A0">
              <w:rPr>
                <w:rFonts w:cstheme="majorBidi"/>
                <w:szCs w:val="24"/>
              </w:rPr>
              <w:t xml:space="preserve">L’ajout, </w:t>
            </w:r>
            <w:r w:rsidR="00CE46DF" w:rsidRPr="005C74A0">
              <w:rPr>
                <w:rFonts w:cstheme="majorBidi"/>
                <w:szCs w:val="24"/>
              </w:rPr>
              <w:t>modification au</w:t>
            </w:r>
            <w:r w:rsidRPr="005C74A0">
              <w:rPr>
                <w:rFonts w:cstheme="majorBidi"/>
                <w:szCs w:val="24"/>
              </w:rPr>
              <w:t xml:space="preserve"> niveau de</w:t>
            </w:r>
            <w:r w:rsidR="001D5434">
              <w:rPr>
                <w:rFonts w:cstheme="majorBidi"/>
                <w:szCs w:val="24"/>
              </w:rPr>
              <w:t>s dossier du malade</w:t>
            </w:r>
          </w:p>
          <w:p w14:paraId="6DAB4A18" w14:textId="77777777" w:rsidR="00081AF7" w:rsidRPr="005C74A0" w:rsidRDefault="00081AF7">
            <w:pPr>
              <w:spacing w:after="0" w:line="240" w:lineRule="auto"/>
              <w:rPr>
                <w:rFonts w:cstheme="majorBidi"/>
                <w:b/>
                <w:bCs/>
                <w:szCs w:val="24"/>
              </w:rPr>
            </w:pPr>
          </w:p>
        </w:tc>
      </w:tr>
      <w:tr w:rsidR="00081AF7" w:rsidRPr="005C74A0" w14:paraId="481A216F" w14:textId="77777777" w:rsidTr="0055508D">
        <w:trPr>
          <w:trHeight w:val="1672"/>
        </w:trPr>
        <w:tc>
          <w:tcPr>
            <w:tcW w:w="2836"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9D0308F" w14:textId="77777777" w:rsidR="00081AF7" w:rsidRPr="005C74A0" w:rsidRDefault="00081AF7">
            <w:pPr>
              <w:spacing w:after="0" w:line="240" w:lineRule="auto"/>
              <w:rPr>
                <w:rFonts w:cstheme="majorBidi"/>
                <w:sz w:val="28"/>
              </w:rPr>
            </w:pPr>
          </w:p>
          <w:p w14:paraId="32E39BD7" w14:textId="77777777" w:rsidR="00081AF7" w:rsidRPr="005C74A0" w:rsidRDefault="00081AF7">
            <w:pPr>
              <w:spacing w:after="0" w:line="240" w:lineRule="auto"/>
              <w:rPr>
                <w:rFonts w:cstheme="majorBidi"/>
                <w:sz w:val="28"/>
              </w:rPr>
            </w:pPr>
          </w:p>
          <w:p w14:paraId="60DE624B" w14:textId="77777777" w:rsidR="00081AF7" w:rsidRPr="005C74A0" w:rsidRDefault="005A15ED">
            <w:pPr>
              <w:spacing w:after="0" w:line="240" w:lineRule="auto"/>
              <w:rPr>
                <w:rFonts w:cstheme="majorBidi"/>
              </w:rPr>
            </w:pPr>
            <w:r w:rsidRPr="005C74A0">
              <w:rPr>
                <w:rFonts w:cstheme="majorBidi"/>
                <w:sz w:val="28"/>
              </w:rPr>
              <w:t xml:space="preserve">     </w:t>
            </w:r>
            <w:r w:rsidRPr="005C74A0">
              <w:rPr>
                <w:rFonts w:cstheme="majorBidi"/>
                <w:szCs w:val="24"/>
              </w:rPr>
              <w:t xml:space="preserve">     Patient </w:t>
            </w:r>
          </w:p>
        </w:tc>
        <w:tc>
          <w:tcPr>
            <w:tcW w:w="6369"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6DB342" w14:textId="77777777" w:rsidR="00081AF7" w:rsidRPr="005C74A0" w:rsidRDefault="00081AF7">
            <w:pPr>
              <w:pStyle w:val="Paragraphedeliste"/>
              <w:rPr>
                <w:rFonts w:cstheme="majorBidi"/>
                <w:szCs w:val="24"/>
              </w:rPr>
            </w:pPr>
          </w:p>
          <w:p w14:paraId="6182C6E9" w14:textId="77777777" w:rsidR="00081AF7" w:rsidRPr="005C74A0" w:rsidRDefault="005A15ED">
            <w:pPr>
              <w:pStyle w:val="Paragraphedeliste"/>
              <w:numPr>
                <w:ilvl w:val="0"/>
                <w:numId w:val="10"/>
              </w:numPr>
              <w:spacing w:after="0" w:line="240" w:lineRule="auto"/>
              <w:rPr>
                <w:rFonts w:cstheme="majorBidi"/>
                <w:szCs w:val="24"/>
              </w:rPr>
            </w:pPr>
            <w:r w:rsidRPr="005C74A0">
              <w:rPr>
                <w:rFonts w:cstheme="majorBidi"/>
                <w:szCs w:val="24"/>
              </w:rPr>
              <w:t>Consultation du dossier avec possibilité d’impression.</w:t>
            </w:r>
          </w:p>
          <w:p w14:paraId="7115D3F9" w14:textId="77777777" w:rsidR="00081AF7" w:rsidRDefault="005A15ED">
            <w:pPr>
              <w:pStyle w:val="Paragraphedeliste"/>
              <w:numPr>
                <w:ilvl w:val="0"/>
                <w:numId w:val="10"/>
              </w:numPr>
              <w:spacing w:after="0" w:line="240" w:lineRule="auto"/>
              <w:rPr>
                <w:rFonts w:cstheme="majorBidi"/>
                <w:szCs w:val="24"/>
              </w:rPr>
            </w:pPr>
            <w:r w:rsidRPr="005C74A0">
              <w:rPr>
                <w:rFonts w:cstheme="majorBidi"/>
                <w:szCs w:val="24"/>
              </w:rPr>
              <w:t>Demande</w:t>
            </w:r>
            <w:r w:rsidR="009A5DA8">
              <w:rPr>
                <w:rFonts w:cstheme="majorBidi"/>
                <w:szCs w:val="24"/>
              </w:rPr>
              <w:t xml:space="preserve">r </w:t>
            </w:r>
            <w:r w:rsidRPr="005C74A0">
              <w:rPr>
                <w:rFonts w:cstheme="majorBidi"/>
                <w:szCs w:val="24"/>
              </w:rPr>
              <w:t>un rendez-vous.</w:t>
            </w:r>
          </w:p>
          <w:p w14:paraId="6D71F6E8" w14:textId="77777777" w:rsidR="00B66C52" w:rsidRPr="005C74A0" w:rsidRDefault="007436B8" w:rsidP="00B94EFC">
            <w:pPr>
              <w:pStyle w:val="Paragraphedeliste"/>
              <w:keepNext/>
              <w:numPr>
                <w:ilvl w:val="0"/>
                <w:numId w:val="10"/>
              </w:numPr>
              <w:spacing w:after="0" w:line="240" w:lineRule="auto"/>
              <w:rPr>
                <w:rFonts w:cstheme="majorBidi"/>
                <w:szCs w:val="24"/>
              </w:rPr>
            </w:pPr>
            <w:r>
              <w:rPr>
                <w:rFonts w:cstheme="majorBidi"/>
                <w:szCs w:val="24"/>
              </w:rPr>
              <w:t>Ajouter une urgence</w:t>
            </w:r>
          </w:p>
        </w:tc>
      </w:tr>
    </w:tbl>
    <w:p w14:paraId="2D81829B" w14:textId="23AB3E81" w:rsidR="00081AF7" w:rsidRPr="00AD66CF" w:rsidRDefault="00B94EFC" w:rsidP="00B94EFC">
      <w:pPr>
        <w:pStyle w:val="Lgende"/>
        <w:jc w:val="center"/>
        <w:rPr>
          <w:rFonts w:cstheme="majorBidi"/>
          <w:b/>
          <w:bCs/>
          <w:color w:val="2F5496" w:themeColor="accent1" w:themeShade="BF"/>
          <w:sz w:val="28"/>
          <w:szCs w:val="28"/>
        </w:rPr>
      </w:pPr>
      <w:bookmarkStart w:id="19" w:name="_Toc19909514"/>
      <w:r w:rsidRPr="00AD66CF">
        <w:rPr>
          <w:color w:val="2F5496" w:themeColor="accent1" w:themeShade="BF"/>
          <w:sz w:val="28"/>
          <w:szCs w:val="28"/>
        </w:rPr>
        <w:t xml:space="preserve">Figure </w:t>
      </w:r>
      <w:r w:rsidRPr="00AD66CF">
        <w:rPr>
          <w:color w:val="2F5496" w:themeColor="accent1" w:themeShade="BF"/>
          <w:sz w:val="28"/>
          <w:szCs w:val="28"/>
        </w:rPr>
        <w:fldChar w:fldCharType="begin"/>
      </w:r>
      <w:r w:rsidRPr="00AD66CF">
        <w:rPr>
          <w:color w:val="2F5496" w:themeColor="accent1" w:themeShade="BF"/>
          <w:sz w:val="28"/>
          <w:szCs w:val="28"/>
        </w:rPr>
        <w:instrText xml:space="preserve"> SEQ Figure \* ARABIC </w:instrText>
      </w:r>
      <w:r w:rsidRPr="00AD66CF">
        <w:rPr>
          <w:color w:val="2F5496" w:themeColor="accent1" w:themeShade="BF"/>
          <w:sz w:val="28"/>
          <w:szCs w:val="28"/>
        </w:rPr>
        <w:fldChar w:fldCharType="separate"/>
      </w:r>
      <w:r w:rsidR="00827D15" w:rsidRPr="00AD66CF">
        <w:rPr>
          <w:noProof/>
          <w:color w:val="2F5496" w:themeColor="accent1" w:themeShade="BF"/>
          <w:sz w:val="28"/>
          <w:szCs w:val="28"/>
        </w:rPr>
        <w:t>1</w:t>
      </w:r>
      <w:r w:rsidRPr="00AD66CF">
        <w:rPr>
          <w:color w:val="2F5496" w:themeColor="accent1" w:themeShade="BF"/>
          <w:sz w:val="28"/>
          <w:szCs w:val="28"/>
        </w:rPr>
        <w:fldChar w:fldCharType="end"/>
      </w:r>
      <w:r w:rsidRPr="00AD66CF">
        <w:rPr>
          <w:color w:val="2F5496" w:themeColor="accent1" w:themeShade="BF"/>
          <w:sz w:val="28"/>
          <w:szCs w:val="28"/>
        </w:rPr>
        <w:t xml:space="preserve"> : </w:t>
      </w:r>
      <w:r w:rsidR="00D05B91" w:rsidRPr="00AD66CF">
        <w:rPr>
          <w:color w:val="2F5496" w:themeColor="accent1" w:themeShade="BF"/>
          <w:sz w:val="28"/>
          <w:szCs w:val="28"/>
        </w:rPr>
        <w:t>C</w:t>
      </w:r>
      <w:r w:rsidRPr="00AD66CF">
        <w:rPr>
          <w:color w:val="2F5496" w:themeColor="accent1" w:themeShade="BF"/>
          <w:sz w:val="28"/>
          <w:szCs w:val="28"/>
        </w:rPr>
        <w:t>as d'utilisation</w:t>
      </w:r>
      <w:bookmarkEnd w:id="19"/>
    </w:p>
    <w:p w14:paraId="558AE2F8" w14:textId="7AFAF475" w:rsidR="00081AF7" w:rsidRPr="004723B6" w:rsidRDefault="00081AF7" w:rsidP="00E44BAF">
      <w:pPr>
        <w:ind w:left="360"/>
        <w:jc w:val="center"/>
        <w:rPr>
          <w:rFonts w:cstheme="majorBidi"/>
          <w:b/>
          <w:bCs/>
          <w:color w:val="2F5496" w:themeColor="accent1" w:themeShade="BF"/>
          <w:sz w:val="28"/>
        </w:rPr>
      </w:pPr>
    </w:p>
    <w:p w14:paraId="4C32207B" w14:textId="6A32DDE3" w:rsidR="00081AF7" w:rsidRPr="005C74A0" w:rsidRDefault="00081AF7">
      <w:pPr>
        <w:pStyle w:val="Sansinterligne"/>
        <w:jc w:val="center"/>
        <w:rPr>
          <w:rFonts w:cstheme="majorBidi"/>
        </w:rPr>
      </w:pPr>
    </w:p>
    <w:p w14:paraId="3A14E71A" w14:textId="4D0F5A41" w:rsidR="00081AF7" w:rsidRPr="005C74A0" w:rsidRDefault="00081AF7">
      <w:pPr>
        <w:pStyle w:val="Sansinterligne"/>
        <w:jc w:val="center"/>
        <w:rPr>
          <w:rFonts w:cstheme="majorBidi"/>
          <w:sz w:val="36"/>
          <w:szCs w:val="36"/>
          <w:u w:val="single"/>
        </w:rPr>
      </w:pPr>
    </w:p>
    <w:p w14:paraId="7E06825C" w14:textId="55800700" w:rsidR="00081AF7" w:rsidRPr="004723B6" w:rsidRDefault="005F411C">
      <w:pPr>
        <w:rPr>
          <w:rFonts w:cstheme="majorBidi"/>
          <w:b/>
          <w:bCs/>
          <w:color w:val="2F5496" w:themeColor="accent1" w:themeShade="BF"/>
          <w:sz w:val="28"/>
        </w:rPr>
      </w:pPr>
      <w:r>
        <w:rPr>
          <w:noProof/>
        </w:rPr>
        <w:lastRenderedPageBreak/>
        <mc:AlternateContent>
          <mc:Choice Requires="wps">
            <w:drawing>
              <wp:anchor distT="0" distB="0" distL="114300" distR="114300" simplePos="0" relativeHeight="251687936" behindDoc="0" locked="0" layoutInCell="1" allowOverlap="1" wp14:anchorId="2B9974BA" wp14:editId="1BB47D74">
                <wp:simplePos x="0" y="0"/>
                <wp:positionH relativeFrom="column">
                  <wp:posOffset>-544830</wp:posOffset>
                </wp:positionH>
                <wp:positionV relativeFrom="paragraph">
                  <wp:posOffset>5305425</wp:posOffset>
                </wp:positionV>
                <wp:extent cx="6067425" cy="635"/>
                <wp:effectExtent l="0" t="0" r="0" b="0"/>
                <wp:wrapSquare wrapText="bothSides"/>
                <wp:docPr id="57" name="Zone de texte 57"/>
                <wp:cNvGraphicFramePr/>
                <a:graphic xmlns:a="http://schemas.openxmlformats.org/drawingml/2006/main">
                  <a:graphicData uri="http://schemas.microsoft.com/office/word/2010/wordprocessingShape">
                    <wps:wsp>
                      <wps:cNvSpPr txBox="1"/>
                      <wps:spPr>
                        <a:xfrm>
                          <a:off x="0" y="0"/>
                          <a:ext cx="6067425" cy="635"/>
                        </a:xfrm>
                        <a:prstGeom prst="rect">
                          <a:avLst/>
                        </a:prstGeom>
                        <a:solidFill>
                          <a:prstClr val="white"/>
                        </a:solidFill>
                        <a:ln>
                          <a:noFill/>
                        </a:ln>
                      </wps:spPr>
                      <wps:txbx>
                        <w:txbxContent>
                          <w:p w14:paraId="2A9A05A1" w14:textId="72862092" w:rsidR="007C3A59" w:rsidRPr="005F411C" w:rsidRDefault="007C3A59" w:rsidP="005F411C">
                            <w:pPr>
                              <w:pStyle w:val="Lgende"/>
                              <w:jc w:val="center"/>
                              <w:rPr>
                                <w:rFonts w:cstheme="majorBidi"/>
                                <w:noProof/>
                                <w:color w:val="2F5496" w:themeColor="accent1" w:themeShade="BF"/>
                                <w:sz w:val="28"/>
                                <w:szCs w:val="28"/>
                                <w:u w:val="single"/>
                              </w:rPr>
                            </w:pPr>
                            <w:bookmarkStart w:id="20" w:name="_Toc19909515"/>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2</w:t>
                            </w:r>
                            <w:r w:rsidRPr="005F411C">
                              <w:rPr>
                                <w:color w:val="2F5496" w:themeColor="accent1" w:themeShade="BF"/>
                                <w:sz w:val="28"/>
                                <w:szCs w:val="28"/>
                              </w:rPr>
                              <w:fldChar w:fldCharType="end"/>
                            </w:r>
                            <w:r w:rsidRPr="005F411C">
                              <w:rPr>
                                <w:color w:val="2F5496" w:themeColor="accent1" w:themeShade="BF"/>
                                <w:sz w:val="28"/>
                                <w:szCs w:val="28"/>
                              </w:rPr>
                              <w:t>: Diagramme de cas d'utilisation</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974BA" id="Zone de texte 57" o:spid="_x0000_s1064" type="#_x0000_t202" style="position:absolute;margin-left:-42.9pt;margin-top:417.75pt;width:477.75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" stroked="f">
                <v:textbox style="mso-fit-shape-to-text:t" inset="0,0,0,0">
                  <w:txbxContent>
                    <w:p w14:paraId="2A9A05A1" w14:textId="72862092" w:rsidR="007C3A59" w:rsidRPr="005F411C" w:rsidRDefault="007C3A59" w:rsidP="005F411C">
                      <w:pPr>
                        <w:pStyle w:val="Lgende"/>
                        <w:jc w:val="center"/>
                        <w:rPr>
                          <w:rFonts w:cstheme="majorBidi"/>
                          <w:noProof/>
                          <w:color w:val="2F5496" w:themeColor="accent1" w:themeShade="BF"/>
                          <w:sz w:val="28"/>
                          <w:szCs w:val="28"/>
                          <w:u w:val="single"/>
                        </w:rPr>
                      </w:pPr>
                      <w:bookmarkStart w:id="21" w:name="_Toc19909515"/>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2</w:t>
                      </w:r>
                      <w:r w:rsidRPr="005F411C">
                        <w:rPr>
                          <w:color w:val="2F5496" w:themeColor="accent1" w:themeShade="BF"/>
                          <w:sz w:val="28"/>
                          <w:szCs w:val="28"/>
                        </w:rPr>
                        <w:fldChar w:fldCharType="end"/>
                      </w:r>
                      <w:r w:rsidRPr="005F411C">
                        <w:rPr>
                          <w:color w:val="2F5496" w:themeColor="accent1" w:themeShade="BF"/>
                          <w:sz w:val="28"/>
                          <w:szCs w:val="28"/>
                        </w:rPr>
                        <w:t>: Diagramme de cas d'utilisation</w:t>
                      </w:r>
                      <w:bookmarkEnd w:id="21"/>
                    </w:p>
                  </w:txbxContent>
                </v:textbox>
                <w10:wrap type="square"/>
              </v:shape>
            </w:pict>
          </mc:Fallback>
        </mc:AlternateContent>
      </w:r>
      <w:r w:rsidR="004723B6" w:rsidRPr="005C74A0">
        <w:rPr>
          <w:rFonts w:cstheme="majorBidi"/>
          <w:noProof/>
          <w:sz w:val="36"/>
          <w:szCs w:val="36"/>
          <w:u w:val="single"/>
        </w:rPr>
        <w:drawing>
          <wp:anchor distT="0" distB="0" distL="114300" distR="114300" simplePos="0" relativeHeight="251674624" behindDoc="0" locked="0" layoutInCell="1" allowOverlap="1" wp14:anchorId="7FACF9CD" wp14:editId="13B053FF">
            <wp:simplePos x="0" y="0"/>
            <wp:positionH relativeFrom="column">
              <wp:posOffset>-544830</wp:posOffset>
            </wp:positionH>
            <wp:positionV relativeFrom="paragraph">
              <wp:posOffset>219075</wp:posOffset>
            </wp:positionV>
            <wp:extent cx="6067425" cy="5029200"/>
            <wp:effectExtent l="0" t="0" r="9525" b="0"/>
            <wp:wrapSquare wrapText="bothSides"/>
            <wp:docPr id="42" name="Image 52" descr="Une image contenant texte&#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6067425" cy="5029200"/>
                    </a:xfrm>
                    <a:prstGeom prst="rect">
                      <a:avLst/>
                    </a:prstGeom>
                    <a:noFill/>
                    <a:ln>
                      <a:noFill/>
                      <a:prstDash/>
                    </a:ln>
                  </pic:spPr>
                </pic:pic>
              </a:graphicData>
            </a:graphic>
            <wp14:sizeRelH relativeFrom="margin">
              <wp14:pctWidth>0</wp14:pctWidth>
            </wp14:sizeRelH>
          </wp:anchor>
        </w:drawing>
      </w:r>
    </w:p>
    <w:p w14:paraId="5AC41216" w14:textId="6E41D3DD" w:rsidR="00081AF7" w:rsidRPr="004723B6" w:rsidRDefault="005A15ED" w:rsidP="005F411C">
      <w:pPr>
        <w:rPr>
          <w:rFonts w:cstheme="majorBidi"/>
          <w:b/>
          <w:bCs/>
          <w:color w:val="2F5496" w:themeColor="accent1" w:themeShade="BF"/>
          <w:sz w:val="28"/>
        </w:rPr>
      </w:pPr>
      <w:r w:rsidRPr="004723B6">
        <w:rPr>
          <w:rFonts w:cstheme="majorBidi"/>
          <w:b/>
          <w:bCs/>
          <w:color w:val="2F5496" w:themeColor="accent1" w:themeShade="BF"/>
          <w:sz w:val="28"/>
        </w:rPr>
        <w:t xml:space="preserve">                  </w:t>
      </w:r>
    </w:p>
    <w:p w14:paraId="2EF6A9D7" w14:textId="77777777" w:rsidR="00081AF7" w:rsidRPr="005C74A0" w:rsidRDefault="00081AF7">
      <w:pPr>
        <w:pStyle w:val="Sansinterligne"/>
        <w:jc w:val="center"/>
        <w:rPr>
          <w:rFonts w:cstheme="majorBidi"/>
          <w:sz w:val="36"/>
          <w:szCs w:val="36"/>
          <w:u w:val="single"/>
        </w:rPr>
      </w:pPr>
    </w:p>
    <w:p w14:paraId="4FF437B1" w14:textId="77777777" w:rsidR="00081AF7" w:rsidRPr="00AD46D9" w:rsidRDefault="00081AF7">
      <w:pPr>
        <w:pStyle w:val="Sansinterligne"/>
        <w:rPr>
          <w:rFonts w:cstheme="majorBidi"/>
          <w:b/>
          <w:bCs/>
          <w:color w:val="2F5496" w:themeColor="accent1" w:themeShade="BF"/>
          <w:sz w:val="36"/>
          <w:szCs w:val="36"/>
          <w:u w:val="single"/>
        </w:rPr>
      </w:pPr>
    </w:p>
    <w:p w14:paraId="534A9D65" w14:textId="77777777" w:rsidR="004723B6" w:rsidRDefault="004723B6">
      <w:pPr>
        <w:pStyle w:val="Sansinterligne"/>
        <w:rPr>
          <w:rFonts w:cstheme="majorBidi"/>
          <w:b/>
          <w:bCs/>
          <w:color w:val="2F5496" w:themeColor="accent1" w:themeShade="BF"/>
          <w:sz w:val="28"/>
        </w:rPr>
      </w:pPr>
    </w:p>
    <w:p w14:paraId="3D31818C" w14:textId="77777777" w:rsidR="004723B6" w:rsidRDefault="004723B6">
      <w:pPr>
        <w:pStyle w:val="Sansinterligne"/>
        <w:rPr>
          <w:rFonts w:cstheme="majorBidi"/>
          <w:b/>
          <w:bCs/>
          <w:color w:val="2F5496" w:themeColor="accent1" w:themeShade="BF"/>
          <w:sz w:val="28"/>
        </w:rPr>
      </w:pPr>
    </w:p>
    <w:p w14:paraId="67096208" w14:textId="70851989" w:rsidR="00081AF7" w:rsidRDefault="005A15ED" w:rsidP="00791693">
      <w:pPr>
        <w:pStyle w:val="Titre2"/>
      </w:pPr>
      <w:bookmarkStart w:id="22" w:name="_Toc19963370"/>
      <w:r w:rsidRPr="00AD46D9">
        <w:t>Diagramme de séquence :</w:t>
      </w:r>
      <w:bookmarkEnd w:id="22"/>
    </w:p>
    <w:p w14:paraId="68A59BC4" w14:textId="77777777" w:rsidR="004723B6" w:rsidRPr="00AD46D9" w:rsidRDefault="004723B6">
      <w:pPr>
        <w:pStyle w:val="Sansinterligne"/>
        <w:rPr>
          <w:rFonts w:cstheme="majorBidi"/>
          <w:b/>
          <w:bCs/>
          <w:color w:val="2F5496" w:themeColor="accent1" w:themeShade="BF"/>
          <w:sz w:val="28"/>
        </w:rPr>
      </w:pPr>
    </w:p>
    <w:p w14:paraId="3AF378FB" w14:textId="781AB246" w:rsidR="00081AF7" w:rsidRPr="004723B6" w:rsidRDefault="005A15ED" w:rsidP="004723B6">
      <w:pPr>
        <w:pStyle w:val="Sansinterligne"/>
        <w:rPr>
          <w:rFonts w:cstheme="majorBidi"/>
          <w:color w:val="2F5496" w:themeColor="accent1" w:themeShade="BF"/>
          <w:sz w:val="28"/>
        </w:rPr>
      </w:pPr>
      <w:r w:rsidRPr="004723B6">
        <w:rPr>
          <w:rFonts w:cstheme="majorBidi"/>
          <w:color w:val="2F5496" w:themeColor="accent1" w:themeShade="BF"/>
          <w:sz w:val="28"/>
        </w:rPr>
        <w:t xml:space="preserve">Définition : </w:t>
      </w:r>
      <w:r w:rsidRPr="005C74A0">
        <w:rPr>
          <w:rFonts w:eastAsia="Candara" w:cstheme="majorBidi"/>
          <w:sz w:val="24"/>
          <w:szCs w:val="24"/>
          <w:shd w:val="clear" w:color="auto" w:fill="FFFFFF"/>
        </w:rPr>
        <w:t>Les diagrammes</w:t>
      </w:r>
      <w:r w:rsidRPr="005C74A0">
        <w:rPr>
          <w:rFonts w:eastAsia="Candara" w:cstheme="majorBidi"/>
          <w:b/>
          <w:bCs/>
          <w:sz w:val="24"/>
          <w:szCs w:val="24"/>
          <w:shd w:val="clear" w:color="auto" w:fill="FFFFFF"/>
        </w:rPr>
        <w:t xml:space="preserve"> </w:t>
      </w:r>
      <w:r w:rsidRPr="005C74A0">
        <w:rPr>
          <w:rFonts w:eastAsia="Candara" w:cstheme="majorBidi"/>
          <w:sz w:val="24"/>
          <w:szCs w:val="24"/>
          <w:shd w:val="clear" w:color="auto" w:fill="FFFFFF"/>
        </w:rPr>
        <w:t>de</w:t>
      </w:r>
      <w:r w:rsidRPr="005C74A0">
        <w:rPr>
          <w:rFonts w:eastAsia="Candara" w:cstheme="majorBidi"/>
          <w:b/>
          <w:bCs/>
          <w:sz w:val="24"/>
          <w:szCs w:val="24"/>
          <w:shd w:val="clear" w:color="auto" w:fill="FFFFFF"/>
        </w:rPr>
        <w:t xml:space="preserve"> </w:t>
      </w:r>
      <w:r w:rsidRPr="005C74A0">
        <w:rPr>
          <w:rFonts w:eastAsia="Candara" w:cstheme="majorBidi"/>
          <w:sz w:val="24"/>
          <w:szCs w:val="24"/>
          <w:shd w:val="clear" w:color="auto" w:fill="FFFFFF"/>
        </w:rPr>
        <w:t>séquences sont la représentation graphique des </w:t>
      </w:r>
      <w:hyperlink r:id="rId32" w:tooltip="Unified Modeling Language" w:history="1">
        <w:r w:rsidRPr="005C74A0">
          <w:rPr>
            <w:rFonts w:eastAsia="Candara" w:cstheme="majorBidi"/>
            <w:sz w:val="24"/>
            <w:szCs w:val="24"/>
            <w:shd w:val="clear" w:color="auto" w:fill="FFFFFF"/>
          </w:rPr>
          <w:t>interactions</w:t>
        </w:r>
      </w:hyperlink>
      <w:r w:rsidRPr="005C74A0">
        <w:rPr>
          <w:rFonts w:eastAsia="Candara" w:cstheme="majorBidi"/>
          <w:sz w:val="24"/>
          <w:szCs w:val="24"/>
          <w:shd w:val="clear" w:color="auto" w:fill="FFFFFF"/>
        </w:rPr>
        <w:t> entre les acteurs et le système selon un ordre chronologique dans la formulation </w:t>
      </w:r>
      <w:hyperlink r:id="rId33" w:tooltip="Unified Modeling Language" w:history="1">
        <w:r w:rsidRPr="005C74A0">
          <w:rPr>
            <w:rFonts w:eastAsia="Candara" w:cstheme="majorBidi"/>
            <w:sz w:val="24"/>
            <w:szCs w:val="24"/>
            <w:shd w:val="clear" w:color="auto" w:fill="FFFFFF"/>
          </w:rPr>
          <w:t>Unified Modeling Language</w:t>
        </w:r>
      </w:hyperlink>
      <w:r w:rsidRPr="005C74A0">
        <w:rPr>
          <w:rFonts w:eastAsia="Candara" w:cstheme="majorBidi"/>
          <w:sz w:val="24"/>
          <w:szCs w:val="24"/>
          <w:shd w:val="clear" w:color="auto" w:fill="FFFFFF"/>
        </w:rPr>
        <w:t>.</w:t>
      </w:r>
    </w:p>
    <w:p w14:paraId="29751A7D" w14:textId="77777777" w:rsidR="00081AF7" w:rsidRPr="005C74A0" w:rsidRDefault="00081AF7">
      <w:pPr>
        <w:pStyle w:val="Sansinterligne"/>
        <w:rPr>
          <w:rFonts w:eastAsia="Candara" w:cstheme="majorBidi"/>
          <w:sz w:val="24"/>
          <w:szCs w:val="24"/>
          <w:shd w:val="clear" w:color="auto" w:fill="FFFFFF"/>
        </w:rPr>
      </w:pPr>
    </w:p>
    <w:p w14:paraId="0C85F711" w14:textId="77777777" w:rsidR="00081AF7" w:rsidRPr="005C74A0" w:rsidRDefault="00081AF7">
      <w:pPr>
        <w:pStyle w:val="Sansinterligne"/>
        <w:jc w:val="center"/>
        <w:rPr>
          <w:rFonts w:cstheme="majorBidi"/>
          <w:sz w:val="24"/>
          <w:szCs w:val="24"/>
        </w:rPr>
      </w:pPr>
    </w:p>
    <w:p w14:paraId="0A640FDC" w14:textId="77777777" w:rsidR="00081AF7" w:rsidRPr="005C74A0" w:rsidRDefault="00081AF7">
      <w:pPr>
        <w:pStyle w:val="Sansinterligne"/>
        <w:rPr>
          <w:rFonts w:cstheme="majorBidi"/>
          <w:sz w:val="24"/>
          <w:szCs w:val="24"/>
        </w:rPr>
      </w:pPr>
    </w:p>
    <w:p w14:paraId="3BC125BE" w14:textId="77777777" w:rsidR="00081AF7" w:rsidRPr="005C74A0" w:rsidRDefault="00081AF7">
      <w:pPr>
        <w:pStyle w:val="Sansinterligne"/>
        <w:jc w:val="center"/>
        <w:rPr>
          <w:rFonts w:cstheme="majorBidi"/>
          <w:sz w:val="36"/>
          <w:szCs w:val="36"/>
          <w:u w:val="single"/>
        </w:rPr>
      </w:pPr>
    </w:p>
    <w:p w14:paraId="7BD1B40D" w14:textId="045AFA24" w:rsidR="00081AF7" w:rsidRPr="005C74A0" w:rsidRDefault="00081AF7">
      <w:pPr>
        <w:pStyle w:val="Sansinterligne"/>
        <w:jc w:val="center"/>
        <w:rPr>
          <w:rFonts w:cstheme="majorBidi"/>
          <w:sz w:val="36"/>
          <w:szCs w:val="36"/>
          <w:u w:val="single"/>
        </w:rPr>
      </w:pPr>
    </w:p>
    <w:p w14:paraId="36F5423F" w14:textId="7A08769B" w:rsidR="00081AF7" w:rsidRPr="005C74A0" w:rsidRDefault="00081AF7">
      <w:pPr>
        <w:pStyle w:val="Sansinterligne"/>
        <w:jc w:val="center"/>
        <w:rPr>
          <w:rFonts w:cstheme="majorBidi"/>
        </w:rPr>
      </w:pPr>
    </w:p>
    <w:p w14:paraId="79FB3789" w14:textId="0331FC5E" w:rsidR="00081AF7" w:rsidRPr="005C74A0" w:rsidRDefault="00081AF7">
      <w:pPr>
        <w:pStyle w:val="Sansinterligne"/>
        <w:jc w:val="center"/>
        <w:rPr>
          <w:rFonts w:cstheme="majorBidi"/>
          <w:sz w:val="36"/>
          <w:szCs w:val="36"/>
          <w:u w:val="single"/>
        </w:rPr>
      </w:pPr>
    </w:p>
    <w:p w14:paraId="358E7C01" w14:textId="474A8253" w:rsidR="00081AF7" w:rsidRPr="005C74A0" w:rsidRDefault="005F411C">
      <w:pPr>
        <w:pStyle w:val="Sansinterligne"/>
        <w:jc w:val="center"/>
        <w:rPr>
          <w:rFonts w:cstheme="majorBidi"/>
          <w:sz w:val="36"/>
          <w:szCs w:val="36"/>
          <w:u w:val="single"/>
        </w:rPr>
      </w:pPr>
      <w:r>
        <w:rPr>
          <w:noProof/>
        </w:rPr>
        <mc:AlternateContent>
          <mc:Choice Requires="wps">
            <w:drawing>
              <wp:anchor distT="0" distB="0" distL="114300" distR="114300" simplePos="0" relativeHeight="251689984" behindDoc="0" locked="0" layoutInCell="1" allowOverlap="1" wp14:anchorId="1076771B" wp14:editId="1AE08F9A">
                <wp:simplePos x="0" y="0"/>
                <wp:positionH relativeFrom="column">
                  <wp:posOffset>-544830</wp:posOffset>
                </wp:positionH>
                <wp:positionV relativeFrom="paragraph">
                  <wp:posOffset>4101465</wp:posOffset>
                </wp:positionV>
                <wp:extent cx="5758815" cy="635"/>
                <wp:effectExtent l="0" t="0" r="0" b="0"/>
                <wp:wrapSquare wrapText="bothSides"/>
                <wp:docPr id="58" name="Zone de texte 58"/>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62518794" w14:textId="1E1C4DFE" w:rsidR="007C3A59" w:rsidRPr="005F411C" w:rsidRDefault="007C3A59" w:rsidP="005F411C">
                            <w:pPr>
                              <w:pStyle w:val="Lgende"/>
                              <w:jc w:val="center"/>
                              <w:rPr>
                                <w:rFonts w:eastAsia="Calibri" w:cstheme="majorBidi"/>
                                <w:noProof/>
                                <w:color w:val="2F5496" w:themeColor="accent1" w:themeShade="BF"/>
                                <w:sz w:val="28"/>
                                <w:szCs w:val="28"/>
                              </w:rPr>
                            </w:pPr>
                            <w:bookmarkStart w:id="23" w:name="_Toc19909516"/>
                            <w:r>
                              <w:rPr>
                                <w:sz w:val="28"/>
                                <w:szCs w:val="28"/>
                              </w:rPr>
                              <w:t xml:space="preserve">      </w:t>
                            </w:r>
                            <w:r w:rsidRPr="00F4506E">
                              <w:rPr>
                                <w:color w:val="2F5496" w:themeColor="accent1" w:themeShade="BF"/>
                                <w:sz w:val="28"/>
                                <w:szCs w:val="28"/>
                              </w:rPr>
                              <w:t xml:space="preserve">Figure </w:t>
                            </w:r>
                            <w:r w:rsidRPr="00F4506E">
                              <w:rPr>
                                <w:color w:val="2F5496" w:themeColor="accent1" w:themeShade="BF"/>
                                <w:sz w:val="28"/>
                                <w:szCs w:val="28"/>
                              </w:rPr>
                              <w:fldChar w:fldCharType="begin"/>
                            </w:r>
                            <w:r w:rsidRPr="00F4506E">
                              <w:rPr>
                                <w:color w:val="2F5496" w:themeColor="accent1" w:themeShade="BF"/>
                                <w:sz w:val="28"/>
                                <w:szCs w:val="28"/>
                              </w:rPr>
                              <w:instrText xml:space="preserve"> SEQ Figure \* ARABIC </w:instrText>
                            </w:r>
                            <w:r w:rsidRPr="00F4506E">
                              <w:rPr>
                                <w:color w:val="2F5496" w:themeColor="accent1" w:themeShade="BF"/>
                                <w:sz w:val="28"/>
                                <w:szCs w:val="28"/>
                              </w:rPr>
                              <w:fldChar w:fldCharType="separate"/>
                            </w:r>
                            <w:r w:rsidRPr="00F4506E">
                              <w:rPr>
                                <w:noProof/>
                                <w:color w:val="2F5496" w:themeColor="accent1" w:themeShade="BF"/>
                                <w:sz w:val="28"/>
                                <w:szCs w:val="28"/>
                              </w:rPr>
                              <w:t>3</w:t>
                            </w:r>
                            <w:r w:rsidRPr="00F4506E">
                              <w:rPr>
                                <w:color w:val="2F5496" w:themeColor="accent1" w:themeShade="BF"/>
                                <w:sz w:val="28"/>
                                <w:szCs w:val="28"/>
                              </w:rPr>
                              <w:fldChar w:fldCharType="end"/>
                            </w:r>
                            <w:r w:rsidRPr="00F4506E">
                              <w:rPr>
                                <w:color w:val="2F5496" w:themeColor="accent1" w:themeShade="BF"/>
                                <w:sz w:val="28"/>
                                <w:szCs w:val="28"/>
                              </w:rPr>
                              <w:t>:Diagramme de séquence "secrétaire"</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76771B" id="Zone de texte 58" o:spid="_x0000_s1065" type="#_x0000_t202" style="position:absolute;left:0;text-align:left;margin-left:-42.9pt;margin-top:322.95pt;width:453.45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" stroked="f">
                <v:textbox style="mso-fit-shape-to-text:t" inset="0,0,0,0">
                  <w:txbxContent>
                    <w:p w14:paraId="62518794" w14:textId="1E1C4DFE" w:rsidR="007C3A59" w:rsidRPr="005F411C" w:rsidRDefault="007C3A59" w:rsidP="005F411C">
                      <w:pPr>
                        <w:pStyle w:val="Lgende"/>
                        <w:jc w:val="center"/>
                        <w:rPr>
                          <w:rFonts w:eastAsia="Calibri" w:cstheme="majorBidi"/>
                          <w:noProof/>
                          <w:color w:val="2F5496" w:themeColor="accent1" w:themeShade="BF"/>
                          <w:sz w:val="28"/>
                          <w:szCs w:val="28"/>
                        </w:rPr>
                      </w:pPr>
                      <w:bookmarkStart w:id="24" w:name="_Toc19909516"/>
                      <w:r>
                        <w:rPr>
                          <w:sz w:val="28"/>
                          <w:szCs w:val="28"/>
                        </w:rPr>
                        <w:t xml:space="preserve">      </w:t>
                      </w:r>
                      <w:r w:rsidRPr="00F4506E">
                        <w:rPr>
                          <w:color w:val="2F5496" w:themeColor="accent1" w:themeShade="BF"/>
                          <w:sz w:val="28"/>
                          <w:szCs w:val="28"/>
                        </w:rPr>
                        <w:t xml:space="preserve">Figure </w:t>
                      </w:r>
                      <w:r w:rsidRPr="00F4506E">
                        <w:rPr>
                          <w:color w:val="2F5496" w:themeColor="accent1" w:themeShade="BF"/>
                          <w:sz w:val="28"/>
                          <w:szCs w:val="28"/>
                        </w:rPr>
                        <w:fldChar w:fldCharType="begin"/>
                      </w:r>
                      <w:r w:rsidRPr="00F4506E">
                        <w:rPr>
                          <w:color w:val="2F5496" w:themeColor="accent1" w:themeShade="BF"/>
                          <w:sz w:val="28"/>
                          <w:szCs w:val="28"/>
                        </w:rPr>
                        <w:instrText xml:space="preserve"> SEQ Figure \* ARABIC </w:instrText>
                      </w:r>
                      <w:r w:rsidRPr="00F4506E">
                        <w:rPr>
                          <w:color w:val="2F5496" w:themeColor="accent1" w:themeShade="BF"/>
                          <w:sz w:val="28"/>
                          <w:szCs w:val="28"/>
                        </w:rPr>
                        <w:fldChar w:fldCharType="separate"/>
                      </w:r>
                      <w:r w:rsidRPr="00F4506E">
                        <w:rPr>
                          <w:noProof/>
                          <w:color w:val="2F5496" w:themeColor="accent1" w:themeShade="BF"/>
                          <w:sz w:val="28"/>
                          <w:szCs w:val="28"/>
                        </w:rPr>
                        <w:t>3</w:t>
                      </w:r>
                      <w:r w:rsidRPr="00F4506E">
                        <w:rPr>
                          <w:color w:val="2F5496" w:themeColor="accent1" w:themeShade="BF"/>
                          <w:sz w:val="28"/>
                          <w:szCs w:val="28"/>
                        </w:rPr>
                        <w:fldChar w:fldCharType="end"/>
                      </w:r>
                      <w:r w:rsidRPr="00F4506E">
                        <w:rPr>
                          <w:color w:val="2F5496" w:themeColor="accent1" w:themeShade="BF"/>
                          <w:sz w:val="28"/>
                          <w:szCs w:val="28"/>
                        </w:rPr>
                        <w:t>:Diagramme de séquence "secrétaire"</w:t>
                      </w:r>
                      <w:bookmarkEnd w:id="24"/>
                    </w:p>
                  </w:txbxContent>
                </v:textbox>
                <w10:wrap type="square"/>
              </v:shape>
            </w:pict>
          </mc:Fallback>
        </mc:AlternateContent>
      </w:r>
      <w:r w:rsidR="004723B6" w:rsidRPr="005C74A0">
        <w:rPr>
          <w:rFonts w:cstheme="majorBidi"/>
          <w:noProof/>
          <w:sz w:val="24"/>
          <w:szCs w:val="24"/>
        </w:rPr>
        <w:drawing>
          <wp:anchor distT="0" distB="0" distL="114300" distR="114300" simplePos="0" relativeHeight="251679744" behindDoc="0" locked="0" layoutInCell="1" allowOverlap="1" wp14:anchorId="2E0079FF" wp14:editId="6355C7BB">
            <wp:simplePos x="0" y="0"/>
            <wp:positionH relativeFrom="column">
              <wp:posOffset>-544830</wp:posOffset>
            </wp:positionH>
            <wp:positionV relativeFrom="paragraph">
              <wp:posOffset>372745</wp:posOffset>
            </wp:positionV>
            <wp:extent cx="5759448" cy="3672202"/>
            <wp:effectExtent l="0" t="0" r="0" b="5080"/>
            <wp:wrapSquare wrapText="bothSides"/>
            <wp:docPr id="43" name="Image 53" descr="Une image contenant capture d’écran&#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5759448" cy="3672202"/>
                    </a:xfrm>
                    <a:prstGeom prst="rect">
                      <a:avLst/>
                    </a:prstGeom>
                    <a:noFill/>
                    <a:ln>
                      <a:noFill/>
                      <a:prstDash/>
                    </a:ln>
                  </pic:spPr>
                </pic:pic>
              </a:graphicData>
            </a:graphic>
          </wp:anchor>
        </w:drawing>
      </w:r>
    </w:p>
    <w:p w14:paraId="3638084F" w14:textId="77777777" w:rsidR="00081AF7" w:rsidRPr="005C74A0" w:rsidRDefault="00081AF7">
      <w:pPr>
        <w:pStyle w:val="Sansinterligne"/>
        <w:jc w:val="center"/>
        <w:rPr>
          <w:rFonts w:cstheme="majorBidi"/>
          <w:sz w:val="36"/>
          <w:szCs w:val="36"/>
          <w:u w:val="single"/>
        </w:rPr>
      </w:pPr>
    </w:p>
    <w:p w14:paraId="1EA37F4A" w14:textId="77777777" w:rsidR="00081AF7" w:rsidRPr="005C74A0" w:rsidRDefault="00081AF7">
      <w:pPr>
        <w:pStyle w:val="Sansinterligne"/>
        <w:jc w:val="center"/>
        <w:rPr>
          <w:rFonts w:cstheme="majorBidi"/>
          <w:sz w:val="36"/>
          <w:szCs w:val="36"/>
          <w:u w:val="single"/>
        </w:rPr>
      </w:pPr>
    </w:p>
    <w:p w14:paraId="01570364" w14:textId="77777777" w:rsidR="00081AF7" w:rsidRPr="005C74A0" w:rsidRDefault="00081AF7">
      <w:pPr>
        <w:pStyle w:val="Sansinterligne"/>
        <w:jc w:val="center"/>
        <w:rPr>
          <w:rFonts w:cstheme="majorBidi"/>
          <w:sz w:val="36"/>
          <w:szCs w:val="36"/>
          <w:u w:val="single"/>
        </w:rPr>
      </w:pPr>
    </w:p>
    <w:p w14:paraId="0229CE13" w14:textId="135EE484" w:rsidR="00081AF7" w:rsidRPr="005C74A0" w:rsidRDefault="00081AF7">
      <w:pPr>
        <w:pStyle w:val="Sansinterligne"/>
        <w:jc w:val="center"/>
        <w:rPr>
          <w:rFonts w:cstheme="majorBidi"/>
          <w:sz w:val="36"/>
          <w:szCs w:val="36"/>
          <w:u w:val="single"/>
        </w:rPr>
      </w:pPr>
    </w:p>
    <w:p w14:paraId="02C7E583" w14:textId="4B24DACD" w:rsidR="00081AF7" w:rsidRPr="005C74A0" w:rsidRDefault="00081AF7" w:rsidP="005F411C">
      <w:pPr>
        <w:pStyle w:val="Sansinterligne"/>
        <w:rPr>
          <w:rFonts w:cstheme="majorBidi"/>
          <w:sz w:val="36"/>
          <w:szCs w:val="36"/>
          <w:u w:val="single"/>
        </w:rPr>
      </w:pPr>
    </w:p>
    <w:p w14:paraId="49BC9670" w14:textId="0851894A" w:rsidR="00081AF7" w:rsidRPr="005C74A0" w:rsidRDefault="00081AF7">
      <w:pPr>
        <w:pStyle w:val="Sansinterligne"/>
        <w:jc w:val="center"/>
        <w:rPr>
          <w:rFonts w:cstheme="majorBidi"/>
          <w:sz w:val="36"/>
          <w:szCs w:val="36"/>
          <w:u w:val="single"/>
        </w:rPr>
      </w:pPr>
    </w:p>
    <w:p w14:paraId="62E41F97" w14:textId="568DCF88" w:rsidR="00081AF7" w:rsidRPr="005C74A0" w:rsidRDefault="00081AF7">
      <w:pPr>
        <w:pStyle w:val="Sansinterligne"/>
        <w:jc w:val="center"/>
        <w:rPr>
          <w:rFonts w:cstheme="majorBidi"/>
          <w:sz w:val="36"/>
          <w:szCs w:val="36"/>
          <w:u w:val="single"/>
        </w:rPr>
      </w:pPr>
    </w:p>
    <w:p w14:paraId="649CD54C" w14:textId="00103564" w:rsidR="0052287F" w:rsidRDefault="0052287F">
      <w:pPr>
        <w:pStyle w:val="Sansinterligne"/>
        <w:jc w:val="center"/>
        <w:rPr>
          <w:rFonts w:cstheme="majorBidi"/>
          <w:sz w:val="36"/>
          <w:szCs w:val="36"/>
          <w:u w:val="single"/>
        </w:rPr>
      </w:pPr>
    </w:p>
    <w:p w14:paraId="41C79BAB" w14:textId="71C67E39" w:rsidR="00E70B21" w:rsidRPr="00D70995" w:rsidRDefault="00E70B21" w:rsidP="00D70995">
      <w:pPr>
        <w:suppressAutoHyphens w:val="0"/>
        <w:ind w:right="0"/>
        <w:jc w:val="center"/>
        <w:rPr>
          <w:rFonts w:cstheme="majorBidi"/>
          <w:color w:val="2F5496" w:themeColor="accent1" w:themeShade="BF"/>
          <w:sz w:val="28"/>
        </w:rPr>
      </w:pPr>
    </w:p>
    <w:p w14:paraId="02BD034D" w14:textId="5B091457" w:rsidR="00E70B21" w:rsidRDefault="005F411C" w:rsidP="00E70B21">
      <w:pPr>
        <w:suppressAutoHyphens w:val="0"/>
        <w:ind w:right="0"/>
        <w:rPr>
          <w:rFonts w:cstheme="majorBidi"/>
          <w:sz w:val="36"/>
          <w:szCs w:val="36"/>
          <w:u w:val="single"/>
        </w:rPr>
      </w:pPr>
      <w:r>
        <w:rPr>
          <w:noProof/>
        </w:rPr>
        <w:lastRenderedPageBreak/>
        <mc:AlternateContent>
          <mc:Choice Requires="wps">
            <w:drawing>
              <wp:anchor distT="0" distB="0" distL="114300" distR="114300" simplePos="0" relativeHeight="251692032" behindDoc="0" locked="0" layoutInCell="1" allowOverlap="1" wp14:anchorId="065E3E85" wp14:editId="243032E6">
                <wp:simplePos x="0" y="0"/>
                <wp:positionH relativeFrom="column">
                  <wp:posOffset>-624205</wp:posOffset>
                </wp:positionH>
                <wp:positionV relativeFrom="paragraph">
                  <wp:posOffset>3642995</wp:posOffset>
                </wp:positionV>
                <wp:extent cx="5906770" cy="635"/>
                <wp:effectExtent l="0" t="0" r="0" b="0"/>
                <wp:wrapSquare wrapText="bothSides"/>
                <wp:docPr id="59" name="Zone de texte 59"/>
                <wp:cNvGraphicFramePr/>
                <a:graphic xmlns:a="http://schemas.openxmlformats.org/drawingml/2006/main">
                  <a:graphicData uri="http://schemas.microsoft.com/office/word/2010/wordprocessingShape">
                    <wps:wsp>
                      <wps:cNvSpPr txBox="1"/>
                      <wps:spPr>
                        <a:xfrm>
                          <a:off x="0" y="0"/>
                          <a:ext cx="5906770" cy="635"/>
                        </a:xfrm>
                        <a:prstGeom prst="rect">
                          <a:avLst/>
                        </a:prstGeom>
                        <a:solidFill>
                          <a:prstClr val="white"/>
                        </a:solidFill>
                        <a:ln>
                          <a:noFill/>
                        </a:ln>
                      </wps:spPr>
                      <wps:txbx>
                        <w:txbxContent>
                          <w:p w14:paraId="0275EF4D" w14:textId="267BF5EB" w:rsidR="007C3A59" w:rsidRPr="005F411C" w:rsidRDefault="007C3A59" w:rsidP="005F411C">
                            <w:pPr>
                              <w:pStyle w:val="Lgende"/>
                              <w:jc w:val="center"/>
                              <w:rPr>
                                <w:rFonts w:cstheme="majorBidi"/>
                                <w:noProof/>
                                <w:color w:val="2F5496" w:themeColor="accent1" w:themeShade="BF"/>
                                <w:sz w:val="28"/>
                                <w:szCs w:val="28"/>
                                <w:u w:val="single"/>
                              </w:rPr>
                            </w:pPr>
                            <w:bookmarkStart w:id="25" w:name="_Toc19909517"/>
                            <w:r>
                              <w:rPr>
                                <w:color w:val="2F5496" w:themeColor="accent1" w:themeShade="BF"/>
                                <w:sz w:val="28"/>
                                <w:szCs w:val="28"/>
                              </w:rPr>
                              <w:t xml:space="preserve">          </w:t>
                            </w:r>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4</w:t>
                            </w:r>
                            <w:r w:rsidRPr="005F411C">
                              <w:rPr>
                                <w:color w:val="2F5496" w:themeColor="accent1" w:themeShade="BF"/>
                                <w:sz w:val="28"/>
                                <w:szCs w:val="28"/>
                              </w:rPr>
                              <w:fldChar w:fldCharType="end"/>
                            </w:r>
                            <w:r w:rsidRPr="005F411C">
                              <w:rPr>
                                <w:color w:val="2F5496" w:themeColor="accent1" w:themeShade="BF"/>
                                <w:sz w:val="28"/>
                                <w:szCs w:val="28"/>
                              </w:rPr>
                              <w:t>:Diagramme de séquence "médecin"</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5E3E85" id="Zone de texte 59" o:spid="_x0000_s1066" type="#_x0000_t202" style="position:absolute;margin-left:-49.15pt;margin-top:286.85pt;width:465.1pt;height:.05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" stroked="f">
                <v:textbox style="mso-fit-shape-to-text:t" inset="0,0,0,0">
                  <w:txbxContent>
                    <w:p w14:paraId="0275EF4D" w14:textId="267BF5EB" w:rsidR="007C3A59" w:rsidRPr="005F411C" w:rsidRDefault="007C3A59" w:rsidP="005F411C">
                      <w:pPr>
                        <w:pStyle w:val="Lgende"/>
                        <w:jc w:val="center"/>
                        <w:rPr>
                          <w:rFonts w:cstheme="majorBidi"/>
                          <w:noProof/>
                          <w:color w:val="2F5496" w:themeColor="accent1" w:themeShade="BF"/>
                          <w:sz w:val="28"/>
                          <w:szCs w:val="28"/>
                          <w:u w:val="single"/>
                        </w:rPr>
                      </w:pPr>
                      <w:bookmarkStart w:id="26" w:name="_Toc19909517"/>
                      <w:r>
                        <w:rPr>
                          <w:color w:val="2F5496" w:themeColor="accent1" w:themeShade="BF"/>
                          <w:sz w:val="28"/>
                          <w:szCs w:val="28"/>
                        </w:rPr>
                        <w:t xml:space="preserve">          </w:t>
                      </w:r>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4</w:t>
                      </w:r>
                      <w:r w:rsidRPr="005F411C">
                        <w:rPr>
                          <w:color w:val="2F5496" w:themeColor="accent1" w:themeShade="BF"/>
                          <w:sz w:val="28"/>
                          <w:szCs w:val="28"/>
                        </w:rPr>
                        <w:fldChar w:fldCharType="end"/>
                      </w:r>
                      <w:r w:rsidRPr="005F411C">
                        <w:rPr>
                          <w:color w:val="2F5496" w:themeColor="accent1" w:themeShade="BF"/>
                          <w:sz w:val="28"/>
                          <w:szCs w:val="28"/>
                        </w:rPr>
                        <w:t>:Diagramme de séquence "médecin"</w:t>
                      </w:r>
                      <w:bookmarkEnd w:id="26"/>
                    </w:p>
                  </w:txbxContent>
                </v:textbox>
                <w10:wrap type="square"/>
              </v:shape>
            </w:pict>
          </mc:Fallback>
        </mc:AlternateContent>
      </w:r>
      <w:r>
        <w:rPr>
          <w:rFonts w:cstheme="majorBidi"/>
          <w:noProof/>
          <w:sz w:val="36"/>
          <w:szCs w:val="36"/>
          <w:u w:val="single"/>
        </w:rPr>
        <w:drawing>
          <wp:anchor distT="0" distB="0" distL="114300" distR="114300" simplePos="0" relativeHeight="251685888" behindDoc="0" locked="0" layoutInCell="1" allowOverlap="1" wp14:anchorId="75DC23B4" wp14:editId="67083F8A">
            <wp:simplePos x="0" y="0"/>
            <wp:positionH relativeFrom="column">
              <wp:posOffset>-624205</wp:posOffset>
            </wp:positionH>
            <wp:positionV relativeFrom="paragraph">
              <wp:posOffset>299720</wp:posOffset>
            </wp:positionV>
            <wp:extent cx="5906770" cy="3286125"/>
            <wp:effectExtent l="0" t="0" r="0" b="9525"/>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medecin1.PNG"/>
                    <pic:cNvPicPr/>
                  </pic:nvPicPr>
                  <pic:blipFill>
                    <a:blip r:embed="rId35">
                      <a:extLst>
                        <a:ext uri="{28A0092B-C50C-407E-A947-70E740481C1C}">
                          <a14:useLocalDpi xmlns:a14="http://schemas.microsoft.com/office/drawing/2010/main" val="0"/>
                        </a:ext>
                      </a:extLst>
                    </a:blip>
                    <a:stretch>
                      <a:fillRect/>
                    </a:stretch>
                  </pic:blipFill>
                  <pic:spPr>
                    <a:xfrm>
                      <a:off x="0" y="0"/>
                      <a:ext cx="5906770" cy="3286125"/>
                    </a:xfrm>
                    <a:prstGeom prst="rect">
                      <a:avLst/>
                    </a:prstGeom>
                  </pic:spPr>
                </pic:pic>
              </a:graphicData>
            </a:graphic>
            <wp14:sizeRelH relativeFrom="margin">
              <wp14:pctWidth>0</wp14:pctWidth>
            </wp14:sizeRelH>
            <wp14:sizeRelV relativeFrom="margin">
              <wp14:pctHeight>0</wp14:pctHeight>
            </wp14:sizeRelV>
          </wp:anchor>
        </w:drawing>
      </w:r>
    </w:p>
    <w:p w14:paraId="41668763" w14:textId="77777777" w:rsidR="00E70B21" w:rsidRDefault="00E70B21" w:rsidP="00E70B21">
      <w:pPr>
        <w:suppressAutoHyphens w:val="0"/>
        <w:ind w:right="0"/>
        <w:rPr>
          <w:rFonts w:cstheme="majorBidi"/>
          <w:sz w:val="36"/>
          <w:szCs w:val="36"/>
          <w:u w:val="single"/>
        </w:rPr>
      </w:pPr>
    </w:p>
    <w:p w14:paraId="006681FD" w14:textId="4C3F6DB8" w:rsidR="0076318A" w:rsidRDefault="0076318A" w:rsidP="00B00103">
      <w:pPr>
        <w:suppressAutoHyphens w:val="0"/>
        <w:ind w:right="0"/>
        <w:rPr>
          <w:rFonts w:cstheme="majorBidi"/>
          <w:sz w:val="36"/>
          <w:szCs w:val="36"/>
          <w:u w:val="single"/>
        </w:rPr>
      </w:pPr>
    </w:p>
    <w:p w14:paraId="42B63BE4" w14:textId="3B062E2A" w:rsidR="00B00103" w:rsidRDefault="005F411C" w:rsidP="0054776F">
      <w:pPr>
        <w:jc w:val="center"/>
        <w:rPr>
          <w:rFonts w:cstheme="majorBidi"/>
          <w:b/>
          <w:bCs/>
          <w:color w:val="2F5496" w:themeColor="accent1" w:themeShade="BF"/>
          <w:sz w:val="28"/>
        </w:rPr>
      </w:pPr>
      <w:r>
        <w:rPr>
          <w:noProof/>
        </w:rPr>
        <w:lastRenderedPageBreak/>
        <mc:AlternateContent>
          <mc:Choice Requires="wps">
            <w:drawing>
              <wp:anchor distT="0" distB="0" distL="114300" distR="114300" simplePos="0" relativeHeight="251694080" behindDoc="0" locked="0" layoutInCell="1" allowOverlap="1" wp14:anchorId="7725E030" wp14:editId="08495CFD">
                <wp:simplePos x="0" y="0"/>
                <wp:positionH relativeFrom="column">
                  <wp:posOffset>-413385</wp:posOffset>
                </wp:positionH>
                <wp:positionV relativeFrom="paragraph">
                  <wp:posOffset>3986530</wp:posOffset>
                </wp:positionV>
                <wp:extent cx="5758815" cy="635"/>
                <wp:effectExtent l="0" t="0" r="0" b="0"/>
                <wp:wrapSquare wrapText="bothSides"/>
                <wp:docPr id="60" name="Zone de texte 60"/>
                <wp:cNvGraphicFramePr/>
                <a:graphic xmlns:a="http://schemas.openxmlformats.org/drawingml/2006/main">
                  <a:graphicData uri="http://schemas.microsoft.com/office/word/2010/wordprocessingShape">
                    <wps:wsp>
                      <wps:cNvSpPr txBox="1"/>
                      <wps:spPr>
                        <a:xfrm>
                          <a:off x="0" y="0"/>
                          <a:ext cx="5758815" cy="635"/>
                        </a:xfrm>
                        <a:prstGeom prst="rect">
                          <a:avLst/>
                        </a:prstGeom>
                        <a:solidFill>
                          <a:prstClr val="white"/>
                        </a:solidFill>
                        <a:ln>
                          <a:noFill/>
                        </a:ln>
                      </wps:spPr>
                      <wps:txbx>
                        <w:txbxContent>
                          <w:p w14:paraId="3B61ADF9" w14:textId="52D09455" w:rsidR="007C3A59" w:rsidRPr="005F411C" w:rsidRDefault="007C3A59" w:rsidP="005F411C">
                            <w:pPr>
                              <w:pStyle w:val="Lgende"/>
                              <w:jc w:val="center"/>
                              <w:rPr>
                                <w:rFonts w:cstheme="majorBidi"/>
                                <w:noProof/>
                                <w:color w:val="2F5496" w:themeColor="accent1" w:themeShade="BF"/>
                                <w:sz w:val="28"/>
                                <w:szCs w:val="28"/>
                                <w:u w:val="single"/>
                              </w:rPr>
                            </w:pPr>
                            <w:bookmarkStart w:id="27" w:name="_Toc19909518"/>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5</w:t>
                            </w:r>
                            <w:r w:rsidRPr="005F411C">
                              <w:rPr>
                                <w:color w:val="2F5496" w:themeColor="accent1" w:themeShade="BF"/>
                                <w:sz w:val="28"/>
                                <w:szCs w:val="28"/>
                              </w:rPr>
                              <w:fldChar w:fldCharType="end"/>
                            </w:r>
                            <w:r w:rsidRPr="005F411C">
                              <w:rPr>
                                <w:color w:val="2F5496" w:themeColor="accent1" w:themeShade="BF"/>
                                <w:sz w:val="28"/>
                                <w:szCs w:val="28"/>
                              </w:rPr>
                              <w:t>:Diagramme de séquence "patient"</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25E030" id="Zone de texte 60" o:spid="_x0000_s1067" type="#_x0000_t202" style="position:absolute;left:0;text-align:left;margin-left:-32.55pt;margin-top:313.9pt;width:453.45pt;height:.05pt;z-index:25169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" stroked="f">
                <v:textbox style="mso-fit-shape-to-text:t" inset="0,0,0,0">
                  <w:txbxContent>
                    <w:p w14:paraId="3B61ADF9" w14:textId="52D09455" w:rsidR="007C3A59" w:rsidRPr="005F411C" w:rsidRDefault="007C3A59" w:rsidP="005F411C">
                      <w:pPr>
                        <w:pStyle w:val="Lgende"/>
                        <w:jc w:val="center"/>
                        <w:rPr>
                          <w:rFonts w:cstheme="majorBidi"/>
                          <w:noProof/>
                          <w:color w:val="2F5496" w:themeColor="accent1" w:themeShade="BF"/>
                          <w:sz w:val="28"/>
                          <w:szCs w:val="28"/>
                          <w:u w:val="single"/>
                        </w:rPr>
                      </w:pPr>
                      <w:bookmarkStart w:id="28" w:name="_Toc19909518"/>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5</w:t>
                      </w:r>
                      <w:r w:rsidRPr="005F411C">
                        <w:rPr>
                          <w:color w:val="2F5496" w:themeColor="accent1" w:themeShade="BF"/>
                          <w:sz w:val="28"/>
                          <w:szCs w:val="28"/>
                        </w:rPr>
                        <w:fldChar w:fldCharType="end"/>
                      </w:r>
                      <w:r w:rsidRPr="005F411C">
                        <w:rPr>
                          <w:color w:val="2F5496" w:themeColor="accent1" w:themeShade="BF"/>
                          <w:sz w:val="28"/>
                          <w:szCs w:val="28"/>
                        </w:rPr>
                        <w:t>:Diagramme de séquence "patient"</w:t>
                      </w:r>
                      <w:bookmarkEnd w:id="28"/>
                    </w:p>
                  </w:txbxContent>
                </v:textbox>
                <w10:wrap type="square"/>
              </v:shape>
            </w:pict>
          </mc:Fallback>
        </mc:AlternateContent>
      </w:r>
      <w:r w:rsidR="00B00103" w:rsidRPr="005C74A0">
        <w:rPr>
          <w:rFonts w:cstheme="majorBidi"/>
          <w:noProof/>
          <w:sz w:val="36"/>
          <w:szCs w:val="36"/>
          <w:u w:val="single"/>
        </w:rPr>
        <w:drawing>
          <wp:anchor distT="0" distB="0" distL="114300" distR="114300" simplePos="0" relativeHeight="251680768" behindDoc="0" locked="0" layoutInCell="1" allowOverlap="1" wp14:anchorId="4E475BEF" wp14:editId="727F9378">
            <wp:simplePos x="0" y="0"/>
            <wp:positionH relativeFrom="column">
              <wp:posOffset>-413385</wp:posOffset>
            </wp:positionH>
            <wp:positionV relativeFrom="paragraph">
              <wp:posOffset>159385</wp:posOffset>
            </wp:positionV>
            <wp:extent cx="5759448" cy="3769998"/>
            <wp:effectExtent l="0" t="0" r="0" b="1905"/>
            <wp:wrapSquare wrapText="bothSides"/>
            <wp:docPr id="44" name="Image 54" descr="Une image contenant capture d’écran, ciel&#10;&#10;Description générée automatiquement"/>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5759448" cy="3769998"/>
                    </a:xfrm>
                    <a:prstGeom prst="rect">
                      <a:avLst/>
                    </a:prstGeom>
                    <a:noFill/>
                    <a:ln>
                      <a:noFill/>
                      <a:prstDash/>
                    </a:ln>
                  </pic:spPr>
                </pic:pic>
              </a:graphicData>
            </a:graphic>
          </wp:anchor>
        </w:drawing>
      </w:r>
    </w:p>
    <w:p w14:paraId="64316768" w14:textId="6FD45C8B" w:rsidR="00B00103" w:rsidRDefault="00B00103" w:rsidP="0054776F">
      <w:pPr>
        <w:jc w:val="center"/>
        <w:rPr>
          <w:rFonts w:cstheme="majorBidi"/>
          <w:b/>
          <w:bCs/>
          <w:color w:val="2F5496" w:themeColor="accent1" w:themeShade="BF"/>
          <w:sz w:val="28"/>
        </w:rPr>
      </w:pPr>
    </w:p>
    <w:p w14:paraId="3144B649" w14:textId="037542F9" w:rsidR="00081AF7" w:rsidRPr="00AD46D9" w:rsidRDefault="005A15ED" w:rsidP="00791693">
      <w:pPr>
        <w:pStyle w:val="Titre1"/>
        <w:jc w:val="left"/>
      </w:pPr>
      <w:bookmarkStart w:id="29" w:name="_Toc19963371"/>
      <w:r w:rsidRPr="00AD46D9">
        <w:t>Diagramme de classe :</w:t>
      </w:r>
      <w:bookmarkEnd w:id="29"/>
    </w:p>
    <w:p w14:paraId="3411EA15" w14:textId="7558F927" w:rsidR="00081AF7" w:rsidRPr="005C74A0" w:rsidRDefault="00081AF7">
      <w:pPr>
        <w:pStyle w:val="Sansinterligne"/>
        <w:rPr>
          <w:rFonts w:cstheme="majorBidi"/>
          <w:sz w:val="28"/>
          <w:u w:val="single"/>
        </w:rPr>
      </w:pPr>
    </w:p>
    <w:p w14:paraId="01676C99" w14:textId="5DA66010" w:rsidR="00081AF7" w:rsidRPr="0076318A" w:rsidRDefault="005A15ED" w:rsidP="0076318A">
      <w:pPr>
        <w:pStyle w:val="NormalWeb"/>
        <w:shd w:val="clear" w:color="auto" w:fill="FFFFFF"/>
        <w:spacing w:before="120" w:after="120"/>
        <w:rPr>
          <w:rFonts w:asciiTheme="majorBidi" w:hAnsiTheme="majorBidi" w:cstheme="majorBidi"/>
          <w:color w:val="2F5496" w:themeColor="accent1" w:themeShade="BF"/>
          <w:sz w:val="28"/>
        </w:rPr>
      </w:pPr>
      <w:r w:rsidRPr="0076318A">
        <w:rPr>
          <w:rFonts w:asciiTheme="majorBidi" w:hAnsiTheme="majorBidi" w:cstheme="majorBidi"/>
          <w:color w:val="2F5496" w:themeColor="accent1" w:themeShade="BF"/>
          <w:sz w:val="28"/>
        </w:rPr>
        <w:t>Définition :</w:t>
      </w:r>
      <w:r w:rsidR="0076318A">
        <w:rPr>
          <w:rFonts w:asciiTheme="majorBidi" w:hAnsiTheme="majorBidi" w:cstheme="majorBidi"/>
          <w:color w:val="2F5496" w:themeColor="accent1" w:themeShade="BF"/>
          <w:sz w:val="28"/>
        </w:rPr>
        <w:t xml:space="preserve"> </w:t>
      </w:r>
      <w:r w:rsidRPr="005C74A0">
        <w:rPr>
          <w:rFonts w:asciiTheme="majorBidi" w:eastAsia="Times New Roman" w:hAnsiTheme="majorBidi" w:cstheme="majorBidi"/>
          <w:lang w:eastAsia="fr-FR"/>
        </w:rPr>
        <w:t>Le diagramme de classes est un schéma utilisé en </w:t>
      </w:r>
      <w:hyperlink r:id="rId37" w:tooltip="Génie logiciel" w:history="1">
        <w:r w:rsidRPr="005C74A0">
          <w:rPr>
            <w:rFonts w:asciiTheme="majorBidi" w:eastAsia="Times New Roman" w:hAnsiTheme="majorBidi" w:cstheme="majorBidi"/>
            <w:lang w:eastAsia="fr-FR"/>
          </w:rPr>
          <w:t>génie logiciel</w:t>
        </w:r>
      </w:hyperlink>
      <w:r w:rsidRPr="005C74A0">
        <w:rPr>
          <w:rFonts w:asciiTheme="majorBidi" w:eastAsia="Times New Roman" w:hAnsiTheme="majorBidi" w:cstheme="majorBidi"/>
          <w:lang w:eastAsia="fr-FR"/>
        </w:rPr>
        <w:t> pour présenter les </w:t>
      </w:r>
      <w:hyperlink r:id="rId38" w:tooltip="Classe (informatique)" w:history="1">
        <w:r w:rsidRPr="005C74A0">
          <w:rPr>
            <w:rFonts w:asciiTheme="majorBidi" w:eastAsia="Times New Roman" w:hAnsiTheme="majorBidi" w:cstheme="majorBidi"/>
            <w:lang w:eastAsia="fr-FR"/>
          </w:rPr>
          <w:t>classes</w:t>
        </w:r>
      </w:hyperlink>
      <w:r w:rsidRPr="005C74A0">
        <w:rPr>
          <w:rFonts w:asciiTheme="majorBidi" w:eastAsia="Times New Roman" w:hAnsiTheme="majorBidi" w:cstheme="majorBidi"/>
          <w:lang w:eastAsia="fr-FR"/>
        </w:rPr>
        <w:t> et les </w:t>
      </w:r>
      <w:hyperlink r:id="rId39" w:tooltip="Interface (informatique)" w:history="1">
        <w:r w:rsidRPr="005C74A0">
          <w:rPr>
            <w:rFonts w:asciiTheme="majorBidi" w:eastAsia="Times New Roman" w:hAnsiTheme="majorBidi" w:cstheme="majorBidi"/>
            <w:lang w:eastAsia="fr-FR"/>
          </w:rPr>
          <w:t>interfaces</w:t>
        </w:r>
      </w:hyperlink>
      <w:r w:rsidRPr="005C74A0">
        <w:rPr>
          <w:rFonts w:asciiTheme="majorBidi" w:eastAsia="Times New Roman" w:hAnsiTheme="majorBidi" w:cstheme="majorBidi"/>
          <w:lang w:eastAsia="fr-FR"/>
        </w:rPr>
        <w:t> des systèmes ainsi que les différentes relations entre celles-ci. Ce </w:t>
      </w:r>
      <w:hyperlink r:id="rId40" w:tooltip="Diagramme" w:history="1">
        <w:r w:rsidRPr="005C74A0">
          <w:rPr>
            <w:rFonts w:asciiTheme="majorBidi" w:eastAsia="Times New Roman" w:hAnsiTheme="majorBidi" w:cstheme="majorBidi"/>
            <w:lang w:eastAsia="fr-FR"/>
          </w:rPr>
          <w:t>diagramme</w:t>
        </w:r>
      </w:hyperlink>
      <w:r w:rsidRPr="005C74A0">
        <w:rPr>
          <w:rFonts w:asciiTheme="majorBidi" w:eastAsia="Times New Roman" w:hAnsiTheme="majorBidi" w:cstheme="majorBidi"/>
          <w:lang w:eastAsia="fr-FR"/>
        </w:rPr>
        <w:t> fait partie de la partie </w:t>
      </w:r>
      <w:hyperlink r:id="rId41" w:tooltip="Statique" w:history="1">
        <w:r w:rsidRPr="005C74A0">
          <w:rPr>
            <w:rFonts w:asciiTheme="majorBidi" w:eastAsia="Times New Roman" w:hAnsiTheme="majorBidi" w:cstheme="majorBidi"/>
            <w:lang w:eastAsia="fr-FR"/>
          </w:rPr>
          <w:t>statique</w:t>
        </w:r>
      </w:hyperlink>
      <w:r w:rsidRPr="005C74A0">
        <w:rPr>
          <w:rFonts w:asciiTheme="majorBidi" w:eastAsia="Times New Roman" w:hAnsiTheme="majorBidi" w:cstheme="majorBidi"/>
          <w:lang w:eastAsia="fr-FR"/>
        </w:rPr>
        <w:t> d'</w:t>
      </w:r>
      <w:hyperlink r:id="rId42" w:tooltip="Unified modeling language" w:history="1">
        <w:r w:rsidRPr="005C74A0">
          <w:rPr>
            <w:rFonts w:asciiTheme="majorBidi" w:eastAsia="Times New Roman" w:hAnsiTheme="majorBidi" w:cstheme="majorBidi"/>
            <w:lang w:eastAsia="fr-FR"/>
          </w:rPr>
          <w:t>UML</w:t>
        </w:r>
      </w:hyperlink>
      <w:r w:rsidRPr="005C74A0">
        <w:rPr>
          <w:rFonts w:asciiTheme="majorBidi" w:eastAsia="Times New Roman" w:hAnsiTheme="majorBidi" w:cstheme="majorBidi"/>
          <w:lang w:eastAsia="fr-FR"/>
        </w:rPr>
        <w:t> car il fait abstraction des aspects temporels et </w:t>
      </w:r>
      <w:hyperlink r:id="rId43" w:tooltip="Dynamique" w:history="1">
        <w:r w:rsidRPr="005C74A0">
          <w:rPr>
            <w:rFonts w:asciiTheme="majorBidi" w:eastAsia="Times New Roman" w:hAnsiTheme="majorBidi" w:cstheme="majorBidi"/>
            <w:lang w:eastAsia="fr-FR"/>
          </w:rPr>
          <w:t>dynamiques</w:t>
        </w:r>
      </w:hyperlink>
      <w:r w:rsidRPr="005C74A0">
        <w:rPr>
          <w:rFonts w:asciiTheme="majorBidi" w:eastAsia="Times New Roman" w:hAnsiTheme="majorBidi" w:cstheme="majorBidi"/>
          <w:lang w:eastAsia="fr-FR"/>
        </w:rPr>
        <w:t>.</w:t>
      </w:r>
    </w:p>
    <w:p w14:paraId="77BDDA0F" w14:textId="5A16BC6D" w:rsidR="00081AF7" w:rsidRPr="00F7497C" w:rsidRDefault="005A15ED">
      <w:pPr>
        <w:shd w:val="clear" w:color="auto" w:fill="FFFFFF"/>
        <w:spacing w:before="120" w:after="120" w:line="240" w:lineRule="auto"/>
        <w:ind w:right="0"/>
        <w:rPr>
          <w:rFonts w:cstheme="majorBidi"/>
          <w:color w:val="2F5496" w:themeColor="accent1" w:themeShade="BF"/>
          <w:vertAlign w:val="superscript"/>
        </w:rPr>
      </w:pPr>
      <w:r w:rsidRPr="005C74A0">
        <w:rPr>
          <w:rFonts w:eastAsia="Times New Roman" w:cstheme="majorBidi"/>
          <w:szCs w:val="24"/>
          <w:lang w:eastAsia="fr-FR"/>
        </w:rPr>
        <w:t>Une </w:t>
      </w:r>
      <w:hyperlink r:id="rId44" w:tooltip="Classe (informatique)" w:history="1">
        <w:r w:rsidRPr="005C74A0">
          <w:rPr>
            <w:rFonts w:eastAsia="Times New Roman" w:cstheme="majorBidi"/>
            <w:szCs w:val="24"/>
            <w:lang w:eastAsia="fr-FR"/>
          </w:rPr>
          <w:t>classe</w:t>
        </w:r>
      </w:hyperlink>
      <w:r w:rsidRPr="005C74A0">
        <w:rPr>
          <w:rFonts w:eastAsia="Times New Roman" w:cstheme="majorBidi"/>
          <w:szCs w:val="24"/>
          <w:lang w:eastAsia="fr-FR"/>
        </w:rPr>
        <w:t> décrit les responsabilités, le comportement et le type d'un ensemble d'objets. Les éléments de cet ensemble sont les </w:t>
      </w:r>
      <w:hyperlink r:id="rId45" w:tooltip="Instance (programmation)" w:history="1">
        <w:r w:rsidRPr="005C74A0">
          <w:rPr>
            <w:rFonts w:eastAsia="Times New Roman" w:cstheme="majorBidi"/>
            <w:szCs w:val="24"/>
            <w:lang w:eastAsia="fr-FR"/>
          </w:rPr>
          <w:t>instances</w:t>
        </w:r>
      </w:hyperlink>
      <w:r w:rsidRPr="005C74A0">
        <w:rPr>
          <w:rFonts w:eastAsia="Times New Roman" w:cstheme="majorBidi"/>
          <w:szCs w:val="24"/>
          <w:lang w:eastAsia="fr-FR"/>
        </w:rPr>
        <w:t> de la classe.</w:t>
      </w:r>
    </w:p>
    <w:p w14:paraId="49635F4C" w14:textId="77777777" w:rsidR="00081AF7" w:rsidRPr="005C74A0" w:rsidRDefault="00081AF7">
      <w:pPr>
        <w:shd w:val="clear" w:color="auto" w:fill="FFFFFF"/>
        <w:spacing w:before="120" w:after="120" w:line="240" w:lineRule="auto"/>
        <w:ind w:right="0"/>
        <w:rPr>
          <w:rFonts w:eastAsia="Times New Roman" w:cstheme="majorBidi"/>
          <w:szCs w:val="24"/>
          <w:lang w:eastAsia="fr-FR"/>
        </w:rPr>
      </w:pPr>
    </w:p>
    <w:p w14:paraId="044BB091" w14:textId="69FCE71E" w:rsidR="00081AF7" w:rsidRPr="005C74A0" w:rsidRDefault="00081AF7">
      <w:pPr>
        <w:shd w:val="clear" w:color="auto" w:fill="FFFFFF"/>
        <w:spacing w:before="120" w:after="120" w:line="240" w:lineRule="auto"/>
        <w:ind w:right="0"/>
        <w:rPr>
          <w:rFonts w:eastAsia="Times New Roman" w:cstheme="majorBidi"/>
          <w:szCs w:val="24"/>
          <w:lang w:eastAsia="fr-FR"/>
        </w:rPr>
      </w:pPr>
    </w:p>
    <w:p w14:paraId="66C168DD" w14:textId="77777777" w:rsidR="00081AF7" w:rsidRPr="005C74A0" w:rsidRDefault="00081AF7">
      <w:pPr>
        <w:shd w:val="clear" w:color="auto" w:fill="FFFFFF"/>
        <w:spacing w:before="120" w:after="120" w:line="240" w:lineRule="auto"/>
        <w:ind w:right="0"/>
        <w:rPr>
          <w:rFonts w:eastAsia="Times New Roman" w:cstheme="majorBidi"/>
          <w:szCs w:val="24"/>
          <w:lang w:eastAsia="fr-FR"/>
        </w:rPr>
      </w:pPr>
    </w:p>
    <w:p w14:paraId="24E0DD59" w14:textId="77777777" w:rsidR="00081AF7" w:rsidRPr="005C74A0" w:rsidRDefault="00081AF7">
      <w:pPr>
        <w:shd w:val="clear" w:color="auto" w:fill="FFFFFF"/>
        <w:spacing w:before="120" w:after="120" w:line="240" w:lineRule="auto"/>
        <w:ind w:right="0"/>
        <w:rPr>
          <w:rFonts w:eastAsia="Times New Roman" w:cstheme="majorBidi"/>
          <w:szCs w:val="24"/>
          <w:lang w:eastAsia="fr-FR"/>
        </w:rPr>
      </w:pPr>
    </w:p>
    <w:p w14:paraId="61986ADC" w14:textId="16471238" w:rsidR="00081AF7" w:rsidRPr="005C74A0" w:rsidRDefault="00081AF7">
      <w:pPr>
        <w:shd w:val="clear" w:color="auto" w:fill="FFFFFF"/>
        <w:spacing w:before="120" w:after="120" w:line="240" w:lineRule="auto"/>
        <w:ind w:right="0"/>
        <w:rPr>
          <w:rFonts w:eastAsia="Times New Roman" w:cstheme="majorBidi"/>
          <w:szCs w:val="24"/>
          <w:lang w:eastAsia="fr-FR"/>
        </w:rPr>
      </w:pPr>
    </w:p>
    <w:p w14:paraId="2F48575C" w14:textId="0C128CCD" w:rsidR="00081AF7" w:rsidRPr="005C74A0" w:rsidRDefault="005F411C">
      <w:pPr>
        <w:shd w:val="clear" w:color="auto" w:fill="FFFFFF"/>
        <w:spacing w:before="120" w:after="120" w:line="240" w:lineRule="auto"/>
        <w:ind w:right="0"/>
        <w:rPr>
          <w:rFonts w:eastAsia="Times New Roman" w:cstheme="majorBidi"/>
          <w:szCs w:val="24"/>
          <w:lang w:eastAsia="fr-FR"/>
        </w:rPr>
      </w:pPr>
      <w:r>
        <w:rPr>
          <w:noProof/>
        </w:rPr>
        <mc:AlternateContent>
          <mc:Choice Requires="wps">
            <w:drawing>
              <wp:anchor distT="0" distB="0" distL="114300" distR="114300" simplePos="0" relativeHeight="251696128" behindDoc="0" locked="0" layoutInCell="1" allowOverlap="1" wp14:anchorId="3EB05CB4" wp14:editId="271ADA60">
                <wp:simplePos x="0" y="0"/>
                <wp:positionH relativeFrom="column">
                  <wp:posOffset>-928370</wp:posOffset>
                </wp:positionH>
                <wp:positionV relativeFrom="paragraph">
                  <wp:posOffset>5582920</wp:posOffset>
                </wp:positionV>
                <wp:extent cx="6600825" cy="635"/>
                <wp:effectExtent l="0" t="0" r="0" b="0"/>
                <wp:wrapSquare wrapText="bothSides"/>
                <wp:docPr id="61" name="Zone de texte 61"/>
                <wp:cNvGraphicFramePr/>
                <a:graphic xmlns:a="http://schemas.openxmlformats.org/drawingml/2006/main">
                  <a:graphicData uri="http://schemas.microsoft.com/office/word/2010/wordprocessingShape">
                    <wps:wsp>
                      <wps:cNvSpPr txBox="1"/>
                      <wps:spPr>
                        <a:xfrm>
                          <a:off x="0" y="0"/>
                          <a:ext cx="6600825" cy="635"/>
                        </a:xfrm>
                        <a:prstGeom prst="rect">
                          <a:avLst/>
                        </a:prstGeom>
                        <a:solidFill>
                          <a:prstClr val="white"/>
                        </a:solidFill>
                        <a:ln>
                          <a:noFill/>
                        </a:ln>
                      </wps:spPr>
                      <wps:txbx>
                        <w:txbxContent>
                          <w:p w14:paraId="65323E11" w14:textId="1802170F" w:rsidR="007C3A59" w:rsidRPr="005F411C" w:rsidRDefault="007C3A59" w:rsidP="005F411C">
                            <w:pPr>
                              <w:pStyle w:val="Lgende"/>
                              <w:jc w:val="center"/>
                              <w:rPr>
                                <w:noProof/>
                                <w:color w:val="2F5496" w:themeColor="accent1" w:themeShade="BF"/>
                                <w:sz w:val="28"/>
                                <w:szCs w:val="28"/>
                              </w:rPr>
                            </w:pPr>
                            <w:bookmarkStart w:id="30" w:name="_Toc19909519"/>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6</w:t>
                            </w:r>
                            <w:r w:rsidRPr="005F411C">
                              <w:rPr>
                                <w:color w:val="2F5496" w:themeColor="accent1" w:themeShade="BF"/>
                                <w:sz w:val="28"/>
                                <w:szCs w:val="28"/>
                              </w:rPr>
                              <w:fldChar w:fldCharType="end"/>
                            </w:r>
                            <w:r w:rsidRPr="005F411C">
                              <w:rPr>
                                <w:color w:val="2F5496" w:themeColor="accent1" w:themeShade="BF"/>
                                <w:sz w:val="28"/>
                                <w:szCs w:val="28"/>
                              </w:rPr>
                              <w:t>:Diagramme de classe</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05CB4" id="Zone de texte 61" o:spid="_x0000_s1068" type="#_x0000_t202" style="position:absolute;margin-left:-73.1pt;margin-top:439.6pt;width:519.75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" stroked="f">
                <v:textbox style="mso-fit-shape-to-text:t" inset="0,0,0,0">
                  <w:txbxContent>
                    <w:p w14:paraId="65323E11" w14:textId="1802170F" w:rsidR="007C3A59" w:rsidRPr="005F411C" w:rsidRDefault="007C3A59" w:rsidP="005F411C">
                      <w:pPr>
                        <w:pStyle w:val="Lgende"/>
                        <w:jc w:val="center"/>
                        <w:rPr>
                          <w:noProof/>
                          <w:color w:val="2F5496" w:themeColor="accent1" w:themeShade="BF"/>
                          <w:sz w:val="28"/>
                          <w:szCs w:val="28"/>
                        </w:rPr>
                      </w:pPr>
                      <w:bookmarkStart w:id="31" w:name="_Toc19909519"/>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6</w:t>
                      </w:r>
                      <w:r w:rsidRPr="005F411C">
                        <w:rPr>
                          <w:color w:val="2F5496" w:themeColor="accent1" w:themeShade="BF"/>
                          <w:sz w:val="28"/>
                          <w:szCs w:val="28"/>
                        </w:rPr>
                        <w:fldChar w:fldCharType="end"/>
                      </w:r>
                      <w:r w:rsidRPr="005F411C">
                        <w:rPr>
                          <w:color w:val="2F5496" w:themeColor="accent1" w:themeShade="BF"/>
                          <w:sz w:val="28"/>
                          <w:szCs w:val="28"/>
                        </w:rPr>
                        <w:t>:Diagramme de classe</w:t>
                      </w:r>
                      <w:bookmarkEnd w:id="31"/>
                    </w:p>
                  </w:txbxContent>
                </v:textbox>
                <w10:wrap type="square"/>
              </v:shape>
            </w:pict>
          </mc:Fallback>
        </mc:AlternateContent>
      </w:r>
      <w:r w:rsidR="004723B6">
        <w:rPr>
          <w:noProof/>
        </w:rPr>
        <w:drawing>
          <wp:anchor distT="0" distB="0" distL="114300" distR="114300" simplePos="0" relativeHeight="251681792" behindDoc="0" locked="0" layoutInCell="1" allowOverlap="1" wp14:anchorId="375A39C6" wp14:editId="64F7E3EF">
            <wp:simplePos x="0" y="0"/>
            <wp:positionH relativeFrom="column">
              <wp:posOffset>-928370</wp:posOffset>
            </wp:positionH>
            <wp:positionV relativeFrom="paragraph">
              <wp:posOffset>0</wp:posOffset>
            </wp:positionV>
            <wp:extent cx="6600878" cy="5526316"/>
            <wp:effectExtent l="0" t="0" r="0" b="0"/>
            <wp:wrapSquare wrapText="bothSides"/>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600878" cy="552631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4C2B4F" w14:textId="78A9EF7D" w:rsidR="00081AF7" w:rsidRPr="005C74A0" w:rsidRDefault="00081AF7">
      <w:pPr>
        <w:shd w:val="clear" w:color="auto" w:fill="FFFFFF"/>
        <w:spacing w:before="120" w:after="120" w:line="240" w:lineRule="auto"/>
        <w:ind w:right="0"/>
        <w:rPr>
          <w:rFonts w:eastAsia="Times New Roman" w:cstheme="majorBidi"/>
          <w:szCs w:val="24"/>
          <w:lang w:eastAsia="fr-FR"/>
        </w:rPr>
      </w:pPr>
    </w:p>
    <w:p w14:paraId="562622BB" w14:textId="276D1BE6" w:rsidR="00081AF7" w:rsidRPr="005C74A0" w:rsidRDefault="00081AF7">
      <w:pPr>
        <w:shd w:val="clear" w:color="auto" w:fill="FFFFFF"/>
        <w:spacing w:before="120" w:after="120" w:line="240" w:lineRule="auto"/>
        <w:ind w:right="0"/>
        <w:rPr>
          <w:rFonts w:eastAsia="Times New Roman" w:cstheme="majorBidi"/>
          <w:szCs w:val="24"/>
          <w:lang w:eastAsia="fr-FR"/>
        </w:rPr>
      </w:pPr>
    </w:p>
    <w:p w14:paraId="7E6A105A" w14:textId="267CB016" w:rsidR="006A0E3C" w:rsidRPr="004723B6" w:rsidRDefault="005A15ED" w:rsidP="004723B6">
      <w:pPr>
        <w:pStyle w:val="Sansinterligne"/>
        <w:rPr>
          <w:rFonts w:cstheme="majorBidi"/>
          <w:b/>
          <w:bCs/>
          <w:color w:val="2F5496" w:themeColor="accent1" w:themeShade="BF"/>
          <w:sz w:val="24"/>
          <w:szCs w:val="24"/>
        </w:rPr>
      </w:pPr>
      <w:r w:rsidRPr="004723B6">
        <w:rPr>
          <w:rFonts w:cstheme="majorBidi"/>
          <w:b/>
          <w:bCs/>
          <w:color w:val="2F5496" w:themeColor="accent1" w:themeShade="BF"/>
          <w:sz w:val="28"/>
        </w:rPr>
        <w:t xml:space="preserve"> </w:t>
      </w:r>
    </w:p>
    <w:p w14:paraId="460259B6" w14:textId="77777777" w:rsidR="006A0E3C" w:rsidRPr="005C74A0" w:rsidRDefault="006A0E3C" w:rsidP="006A0E3C">
      <w:pPr>
        <w:rPr>
          <w:rFonts w:cstheme="majorBidi"/>
        </w:rPr>
      </w:pPr>
    </w:p>
    <w:p w14:paraId="63386F43" w14:textId="77777777" w:rsidR="006A0E3C" w:rsidRPr="005C74A0" w:rsidRDefault="006A0E3C" w:rsidP="006A0E3C">
      <w:pPr>
        <w:rPr>
          <w:rFonts w:cstheme="majorBidi"/>
        </w:rPr>
      </w:pPr>
    </w:p>
    <w:p w14:paraId="0C5488DA" w14:textId="77777777" w:rsidR="0054776F" w:rsidRDefault="0016289A" w:rsidP="0016289A">
      <w:pPr>
        <w:rPr>
          <w:rFonts w:cstheme="majorBidi"/>
        </w:rPr>
      </w:pPr>
      <w:r>
        <w:rPr>
          <w:rFonts w:cstheme="majorBidi"/>
        </w:rPr>
        <w:t xml:space="preserve">                                 </w:t>
      </w:r>
    </w:p>
    <w:p w14:paraId="43349EFD" w14:textId="77777777" w:rsidR="0054776F" w:rsidRDefault="0054776F" w:rsidP="0016289A">
      <w:pPr>
        <w:rPr>
          <w:rFonts w:cstheme="majorBidi"/>
        </w:rPr>
      </w:pPr>
    </w:p>
    <w:p w14:paraId="48EE1CFA" w14:textId="02495608" w:rsidR="006A0E3C" w:rsidRPr="00CE46DF" w:rsidRDefault="00BC27E1" w:rsidP="00791693">
      <w:pPr>
        <w:pStyle w:val="Titre1"/>
      </w:pPr>
      <w:bookmarkStart w:id="32" w:name="_Toc19963372"/>
      <w:r w:rsidRPr="00CE46DF">
        <w:lastRenderedPageBreak/>
        <w:t>Implémentation</w:t>
      </w:r>
      <w:bookmarkEnd w:id="32"/>
    </w:p>
    <w:p w14:paraId="71DA6DAC" w14:textId="77777777" w:rsidR="003F7EED" w:rsidRDefault="003F7EED" w:rsidP="00791693">
      <w:pPr>
        <w:pStyle w:val="Titre2"/>
      </w:pPr>
    </w:p>
    <w:p w14:paraId="63AE4AEE" w14:textId="77777777" w:rsidR="003F7EED" w:rsidRPr="00D3743D" w:rsidRDefault="00C50354" w:rsidP="00791693">
      <w:pPr>
        <w:pStyle w:val="Titre2"/>
        <w:numPr>
          <w:ilvl w:val="0"/>
          <w:numId w:val="42"/>
        </w:numPr>
      </w:pPr>
      <w:bookmarkStart w:id="33" w:name="_Toc19963373"/>
      <w:r w:rsidRPr="00D3743D">
        <w:t>Les applications</w:t>
      </w:r>
      <w:r w:rsidR="003F7EED" w:rsidRPr="00D3743D">
        <w:t xml:space="preserve"> web</w:t>
      </w:r>
      <w:r w:rsidRPr="00D3743D">
        <w:t> :</w:t>
      </w:r>
      <w:bookmarkEnd w:id="33"/>
    </w:p>
    <w:p w14:paraId="307D7895" w14:textId="77777777" w:rsidR="00C02C68" w:rsidRDefault="00C50354" w:rsidP="00C50354">
      <w:pPr>
        <w:rPr>
          <w:rFonts w:cstheme="majorBidi"/>
          <w:szCs w:val="24"/>
        </w:rPr>
      </w:pPr>
      <w:r w:rsidRPr="00C50354">
        <w:rPr>
          <w:rFonts w:cstheme="majorBidi"/>
          <w:szCs w:val="24"/>
        </w:rPr>
        <w:t>I</w:t>
      </w:r>
      <w:r w:rsidR="003F7EED" w:rsidRPr="00C50354">
        <w:rPr>
          <w:rFonts w:cstheme="majorBidi"/>
          <w:szCs w:val="24"/>
        </w:rPr>
        <w:t>l existe de nombreux</w:t>
      </w:r>
      <w:r w:rsidR="00C02C68" w:rsidRPr="00C50354">
        <w:rPr>
          <w:rFonts w:cstheme="majorBidi"/>
          <w:szCs w:val="24"/>
        </w:rPr>
        <w:t xml:space="preserve"> sites web et communauté en ligne qui ont beaucoup d’utilisateurs fidèles à leurs services parmi lesquels ceux qui requièrent une inscription avec vos informations </w:t>
      </w:r>
      <w:r w:rsidRPr="00C50354">
        <w:rPr>
          <w:rFonts w:cstheme="majorBidi"/>
          <w:szCs w:val="24"/>
        </w:rPr>
        <w:t>personnelles. En</w:t>
      </w:r>
      <w:r w:rsidR="00C02C68" w:rsidRPr="00C50354">
        <w:rPr>
          <w:rFonts w:cstheme="majorBidi"/>
          <w:szCs w:val="24"/>
        </w:rPr>
        <w:t xml:space="preserve"> outre, si l’on ajoute que 85% des utilisateurs d’internet sont régulièrement connecté via leurs smartphones, les informations demandées à l’inscription doivent évoluer. Faciliter l’</w:t>
      </w:r>
      <w:r w:rsidRPr="00C50354">
        <w:rPr>
          <w:rFonts w:cstheme="majorBidi"/>
          <w:szCs w:val="24"/>
        </w:rPr>
        <w:t>utilisation</w:t>
      </w:r>
      <w:r w:rsidR="00C02C68" w:rsidRPr="00C50354">
        <w:rPr>
          <w:rFonts w:cstheme="majorBidi"/>
          <w:szCs w:val="24"/>
        </w:rPr>
        <w:t xml:space="preserve"> de notre service aux </w:t>
      </w:r>
      <w:r w:rsidRPr="00C50354">
        <w:rPr>
          <w:rFonts w:cstheme="majorBidi"/>
          <w:szCs w:val="24"/>
        </w:rPr>
        <w:t>utilisateurs</w:t>
      </w:r>
      <w:r w:rsidR="00C02C68" w:rsidRPr="00C50354">
        <w:rPr>
          <w:rFonts w:cstheme="majorBidi"/>
          <w:szCs w:val="24"/>
        </w:rPr>
        <w:t xml:space="preserve"> est une priorité. Il est donc </w:t>
      </w:r>
      <w:r w:rsidRPr="00C50354">
        <w:rPr>
          <w:rFonts w:cstheme="majorBidi"/>
          <w:szCs w:val="24"/>
        </w:rPr>
        <w:t>recommandable de leur offrir plus de mobilité ce qui est équivaut au développement d’application web</w:t>
      </w:r>
      <w:r>
        <w:rPr>
          <w:rFonts w:cstheme="majorBidi"/>
          <w:szCs w:val="24"/>
        </w:rPr>
        <w:t>.</w:t>
      </w:r>
    </w:p>
    <w:p w14:paraId="5887CA16" w14:textId="77777777" w:rsidR="00C50354" w:rsidRPr="00D3743D" w:rsidRDefault="00C50354" w:rsidP="00791693">
      <w:pPr>
        <w:pStyle w:val="Titre2"/>
        <w:numPr>
          <w:ilvl w:val="0"/>
          <w:numId w:val="42"/>
        </w:numPr>
      </w:pPr>
      <w:bookmarkStart w:id="34" w:name="_Toc19963374"/>
      <w:r w:rsidRPr="00D3743D">
        <w:t>Avantage :</w:t>
      </w:r>
      <w:bookmarkEnd w:id="34"/>
    </w:p>
    <w:p w14:paraId="6C60A5A6" w14:textId="77777777" w:rsidR="00C50354" w:rsidRDefault="00C50354" w:rsidP="00C50354">
      <w:pPr>
        <w:pStyle w:val="Paragraphedeliste"/>
        <w:numPr>
          <w:ilvl w:val="0"/>
          <w:numId w:val="24"/>
        </w:numPr>
        <w:rPr>
          <w:rFonts w:cstheme="majorBidi"/>
          <w:szCs w:val="24"/>
        </w:rPr>
      </w:pPr>
      <w:r>
        <w:rPr>
          <w:rFonts w:cstheme="majorBidi"/>
          <w:szCs w:val="24"/>
        </w:rPr>
        <w:t>Un accès plus rapide.</w:t>
      </w:r>
    </w:p>
    <w:p w14:paraId="52BFD494" w14:textId="77777777" w:rsidR="00C50354" w:rsidRDefault="00C50354" w:rsidP="00C50354">
      <w:pPr>
        <w:pStyle w:val="Paragraphedeliste"/>
        <w:numPr>
          <w:ilvl w:val="0"/>
          <w:numId w:val="24"/>
        </w:numPr>
        <w:rPr>
          <w:rFonts w:cstheme="majorBidi"/>
          <w:szCs w:val="24"/>
        </w:rPr>
      </w:pPr>
      <w:r>
        <w:rPr>
          <w:rFonts w:cstheme="majorBidi"/>
          <w:szCs w:val="24"/>
        </w:rPr>
        <w:t>Fonctionne sur tous les systèmes d’exploitation.</w:t>
      </w:r>
    </w:p>
    <w:p w14:paraId="244B1499" w14:textId="77777777" w:rsidR="00C50354" w:rsidRDefault="00C50354" w:rsidP="00C50354">
      <w:pPr>
        <w:pStyle w:val="Paragraphedeliste"/>
        <w:numPr>
          <w:ilvl w:val="0"/>
          <w:numId w:val="24"/>
        </w:numPr>
        <w:rPr>
          <w:rFonts w:cstheme="majorBidi"/>
          <w:szCs w:val="24"/>
        </w:rPr>
      </w:pPr>
      <w:r>
        <w:rPr>
          <w:rFonts w:cstheme="majorBidi"/>
          <w:szCs w:val="24"/>
        </w:rPr>
        <w:t xml:space="preserve">Accessible partout. </w:t>
      </w:r>
    </w:p>
    <w:p w14:paraId="6F61FB75" w14:textId="77777777" w:rsidR="00C50354" w:rsidRDefault="00C50354" w:rsidP="00C50354">
      <w:pPr>
        <w:pStyle w:val="Paragraphedeliste"/>
        <w:numPr>
          <w:ilvl w:val="0"/>
          <w:numId w:val="24"/>
        </w:numPr>
        <w:rPr>
          <w:rFonts w:cstheme="majorBidi"/>
          <w:szCs w:val="24"/>
        </w:rPr>
      </w:pPr>
      <w:r>
        <w:rPr>
          <w:rFonts w:cstheme="majorBidi"/>
          <w:szCs w:val="24"/>
        </w:rPr>
        <w:t>Travaille en simultané dans le « cloud ».</w:t>
      </w:r>
    </w:p>
    <w:p w14:paraId="1CF8BB75" w14:textId="77777777" w:rsidR="00C50354" w:rsidRDefault="00C50354" w:rsidP="00C50354">
      <w:pPr>
        <w:pStyle w:val="Paragraphedeliste"/>
        <w:numPr>
          <w:ilvl w:val="0"/>
          <w:numId w:val="24"/>
        </w:numPr>
        <w:rPr>
          <w:rFonts w:cstheme="majorBidi"/>
          <w:szCs w:val="24"/>
        </w:rPr>
      </w:pPr>
      <w:r>
        <w:rPr>
          <w:rFonts w:cstheme="majorBidi"/>
          <w:szCs w:val="24"/>
        </w:rPr>
        <w:t xml:space="preserve">Sécurité des contenus. </w:t>
      </w:r>
    </w:p>
    <w:p w14:paraId="623665AF" w14:textId="77777777" w:rsidR="00D3743D" w:rsidRDefault="00D3743D" w:rsidP="009F05E0">
      <w:pPr>
        <w:rPr>
          <w:rFonts w:cstheme="majorBidi"/>
          <w:szCs w:val="24"/>
        </w:rPr>
      </w:pPr>
    </w:p>
    <w:p w14:paraId="578BF964" w14:textId="542D2021" w:rsidR="009F05E0" w:rsidRPr="00D3743D" w:rsidRDefault="009F05E0" w:rsidP="00791693">
      <w:pPr>
        <w:pStyle w:val="Titre2"/>
        <w:numPr>
          <w:ilvl w:val="0"/>
          <w:numId w:val="42"/>
        </w:numPr>
      </w:pPr>
      <w:bookmarkStart w:id="35" w:name="_Toc19963375"/>
      <w:r w:rsidRPr="00D3743D">
        <w:t>Les</w:t>
      </w:r>
      <w:r w:rsidR="0032668F" w:rsidRPr="00D3743D">
        <w:t xml:space="preserve"> outils et</w:t>
      </w:r>
      <w:r w:rsidRPr="00D3743D">
        <w:t xml:space="preserve"> langages utilisés :</w:t>
      </w:r>
      <w:bookmarkEnd w:id="35"/>
    </w:p>
    <w:p w14:paraId="27ECD184" w14:textId="5E39D662" w:rsidR="00983CBD" w:rsidRPr="00983CBD" w:rsidRDefault="00983CBD" w:rsidP="00983CBD">
      <w:pPr>
        <w:pStyle w:val="Titre3"/>
      </w:pPr>
      <w:bookmarkStart w:id="36" w:name="_Toc19963376"/>
      <w:r>
        <w:t>PHP :</w:t>
      </w:r>
      <w:bookmarkEnd w:id="36"/>
    </w:p>
    <w:p w14:paraId="78A05DAD" w14:textId="3E2BF6C1" w:rsidR="00983CBD" w:rsidRDefault="00D050AE" w:rsidP="00983CBD">
      <w:r w:rsidRPr="00D3743D">
        <w:rPr>
          <w:rStyle w:val="DfinitionHTML"/>
          <w:rFonts w:ascii="Arial" w:hAnsi="Arial" w:cs="Arial"/>
          <w:b/>
          <w:bCs/>
          <w:i w:val="0"/>
          <w:iCs w:val="0"/>
          <w:color w:val="222222"/>
          <w:sz w:val="21"/>
          <w:szCs w:val="21"/>
        </w:rPr>
        <w:t xml:space="preserve">PHP: </w:t>
      </w:r>
      <w:r w:rsidR="00983CBD" w:rsidRPr="00D3743D">
        <w:rPr>
          <w:rStyle w:val="DfinitionHTML"/>
          <w:rFonts w:ascii="Arial" w:hAnsi="Arial" w:cs="Arial"/>
          <w:b/>
          <w:bCs/>
          <w:i w:val="0"/>
          <w:iCs w:val="0"/>
          <w:color w:val="222222"/>
          <w:sz w:val="21"/>
          <w:szCs w:val="21"/>
        </w:rPr>
        <w:t>HyperText</w:t>
      </w:r>
      <w:r w:rsidRPr="00D3743D">
        <w:rPr>
          <w:rStyle w:val="DfinitionHTML"/>
          <w:rFonts w:ascii="Arial" w:hAnsi="Arial" w:cs="Arial"/>
          <w:b/>
          <w:bCs/>
          <w:i w:val="0"/>
          <w:iCs w:val="0"/>
          <w:color w:val="222222"/>
          <w:sz w:val="21"/>
          <w:szCs w:val="21"/>
        </w:rPr>
        <w:t xml:space="preserve"> Preprocessor</w:t>
      </w:r>
      <w:r>
        <w:t>, plus connu sous son sigle </w:t>
      </w:r>
      <w:r w:rsidRPr="00D3743D">
        <w:rPr>
          <w:rStyle w:val="DfinitionHTML"/>
          <w:rFonts w:ascii="Arial" w:hAnsi="Arial" w:cs="Arial"/>
          <w:b/>
          <w:bCs/>
          <w:i w:val="0"/>
          <w:iCs w:val="0"/>
          <w:color w:val="222222"/>
          <w:sz w:val="21"/>
          <w:szCs w:val="21"/>
        </w:rPr>
        <w:t>PHP</w:t>
      </w:r>
      <w:r>
        <w:t> (</w:t>
      </w:r>
      <w:hyperlink r:id="rId47" w:tooltip="Sigles auto-référentiels" w:history="1">
        <w:r w:rsidRPr="00D050AE">
          <w:t>sigle auto-référentiel</w:t>
        </w:r>
      </w:hyperlink>
      <w:r>
        <w:t>), est un </w:t>
      </w:r>
      <w:hyperlink r:id="rId48" w:tooltip="Langage de programmation" w:history="1">
        <w:r w:rsidRPr="00D050AE">
          <w:t>langage de programmation</w:t>
        </w:r>
      </w:hyperlink>
      <w:r w:rsidRPr="00D050AE">
        <w:t> </w:t>
      </w:r>
      <w:hyperlink r:id="rId49" w:tooltip="Logiciel libre" w:history="1">
        <w:r w:rsidRPr="00D050AE">
          <w:t>libre</w:t>
        </w:r>
      </w:hyperlink>
      <w:r w:rsidRPr="00D050AE">
        <w:t>,</w:t>
      </w:r>
      <w:r>
        <w:t xml:space="preserve"> principalement utilisé pour produire des </w:t>
      </w:r>
      <w:hyperlink r:id="rId50" w:tooltip="Page Web dynamique" w:history="1">
        <w:r w:rsidRPr="00D050AE">
          <w:t>pages Web dynamiques</w:t>
        </w:r>
      </w:hyperlink>
      <w:r>
        <w:t> via un</w:t>
      </w:r>
      <w:r w:rsidRPr="00D050AE">
        <w:t> </w:t>
      </w:r>
      <w:hyperlink r:id="rId51" w:tooltip="Serveur HTTP" w:history="1">
        <w:r w:rsidRPr="00D050AE">
          <w:t>serveur HTTP</w:t>
        </w:r>
      </w:hyperlink>
      <w:hyperlink r:id="rId52" w:anchor="cite_note-manpreface-5" w:history="1">
        <w:r w:rsidRPr="00D050AE">
          <w:t>5</w:t>
        </w:r>
      </w:hyperlink>
      <w:r>
        <w:t>, mais pouvant également fonctionner comme n'importe quel </w:t>
      </w:r>
      <w:hyperlink r:id="rId53" w:tooltip="Langage interprété (informatique)" w:history="1">
        <w:r w:rsidRPr="00D050AE">
          <w:t>langage interprété</w:t>
        </w:r>
      </w:hyperlink>
      <w:r w:rsidRPr="00D050AE">
        <w:t> </w:t>
      </w:r>
      <w:r>
        <w:t>de façon locale. PHP est un </w:t>
      </w:r>
      <w:hyperlink r:id="rId54" w:tooltip="Programmation impérative" w:history="1">
        <w:r w:rsidRPr="00D050AE">
          <w:t>langage impératif</w:t>
        </w:r>
      </w:hyperlink>
      <w:r w:rsidRPr="00D050AE">
        <w:t> </w:t>
      </w:r>
      <w:hyperlink r:id="rId55" w:tooltip="Orienté objet" w:history="1">
        <w:r w:rsidRPr="00D050AE">
          <w:t>orienté objet</w:t>
        </w:r>
      </w:hyperlink>
      <w:r w:rsidRPr="00D050AE">
        <w:t>.</w:t>
      </w:r>
    </w:p>
    <w:p w14:paraId="71227D1E" w14:textId="5E29792E" w:rsidR="00D050AE" w:rsidRPr="00983CBD" w:rsidRDefault="00983CBD" w:rsidP="00983CBD">
      <w:r>
        <w:t xml:space="preserve"> </w:t>
      </w:r>
      <w:r w:rsidR="00D3743D">
        <w:t xml:space="preserve">  </w:t>
      </w:r>
      <w:r w:rsidR="00D050AE">
        <w:t xml:space="preserve">PHP a permis de créer un grand nombre de sites web célèbres, </w:t>
      </w:r>
      <w:r w:rsidR="00D3743D">
        <w:t xml:space="preserve">                         </w:t>
      </w:r>
      <w:r w:rsidR="00D050AE">
        <w:t>comme </w:t>
      </w:r>
      <w:hyperlink r:id="rId56" w:tooltip="Facebook" w:history="1">
        <w:r w:rsidR="00D050AE" w:rsidRPr="00D050AE">
          <w:t>Facebook</w:t>
        </w:r>
      </w:hyperlink>
      <w:r w:rsidR="00D050AE" w:rsidRPr="00D050AE">
        <w:t>, </w:t>
      </w:r>
      <w:hyperlink r:id="rId57" w:tooltip="Wikipédia" w:history="1">
        <w:r w:rsidR="00D050AE" w:rsidRPr="00D050AE">
          <w:t>Wikipédia</w:t>
        </w:r>
      </w:hyperlink>
      <w:r w:rsidR="00D050AE" w:rsidRPr="00D050AE">
        <w:t>, </w:t>
      </w:r>
      <w:r w:rsidR="00D050AE">
        <w:t>etc. Il est considéré comme une des bases de la création de sites web dits </w:t>
      </w:r>
      <w:hyperlink r:id="rId58" w:tooltip="Page web dynamique" w:history="1">
        <w:r w:rsidR="00D050AE" w:rsidRPr="00D050AE">
          <w:t>dynamiques</w:t>
        </w:r>
      </w:hyperlink>
      <w:r w:rsidR="00D050AE">
        <w:t> mais également des applications web.</w:t>
      </w:r>
    </w:p>
    <w:p w14:paraId="147F7EA4" w14:textId="77777777" w:rsidR="00983CBD" w:rsidRDefault="00983CBD" w:rsidP="00D050AE">
      <w:pPr>
        <w:rPr>
          <w:b/>
          <w:bCs/>
          <w:color w:val="2F5496" w:themeColor="accent1" w:themeShade="BF"/>
        </w:rPr>
      </w:pPr>
    </w:p>
    <w:p w14:paraId="36B8B0D4" w14:textId="7426EDD8" w:rsidR="00983CBD" w:rsidRDefault="00D050AE" w:rsidP="00983CBD">
      <w:pPr>
        <w:pStyle w:val="Titre3"/>
      </w:pPr>
      <w:bookmarkStart w:id="37" w:name="_Toc19963377"/>
      <w:r w:rsidRPr="00D050AE">
        <w:lastRenderedPageBreak/>
        <w:t>MYSQL :</w:t>
      </w:r>
      <w:bookmarkEnd w:id="37"/>
    </w:p>
    <w:p w14:paraId="5326DC43" w14:textId="186AC2D4" w:rsidR="00D050AE" w:rsidRPr="00F7497C" w:rsidRDefault="00D050AE" w:rsidP="00D050AE">
      <w:pPr>
        <w:rPr>
          <w:color w:val="2F5496" w:themeColor="accent1" w:themeShade="BF"/>
          <w:vertAlign w:val="superscript"/>
        </w:rPr>
      </w:pPr>
      <w:r>
        <w:rPr>
          <w:b/>
          <w:bCs/>
          <w:color w:val="2F5496" w:themeColor="accent1" w:themeShade="BF"/>
        </w:rPr>
        <w:t xml:space="preserve"> </w:t>
      </w:r>
      <w:r w:rsidRPr="00D050AE">
        <w:rPr>
          <w:rStyle w:val="lang-en"/>
          <w:rFonts w:ascii="Arial" w:hAnsi="Arial" w:cs="Arial"/>
          <w:b/>
          <w:bCs/>
          <w:color w:val="222222"/>
          <w:sz w:val="21"/>
          <w:szCs w:val="21"/>
        </w:rPr>
        <w:t>MySQL</w:t>
      </w:r>
      <w:r>
        <w:t> (prononcer [</w:t>
      </w:r>
      <w:proofErr w:type="spellStart"/>
      <w:r w:rsidR="00446F4B">
        <w:rPr>
          <w:rStyle w:val="nowrap"/>
          <w:rFonts w:ascii="Segoe UI" w:hAnsi="Segoe UI" w:cs="Segoe UI"/>
          <w:color w:val="0B0080"/>
          <w:sz w:val="21"/>
          <w:szCs w:val="21"/>
        </w:rPr>
        <w:fldChar w:fldCharType="begin"/>
      </w:r>
      <w:r w:rsidR="00446F4B">
        <w:rPr>
          <w:rStyle w:val="nowrap"/>
          <w:rFonts w:ascii="Segoe UI" w:hAnsi="Segoe UI" w:cs="Segoe UI"/>
          <w:color w:val="0B0080"/>
          <w:sz w:val="21"/>
          <w:szCs w:val="21"/>
        </w:rPr>
        <w:instrText xml:space="preserve"> HYPERLINK "https://fr.wikipedia.org/wiki/Alphabet_phon%C3%A9tique_international" \o "Alphabet phonétique international" </w:instrText>
      </w:r>
      <w:r w:rsidR="00446F4B">
        <w:rPr>
          <w:rStyle w:val="nowrap"/>
          <w:rFonts w:ascii="Segoe UI" w:hAnsi="Segoe UI" w:cs="Segoe UI"/>
          <w:color w:val="0B0080"/>
          <w:sz w:val="21"/>
          <w:szCs w:val="21"/>
        </w:rPr>
        <w:fldChar w:fldCharType="separate"/>
      </w:r>
      <w:r>
        <w:rPr>
          <w:rStyle w:val="nowrap"/>
          <w:rFonts w:ascii="Segoe UI" w:hAnsi="Segoe UI" w:cs="Segoe UI"/>
          <w:color w:val="0B0080"/>
          <w:sz w:val="21"/>
          <w:szCs w:val="21"/>
        </w:rPr>
        <w:t>maj.ɛs.ky.ɛl</w:t>
      </w:r>
      <w:proofErr w:type="spellEnd"/>
      <w:r w:rsidR="00446F4B">
        <w:rPr>
          <w:rStyle w:val="nowrap"/>
          <w:rFonts w:ascii="Segoe UI" w:hAnsi="Segoe UI" w:cs="Segoe UI"/>
          <w:color w:val="0B0080"/>
          <w:sz w:val="21"/>
          <w:szCs w:val="21"/>
        </w:rPr>
        <w:fldChar w:fldCharType="end"/>
      </w:r>
      <w:r>
        <w:t>]) est un </w:t>
      </w:r>
      <w:hyperlink r:id="rId59" w:tooltip="Système de gestion de base de données" w:history="1">
        <w:r w:rsidRPr="00D050AE">
          <w:t>système de gestion de bases de données</w:t>
        </w:r>
      </w:hyperlink>
      <w:r w:rsidRPr="00D050AE">
        <w:t> </w:t>
      </w:r>
      <w:r>
        <w:t>relationnelles (SGBDR). Il est distribué sous une double licence</w:t>
      </w:r>
      <w:r w:rsidRPr="00D050AE">
        <w:t> </w:t>
      </w:r>
      <w:hyperlink r:id="rId60" w:tooltip="Licence publique générale GNU" w:history="1">
        <w:r w:rsidRPr="00D050AE">
          <w:t>GPL</w:t>
        </w:r>
      </w:hyperlink>
      <w:r w:rsidRPr="00D050AE">
        <w:t> et </w:t>
      </w:r>
      <w:hyperlink r:id="rId61" w:tooltip="Logiciel propriétaire" w:history="1">
        <w:r w:rsidRPr="00D050AE">
          <w:t>propriétaire</w:t>
        </w:r>
      </w:hyperlink>
      <w:r w:rsidRPr="00D050AE">
        <w:t>. I</w:t>
      </w:r>
      <w:r>
        <w:t>l fait partie des logiciels de gestion de </w:t>
      </w:r>
      <w:hyperlink r:id="rId62" w:tooltip="Base de données" w:history="1">
        <w:r w:rsidRPr="00D050AE">
          <w:t>base de données</w:t>
        </w:r>
      </w:hyperlink>
      <w:r>
        <w:t> les plus utilisés au monde, autant par le grand public (applications web principalement) que par des professionnels, en concurrence avec </w:t>
      </w:r>
      <w:hyperlink r:id="rId63" w:tooltip="Oracle Database" w:history="1">
        <w:r w:rsidRPr="00D050AE">
          <w:t>Oracle</w:t>
        </w:r>
      </w:hyperlink>
      <w:r w:rsidRPr="00D050AE">
        <w:t>, </w:t>
      </w:r>
      <w:hyperlink r:id="rId64" w:tooltip="PostgreSQL" w:history="1">
        <w:r w:rsidRPr="00D050AE">
          <w:t>PostgreSQL</w:t>
        </w:r>
      </w:hyperlink>
      <w:r w:rsidRPr="00D050AE">
        <w:t> et </w:t>
      </w:r>
      <w:hyperlink r:id="rId65" w:tooltip="Microsoft SQL Server" w:history="1">
        <w:r w:rsidRPr="00D050AE">
          <w:t>Microsoft SQL Server</w:t>
        </w:r>
      </w:hyperlink>
      <w:r w:rsidRPr="00D050AE">
        <w:t>.</w:t>
      </w:r>
    </w:p>
    <w:p w14:paraId="14DCD3A1" w14:textId="77777777" w:rsidR="00D050AE" w:rsidRDefault="00D050AE" w:rsidP="00D050AE">
      <w:r>
        <w:t>Son nom vient du prénom de la fille du Co créateur </w:t>
      </w:r>
      <w:hyperlink r:id="rId66" w:tooltip="Michael Widenius" w:history="1">
        <w:r w:rsidRPr="00D050AE">
          <w:t>Michael Widenius</w:t>
        </w:r>
      </w:hyperlink>
      <w:r>
        <w:t>, MySQL fait référence au </w:t>
      </w:r>
      <w:hyperlink r:id="rId67" w:tooltip="Structured Query Language" w:history="1">
        <w:r w:rsidRPr="00D050AE">
          <w:t>Structured Query Language</w:t>
        </w:r>
      </w:hyperlink>
      <w:r w:rsidRPr="00D050AE">
        <w:t>, le </w:t>
      </w:r>
      <w:hyperlink r:id="rId68" w:tooltip="Langage de requête" w:history="1">
        <w:r w:rsidRPr="00D050AE">
          <w:t>langage de requête</w:t>
        </w:r>
      </w:hyperlink>
      <w:r w:rsidRPr="00D050AE">
        <w:t> utilisé</w:t>
      </w:r>
      <w:r>
        <w:t>.</w:t>
      </w:r>
    </w:p>
    <w:p w14:paraId="76AF806E" w14:textId="77777777" w:rsidR="00D050AE" w:rsidRDefault="007C3A59" w:rsidP="00D050AE">
      <w:hyperlink r:id="rId69" w:tooltip="MySQL AB" w:history="1">
        <w:r w:rsidR="00D050AE" w:rsidRPr="00D050AE">
          <w:t>MySQL AB</w:t>
        </w:r>
      </w:hyperlink>
      <w:r w:rsidR="00D050AE" w:rsidRPr="00D050AE">
        <w:t> a été acheté le </w:t>
      </w:r>
      <w:hyperlink r:id="rId70" w:tooltip="16 janvier" w:history="1">
        <w:r w:rsidR="00D050AE" w:rsidRPr="00D050AE">
          <w:t>16</w:t>
        </w:r>
      </w:hyperlink>
      <w:r w:rsidR="00D050AE" w:rsidRPr="00D050AE">
        <w:t> </w:t>
      </w:r>
      <w:hyperlink r:id="rId71" w:tooltip="Janvier 2008" w:history="1">
        <w:r w:rsidR="00D050AE" w:rsidRPr="00D050AE">
          <w:t>janvier</w:t>
        </w:r>
      </w:hyperlink>
      <w:r w:rsidR="00D050AE" w:rsidRPr="00D050AE">
        <w:t> </w:t>
      </w:r>
      <w:hyperlink r:id="rId72" w:tooltip="2008 en informatique" w:history="1">
        <w:r w:rsidR="00D050AE" w:rsidRPr="00D050AE">
          <w:t>2008</w:t>
        </w:r>
      </w:hyperlink>
      <w:r w:rsidR="00D050AE" w:rsidRPr="00D050AE">
        <w:t> par </w:t>
      </w:r>
      <w:hyperlink r:id="rId73" w:tooltip="Sun Microsystems" w:history="1">
        <w:r w:rsidR="00D050AE" w:rsidRPr="00D050AE">
          <w:t>Sun Microsystems</w:t>
        </w:r>
      </w:hyperlink>
      <w:r w:rsidR="00D050AE" w:rsidRPr="00D050AE">
        <w:t> pour un mill</w:t>
      </w:r>
      <w:r w:rsidR="00D050AE">
        <w:t>iard de </w:t>
      </w:r>
      <w:hyperlink r:id="rId74" w:tooltip="Dollar américain" w:history="1">
        <w:r w:rsidR="00D050AE" w:rsidRPr="00D050AE">
          <w:t>dollars américains</w:t>
        </w:r>
      </w:hyperlink>
      <w:hyperlink r:id="rId75" w:anchor="cite_note-4" w:history="1">
        <w:r w:rsidR="00D050AE" w:rsidRPr="00D050AE">
          <w:t>4</w:t>
        </w:r>
      </w:hyperlink>
      <w:r w:rsidR="00D050AE" w:rsidRPr="00D050AE">
        <w:t>. En 2009, </w:t>
      </w:r>
      <w:hyperlink r:id="rId76" w:tooltip="Sun Microsystems" w:history="1">
        <w:r w:rsidR="00D050AE" w:rsidRPr="00D050AE">
          <w:t>Sun Microsystems</w:t>
        </w:r>
      </w:hyperlink>
      <w:r w:rsidR="00D050AE" w:rsidRPr="00D050AE">
        <w:t> a été acquis par </w:t>
      </w:r>
      <w:hyperlink r:id="rId77" w:tooltip="Oracle Corporation" w:history="1">
        <w:r w:rsidR="00D050AE" w:rsidRPr="00D050AE">
          <w:t>Oracle Corporation</w:t>
        </w:r>
      </w:hyperlink>
      <w:r w:rsidR="00D050AE" w:rsidRPr="00D050AE">
        <w:t xml:space="preserve">, </w:t>
      </w:r>
      <w:r w:rsidR="00D050AE">
        <w:t>mettant entre les mains d'une même société les deux produits concurrents que sont </w:t>
      </w:r>
      <w:hyperlink r:id="rId78" w:tooltip="Oracle Database" w:history="1">
        <w:r w:rsidR="00D050AE" w:rsidRPr="00D050AE">
          <w:t>Oracle Database</w:t>
        </w:r>
      </w:hyperlink>
      <w:r w:rsidR="00D050AE" w:rsidRPr="00D050AE">
        <w:t> et MySQL. Ce rachat a été autorisé par la </w:t>
      </w:r>
      <w:hyperlink r:id="rId79" w:tooltip="Commission européenne" w:history="1">
        <w:r w:rsidR="00D050AE" w:rsidRPr="00D050AE">
          <w:t>Commission européenne</w:t>
        </w:r>
      </w:hyperlink>
      <w:r w:rsidR="00D050AE" w:rsidRPr="00D050AE">
        <w:t> le </w:t>
      </w:r>
      <w:hyperlink r:id="rId80" w:tooltip="21 janvier" w:history="1">
        <w:r w:rsidR="00D050AE" w:rsidRPr="00D050AE">
          <w:t>21</w:t>
        </w:r>
      </w:hyperlink>
      <w:r w:rsidR="00D050AE" w:rsidRPr="00D050AE">
        <w:t> </w:t>
      </w:r>
      <w:hyperlink r:id="rId81" w:tooltip="Janvier 2010" w:history="1">
        <w:r w:rsidR="00D050AE" w:rsidRPr="00D050AE">
          <w:t>janvier</w:t>
        </w:r>
      </w:hyperlink>
      <w:r w:rsidR="00D050AE" w:rsidRPr="00D050AE">
        <w:t> </w:t>
      </w:r>
      <w:hyperlink r:id="rId82" w:tooltip="2010 en informatique" w:history="1">
        <w:r w:rsidR="00D050AE" w:rsidRPr="00D050AE">
          <w:t>2010</w:t>
        </w:r>
      </w:hyperlink>
      <w:r w:rsidR="00D050AE">
        <w:t>.</w:t>
      </w:r>
    </w:p>
    <w:p w14:paraId="45DEFDF6" w14:textId="35479969" w:rsidR="00D050AE" w:rsidRPr="00F7497C" w:rsidRDefault="00D050AE" w:rsidP="00D050AE">
      <w:pPr>
        <w:rPr>
          <w:color w:val="2F5496" w:themeColor="accent1" w:themeShade="BF"/>
          <w:vertAlign w:val="superscript"/>
        </w:rPr>
      </w:pPr>
      <w:r>
        <w:t>Depuis mai 2009, son créateur</w:t>
      </w:r>
      <w:r w:rsidRPr="00D050AE">
        <w:t> </w:t>
      </w:r>
      <w:hyperlink r:id="rId83" w:tooltip="Michael Widenius" w:history="1">
        <w:r w:rsidRPr="00D050AE">
          <w:t>Michael Widenius</w:t>
        </w:r>
      </w:hyperlink>
      <w:r w:rsidRPr="00D050AE">
        <w:t> a créé </w:t>
      </w:r>
      <w:hyperlink r:id="rId84" w:tooltip="MariaDB" w:history="1">
        <w:r w:rsidRPr="00D050AE">
          <w:t>MariaDB</w:t>
        </w:r>
      </w:hyperlink>
      <w:r w:rsidRPr="00D050AE">
        <w:t> (M</w:t>
      </w:r>
      <w:r>
        <w:t>aria est le prénom de sa deuxième fille) pour continuer son développement en tant que projet </w:t>
      </w:r>
      <w:hyperlink r:id="rId85" w:tooltip="Open Source" w:history="1">
        <w:r w:rsidRPr="00D050AE">
          <w:t>Open Source</w:t>
        </w:r>
      </w:hyperlink>
      <w:r>
        <w:t>.</w:t>
      </w:r>
    </w:p>
    <w:p w14:paraId="36FFE6E3" w14:textId="77777777" w:rsidR="00983CBD" w:rsidRDefault="0032668F" w:rsidP="00983CBD">
      <w:pPr>
        <w:pStyle w:val="Titre3"/>
      </w:pPr>
      <w:bookmarkStart w:id="38" w:name="_Toc19963378"/>
      <w:r w:rsidRPr="0032668F">
        <w:t>HTML5 :</w:t>
      </w:r>
      <w:bookmarkEnd w:id="38"/>
      <w:r w:rsidRPr="0032668F">
        <w:t xml:space="preserve"> </w:t>
      </w:r>
    </w:p>
    <w:p w14:paraId="16C1A5E7" w14:textId="1FDB3152" w:rsidR="0032668F" w:rsidRPr="001D2314" w:rsidRDefault="0032668F" w:rsidP="001D2314">
      <w:pPr>
        <w:rPr>
          <w:rFonts w:cstheme="majorBidi"/>
          <w:color w:val="222222"/>
          <w:szCs w:val="24"/>
        </w:rPr>
      </w:pPr>
      <w:r w:rsidRPr="001D2314">
        <w:rPr>
          <w:rFonts w:cstheme="majorBidi"/>
          <w:b/>
          <w:bCs/>
          <w:color w:val="222222"/>
          <w:szCs w:val="24"/>
        </w:rPr>
        <w:t>HTML5</w:t>
      </w:r>
      <w:r w:rsidRPr="001D2314">
        <w:rPr>
          <w:rFonts w:cstheme="majorBidi"/>
          <w:color w:val="222222"/>
          <w:szCs w:val="24"/>
        </w:rPr>
        <w:t> (</w:t>
      </w:r>
      <w:r w:rsidRPr="001D2314">
        <w:rPr>
          <w:rStyle w:val="lang-en"/>
          <w:rFonts w:cstheme="majorBidi"/>
          <w:i/>
          <w:iCs/>
          <w:color w:val="222222"/>
          <w:szCs w:val="24"/>
        </w:rPr>
        <w:t>HyperText Markup </w:t>
      </w:r>
      <w:r w:rsidRPr="001D2314">
        <w:rPr>
          <w:rStyle w:val="nowrap"/>
          <w:rFonts w:cstheme="majorBidi"/>
          <w:i/>
          <w:iCs/>
          <w:color w:val="222222"/>
          <w:szCs w:val="24"/>
        </w:rPr>
        <w:t>Language 5</w:t>
      </w:r>
      <w:r w:rsidRPr="001D2314">
        <w:rPr>
          <w:rFonts w:cstheme="majorBidi"/>
          <w:color w:val="222222"/>
          <w:szCs w:val="24"/>
        </w:rPr>
        <w:t xml:space="preserve">) est la dernière révision majeure </w:t>
      </w:r>
      <w:r w:rsidRPr="001D2314">
        <w:rPr>
          <w:rFonts w:cstheme="majorBidi"/>
          <w:szCs w:val="24"/>
        </w:rPr>
        <w:t>du </w:t>
      </w:r>
      <w:hyperlink r:id="rId86" w:tooltip="Hypertext Markup Language" w:history="1">
        <w:r w:rsidRPr="001D2314">
          <w:rPr>
            <w:rFonts w:cstheme="majorBidi"/>
            <w:szCs w:val="24"/>
          </w:rPr>
          <w:t>HTML</w:t>
        </w:r>
      </w:hyperlink>
      <w:r w:rsidRPr="001D2314">
        <w:rPr>
          <w:rFonts w:cstheme="majorBidi"/>
          <w:szCs w:val="24"/>
        </w:rPr>
        <w:t> (</w:t>
      </w:r>
      <w:hyperlink r:id="rId87" w:tooltip="Format de données" w:history="1">
        <w:r w:rsidRPr="001D2314">
          <w:rPr>
            <w:rFonts w:cstheme="majorBidi"/>
            <w:szCs w:val="24"/>
          </w:rPr>
          <w:t>format de données</w:t>
        </w:r>
      </w:hyperlink>
      <w:r w:rsidRPr="001D2314">
        <w:rPr>
          <w:rFonts w:cstheme="majorBidi"/>
          <w:szCs w:val="24"/>
        </w:rPr>
        <w:t> conçu pour représenter les </w:t>
      </w:r>
      <w:hyperlink r:id="rId88" w:tooltip="Pages web" w:history="1">
        <w:r w:rsidRPr="001D2314">
          <w:rPr>
            <w:rFonts w:cstheme="majorBidi"/>
            <w:szCs w:val="24"/>
          </w:rPr>
          <w:t>pages web</w:t>
        </w:r>
      </w:hyperlink>
      <w:r w:rsidRPr="001D2314">
        <w:rPr>
          <w:rFonts w:cstheme="majorBidi"/>
          <w:szCs w:val="24"/>
        </w:rPr>
        <w:t xml:space="preserve">). Cette version a été </w:t>
      </w:r>
      <w:r w:rsidRPr="001D2314">
        <w:rPr>
          <w:rFonts w:cstheme="majorBidi"/>
          <w:color w:val="222222"/>
          <w:szCs w:val="24"/>
        </w:rPr>
        <w:t>finalisée le 28 octobre 2014. HTML5 spécifie deux syntaxes d'un modèle abstrait défini en termes de </w:t>
      </w:r>
      <w:hyperlink r:id="rId89" w:tooltip="Document Object Model" w:history="1">
        <w:r w:rsidRPr="001D2314">
          <w:rPr>
            <w:rFonts w:cstheme="majorBidi"/>
            <w:szCs w:val="24"/>
          </w:rPr>
          <w:t>DOM</w:t>
        </w:r>
      </w:hyperlink>
      <w:r w:rsidRPr="001D2314">
        <w:rPr>
          <w:rFonts w:cstheme="majorBidi"/>
          <w:color w:val="222222"/>
          <w:szCs w:val="24"/>
        </w:rPr>
        <w:t> : </w:t>
      </w:r>
      <w:r w:rsidRPr="001D2314">
        <w:rPr>
          <w:rFonts w:cstheme="majorBidi"/>
          <w:b/>
          <w:bCs/>
          <w:color w:val="222222"/>
          <w:szCs w:val="24"/>
        </w:rPr>
        <w:t>HTML5</w:t>
      </w:r>
      <w:r w:rsidRPr="001D2314">
        <w:rPr>
          <w:rFonts w:cstheme="majorBidi"/>
          <w:color w:val="222222"/>
          <w:szCs w:val="24"/>
        </w:rPr>
        <w:t> et </w:t>
      </w:r>
      <w:r w:rsidRPr="001D2314">
        <w:rPr>
          <w:rFonts w:cstheme="majorBidi"/>
          <w:b/>
          <w:bCs/>
          <w:color w:val="222222"/>
          <w:szCs w:val="24"/>
        </w:rPr>
        <w:t>XHTML5</w:t>
      </w:r>
      <w:r w:rsidRPr="001D2314">
        <w:rPr>
          <w:rFonts w:cstheme="majorBidi"/>
          <w:color w:val="222222"/>
          <w:szCs w:val="24"/>
        </w:rPr>
        <w:t>. Le langage comprend également une couche application avec de nombreuses </w:t>
      </w:r>
      <w:hyperlink r:id="rId90" w:tooltip="Interface de programmation" w:history="1">
        <w:r w:rsidRPr="001D2314">
          <w:rPr>
            <w:rFonts w:cstheme="majorBidi"/>
            <w:szCs w:val="24"/>
          </w:rPr>
          <w:t>API</w:t>
        </w:r>
      </w:hyperlink>
      <w:r w:rsidRPr="001D2314">
        <w:rPr>
          <w:rFonts w:cstheme="majorBidi"/>
          <w:szCs w:val="24"/>
        </w:rPr>
        <w:t>,</w:t>
      </w:r>
      <w:r w:rsidRPr="001D2314">
        <w:rPr>
          <w:rFonts w:cstheme="majorBidi"/>
          <w:color w:val="222222"/>
          <w:szCs w:val="24"/>
        </w:rPr>
        <w:t xml:space="preserve"> ainsi qu'un algorithme afin de pouvoir traiter les documents à la syntaxe non conforme. Le travail a été repris par le </w:t>
      </w:r>
      <w:hyperlink r:id="rId91" w:tooltip="World Wide Web Consortium" w:history="1">
        <w:r w:rsidRPr="001D2314">
          <w:rPr>
            <w:rFonts w:cstheme="majorBidi"/>
            <w:szCs w:val="24"/>
          </w:rPr>
          <w:t>W3C</w:t>
        </w:r>
      </w:hyperlink>
      <w:r w:rsidRPr="001D2314">
        <w:rPr>
          <w:rFonts w:cstheme="majorBidi"/>
          <w:color w:val="222222"/>
          <w:szCs w:val="24"/>
        </w:rPr>
        <w:t> en mars 2007 après avoir été lancé par le </w:t>
      </w:r>
      <w:hyperlink r:id="rId92" w:tooltip="Web Hypertext Application Technology Working Group" w:history="1">
        <w:r w:rsidRPr="001D2314">
          <w:rPr>
            <w:rFonts w:cstheme="majorBidi"/>
            <w:szCs w:val="24"/>
          </w:rPr>
          <w:t>WHATWG</w:t>
        </w:r>
      </w:hyperlink>
      <w:r w:rsidRPr="001D2314">
        <w:rPr>
          <w:rFonts w:cstheme="majorBidi"/>
          <w:szCs w:val="24"/>
        </w:rPr>
        <w:t>.</w:t>
      </w:r>
      <w:r w:rsidRPr="001D2314">
        <w:rPr>
          <w:rFonts w:cstheme="majorBidi"/>
          <w:color w:val="222222"/>
          <w:szCs w:val="24"/>
        </w:rPr>
        <w:t xml:space="preserve"> Les deux organisations travaillent en parallèle sur le même document afin de maintenir une version unique de la technologie. Le W3C clôt les ajouts de fonctionnalités le 22 mai 2011, annonçant une finalisation de la spécification </w:t>
      </w:r>
      <w:r w:rsidR="001D2314">
        <w:rPr>
          <w:rFonts w:cstheme="majorBidi"/>
          <w:color w:val="222222"/>
          <w:szCs w:val="24"/>
        </w:rPr>
        <w:t>S</w:t>
      </w:r>
      <w:r w:rsidRPr="001D2314">
        <w:rPr>
          <w:rFonts w:cstheme="majorBidi"/>
          <w:color w:val="222222"/>
          <w:szCs w:val="24"/>
        </w:rPr>
        <w:t>en 2014</w:t>
      </w:r>
      <w:hyperlink r:id="rId93" w:anchor="cite_note-1" w:history="1">
        <w:r w:rsidRPr="001D2314">
          <w:rPr>
            <w:rStyle w:val="Lienhypertexte"/>
            <w:rFonts w:cstheme="majorBidi"/>
            <w:color w:val="0B0080"/>
            <w:szCs w:val="24"/>
            <w:vertAlign w:val="superscript"/>
          </w:rPr>
          <w:t>1</w:t>
        </w:r>
      </w:hyperlink>
      <w:r w:rsidRPr="001D2314">
        <w:rPr>
          <w:rFonts w:cstheme="majorBidi"/>
          <w:color w:val="222222"/>
          <w:szCs w:val="24"/>
        </w:rPr>
        <w:t>, et encourage les développeurs Web à utiliser </w:t>
      </w:r>
      <w:r w:rsidRPr="001D2314">
        <w:rPr>
          <w:rStyle w:val="nowrap"/>
          <w:rFonts w:cstheme="majorBidi"/>
          <w:color w:val="222222"/>
          <w:szCs w:val="24"/>
        </w:rPr>
        <w:t>HTML 5</w:t>
      </w:r>
      <w:r w:rsidRPr="001D2314">
        <w:rPr>
          <w:rFonts w:cstheme="majorBidi"/>
          <w:color w:val="222222"/>
          <w:szCs w:val="24"/>
        </w:rPr>
        <w:t> dès ce moment. Fin 2016, la version 5.1 est officiellement publiée et présente plusieurs nouveautés qui doivent faciliter le travail des développeurs d'applications Web.</w:t>
      </w:r>
    </w:p>
    <w:p w14:paraId="1E065919" w14:textId="16D515A2" w:rsidR="0032668F" w:rsidRPr="001D2314" w:rsidRDefault="0032668F" w:rsidP="001D2314">
      <w:pPr>
        <w:rPr>
          <w:rFonts w:cstheme="majorBidi"/>
          <w:color w:val="2F5496" w:themeColor="accent1" w:themeShade="BF"/>
          <w:szCs w:val="24"/>
          <w:vertAlign w:val="superscript"/>
        </w:rPr>
      </w:pPr>
      <w:r w:rsidRPr="001D2314">
        <w:rPr>
          <w:rFonts w:cstheme="majorBidi"/>
          <w:color w:val="222222"/>
          <w:szCs w:val="24"/>
        </w:rPr>
        <w:t>Dans le langage courant, HTML5 désigne souvent un ensemble de technologies Web (HTML5</w:t>
      </w:r>
      <w:r w:rsidRPr="001D2314">
        <w:rPr>
          <w:rFonts w:cstheme="majorBidi"/>
          <w:szCs w:val="24"/>
        </w:rPr>
        <w:t>, </w:t>
      </w:r>
      <w:hyperlink r:id="rId94" w:tooltip="CSS3" w:history="1">
        <w:r w:rsidRPr="001D2314">
          <w:rPr>
            <w:rFonts w:cstheme="majorBidi"/>
            <w:szCs w:val="24"/>
          </w:rPr>
          <w:t>CSS3</w:t>
        </w:r>
      </w:hyperlink>
      <w:r w:rsidRPr="001D2314">
        <w:rPr>
          <w:rFonts w:cstheme="majorBidi"/>
          <w:color w:val="222222"/>
          <w:szCs w:val="24"/>
        </w:rPr>
        <w:t> et </w:t>
      </w:r>
      <w:hyperlink r:id="rId95" w:tooltip="JavaScript" w:history="1">
        <w:r w:rsidRPr="001D2314">
          <w:rPr>
            <w:rFonts w:cstheme="majorBidi"/>
            <w:szCs w:val="24"/>
          </w:rPr>
          <w:t>JavaScript</w:t>
        </w:r>
      </w:hyperlink>
      <w:r w:rsidRPr="001D2314">
        <w:rPr>
          <w:rFonts w:cstheme="majorBidi"/>
          <w:color w:val="222222"/>
          <w:szCs w:val="24"/>
        </w:rPr>
        <w:t>) permettant notamment le développement d'applications (cf</w:t>
      </w:r>
      <w:r w:rsidRPr="001D2314">
        <w:rPr>
          <w:rFonts w:cstheme="majorBidi"/>
          <w:szCs w:val="24"/>
        </w:rPr>
        <w:t>. </w:t>
      </w:r>
      <w:hyperlink r:id="rId96" w:tooltip="HTML dynamique" w:history="1">
        <w:r w:rsidRPr="001D2314">
          <w:rPr>
            <w:rFonts w:cstheme="majorBidi"/>
            <w:szCs w:val="24"/>
          </w:rPr>
          <w:t>DHTML</w:t>
        </w:r>
      </w:hyperlink>
      <w:r w:rsidRPr="001D2314">
        <w:rPr>
          <w:rFonts w:cstheme="majorBidi"/>
          <w:color w:val="222222"/>
          <w:szCs w:val="24"/>
        </w:rPr>
        <w:t>).</w:t>
      </w:r>
    </w:p>
    <w:p w14:paraId="625EE70F" w14:textId="77777777" w:rsidR="00983CBD" w:rsidRDefault="00983CBD" w:rsidP="00967F1C">
      <w:pPr>
        <w:rPr>
          <w:b/>
          <w:bCs/>
          <w:color w:val="2F5496" w:themeColor="accent1" w:themeShade="BF"/>
        </w:rPr>
      </w:pPr>
    </w:p>
    <w:p w14:paraId="537DBADF" w14:textId="77777777" w:rsidR="00983CBD" w:rsidRDefault="0032668F" w:rsidP="00983CBD">
      <w:pPr>
        <w:pStyle w:val="Titre3"/>
      </w:pPr>
      <w:bookmarkStart w:id="39" w:name="_Toc19963379"/>
      <w:r>
        <w:lastRenderedPageBreak/>
        <w:t>CSS </w:t>
      </w:r>
      <w:r w:rsidRPr="00CE46DF">
        <w:t>:</w:t>
      </w:r>
      <w:bookmarkEnd w:id="39"/>
    </w:p>
    <w:p w14:paraId="7494E72D" w14:textId="07AB9C15" w:rsidR="009F05E0" w:rsidRPr="00F7497C" w:rsidRDefault="0032668F" w:rsidP="00967F1C">
      <w:pPr>
        <w:rPr>
          <w:color w:val="2F5496" w:themeColor="accent1" w:themeShade="BF"/>
          <w:vertAlign w:val="superscript"/>
        </w:rPr>
      </w:pPr>
      <w:r w:rsidRPr="0032668F">
        <w:t xml:space="preserve"> Les feuilles de style en cascade</w:t>
      </w:r>
      <w:r>
        <w:rPr>
          <w:rFonts w:ascii="Arial" w:hAnsi="Arial" w:cs="Arial"/>
          <w:color w:val="222222"/>
          <w:sz w:val="21"/>
          <w:szCs w:val="21"/>
          <w:shd w:val="clear" w:color="auto" w:fill="FFFFFF"/>
        </w:rPr>
        <w:t>, généralement appelées </w:t>
      </w:r>
      <w:r>
        <w:rPr>
          <w:rFonts w:ascii="Arial" w:hAnsi="Arial" w:cs="Arial"/>
          <w:b/>
          <w:bCs/>
          <w:color w:val="222222"/>
          <w:sz w:val="21"/>
          <w:szCs w:val="21"/>
          <w:shd w:val="clear" w:color="auto" w:fill="FFFFFF"/>
        </w:rPr>
        <w:t>CSS</w:t>
      </w:r>
      <w:r>
        <w:rPr>
          <w:rFonts w:ascii="Arial" w:hAnsi="Arial" w:cs="Arial"/>
          <w:color w:val="222222"/>
          <w:sz w:val="21"/>
          <w:szCs w:val="21"/>
          <w:shd w:val="clear" w:color="auto" w:fill="FFFFFF"/>
        </w:rPr>
        <w:t xml:space="preserve"> de </w:t>
      </w:r>
      <w:r w:rsidRPr="0032668F">
        <w:t>l'</w:t>
      </w:r>
      <w:hyperlink r:id="rId97" w:tooltip="Anglais" w:history="1">
        <w:r w:rsidRPr="0032668F">
          <w:t>anglais</w:t>
        </w:r>
      </w:hyperlink>
      <w:r w:rsidRPr="0032668F">
        <w:t> Cascading Style Sheets, forment un </w:t>
      </w:r>
      <w:hyperlink r:id="rId98" w:tooltip="Langage informatique" w:history="1">
        <w:r w:rsidRPr="0032668F">
          <w:t>langage informatique</w:t>
        </w:r>
      </w:hyperlink>
      <w:r w:rsidRPr="0032668F">
        <w:t> qui décrit la présentation</w:t>
      </w:r>
      <w:r>
        <w:rPr>
          <w:rFonts w:ascii="Arial" w:hAnsi="Arial" w:cs="Arial"/>
          <w:color w:val="222222"/>
          <w:sz w:val="21"/>
          <w:szCs w:val="21"/>
          <w:shd w:val="clear" w:color="auto" w:fill="FFFFFF"/>
        </w:rPr>
        <w:t xml:space="preserve"> des documents </w:t>
      </w:r>
      <w:hyperlink r:id="rId99" w:tooltip="Hypertext markup language" w:history="1">
        <w:r w:rsidRPr="0032668F">
          <w:t>HTML</w:t>
        </w:r>
      </w:hyperlink>
      <w:r w:rsidRPr="0032668F">
        <w:t> et </w:t>
      </w:r>
      <w:hyperlink r:id="rId100" w:tooltip="Extensible markup language" w:history="1">
        <w:r w:rsidRPr="0032668F">
          <w:t>XML</w:t>
        </w:r>
      </w:hyperlink>
      <w:r w:rsidRPr="0032668F">
        <w:t>. Les </w:t>
      </w:r>
      <w:hyperlink r:id="rId101" w:tooltip="Standard technique" w:history="1">
        <w:r w:rsidRPr="0032668F">
          <w:t>standards</w:t>
        </w:r>
      </w:hyperlink>
      <w:r>
        <w:rPr>
          <w:rFonts w:ascii="Arial" w:hAnsi="Arial" w:cs="Arial"/>
          <w:color w:val="222222"/>
          <w:sz w:val="21"/>
          <w:szCs w:val="21"/>
          <w:shd w:val="clear" w:color="auto" w:fill="FFFFFF"/>
        </w:rPr>
        <w:t> définissant CSS sont publiés par le </w:t>
      </w:r>
      <w:hyperlink r:id="rId102" w:tooltip="World Wide Web Consortium" w:history="1">
        <w:r w:rsidRPr="0032668F">
          <w:t>World Wide Web Consortium</w:t>
        </w:r>
      </w:hyperlink>
      <w:r w:rsidRPr="0032668F">
        <w:t> (</w:t>
      </w:r>
      <w:r>
        <w:rPr>
          <w:rFonts w:ascii="Arial" w:hAnsi="Arial" w:cs="Arial"/>
          <w:color w:val="222222"/>
          <w:sz w:val="21"/>
          <w:szCs w:val="21"/>
          <w:shd w:val="clear" w:color="auto" w:fill="FFFFFF"/>
        </w:rPr>
        <w:t>W3C). Introduit au milieu des </w:t>
      </w:r>
      <w:hyperlink r:id="rId103" w:tooltip="Années 1990" w:history="1">
        <w:r w:rsidRPr="0032668F">
          <w:t>années 1990</w:t>
        </w:r>
      </w:hyperlink>
      <w:r w:rsidRPr="0032668F">
        <w:t xml:space="preserve">, </w:t>
      </w:r>
      <w:r>
        <w:rPr>
          <w:rFonts w:ascii="Arial" w:hAnsi="Arial" w:cs="Arial"/>
          <w:color w:val="222222"/>
          <w:sz w:val="21"/>
          <w:szCs w:val="21"/>
          <w:shd w:val="clear" w:color="auto" w:fill="FFFFFF"/>
        </w:rPr>
        <w:t>CSS devient couramment utilisé dans la </w:t>
      </w:r>
      <w:hyperlink r:id="rId104" w:tooltip="Conception de sites web" w:history="1">
        <w:r w:rsidRPr="0032668F">
          <w:t>conception de sites web</w:t>
        </w:r>
      </w:hyperlink>
      <w:r>
        <w:rPr>
          <w:rFonts w:ascii="Arial" w:hAnsi="Arial" w:cs="Arial"/>
          <w:color w:val="222222"/>
          <w:sz w:val="21"/>
          <w:szCs w:val="21"/>
          <w:shd w:val="clear" w:color="auto" w:fill="FFFFFF"/>
        </w:rPr>
        <w:t> et bien pris en charge par les </w:t>
      </w:r>
      <w:hyperlink r:id="rId105" w:tooltip="Navigateur web" w:history="1">
        <w:r w:rsidRPr="0032668F">
          <w:t>navigateurs web</w:t>
        </w:r>
      </w:hyperlink>
      <w:r>
        <w:rPr>
          <w:rFonts w:ascii="Arial" w:hAnsi="Arial" w:cs="Arial"/>
          <w:color w:val="222222"/>
          <w:sz w:val="21"/>
          <w:szCs w:val="21"/>
          <w:shd w:val="clear" w:color="auto" w:fill="FFFFFF"/>
        </w:rPr>
        <w:t> dans les </w:t>
      </w:r>
      <w:hyperlink r:id="rId106" w:tooltip="Années 2000" w:history="1">
        <w:r w:rsidRPr="0032668F">
          <w:t>années 2000</w:t>
        </w:r>
      </w:hyperlink>
      <w:r w:rsidRPr="0032668F">
        <w:t>.</w:t>
      </w:r>
    </w:p>
    <w:p w14:paraId="65A6FB80" w14:textId="77777777" w:rsidR="00983CBD" w:rsidRDefault="00967F1C" w:rsidP="00983CBD">
      <w:pPr>
        <w:pStyle w:val="Titre3"/>
        <w:rPr>
          <w:rFonts w:ascii="Arial" w:hAnsi="Arial" w:cs="Arial"/>
          <w:color w:val="222222"/>
          <w:sz w:val="21"/>
          <w:szCs w:val="21"/>
          <w:shd w:val="clear" w:color="auto" w:fill="FFFFFF"/>
        </w:rPr>
      </w:pPr>
      <w:bookmarkStart w:id="40" w:name="_Toc19963380"/>
      <w:r w:rsidRPr="00967F1C">
        <w:t>ATOM :</w:t>
      </w:r>
      <w:bookmarkEnd w:id="40"/>
      <w:r w:rsidRPr="00967F1C">
        <w:rPr>
          <w:rFonts w:ascii="Arial" w:hAnsi="Arial" w:cs="Arial"/>
          <w:color w:val="222222"/>
          <w:sz w:val="21"/>
          <w:szCs w:val="21"/>
          <w:shd w:val="clear" w:color="auto" w:fill="FFFFFF"/>
        </w:rPr>
        <w:t xml:space="preserve"> </w:t>
      </w:r>
    </w:p>
    <w:p w14:paraId="0F75940D" w14:textId="63AAA8BB" w:rsidR="00967F1C" w:rsidRPr="00F7497C" w:rsidRDefault="00967F1C" w:rsidP="00967F1C">
      <w:pPr>
        <w:rPr>
          <w:color w:val="2F5496" w:themeColor="accent1" w:themeShade="BF"/>
          <w:vertAlign w:val="superscript"/>
        </w:rPr>
      </w:pPr>
      <w:r w:rsidRPr="00967F1C">
        <w:t>est un </w:t>
      </w:r>
      <w:hyperlink r:id="rId107" w:tooltip="Éditeur de texte" w:history="1">
        <w:r w:rsidRPr="00967F1C">
          <w:t>éditeur</w:t>
        </w:r>
        <w:r>
          <w:t xml:space="preserve"> de </w:t>
        </w:r>
        <w:r w:rsidRPr="00967F1C">
          <w:t>texte</w:t>
        </w:r>
      </w:hyperlink>
      <w:r w:rsidRPr="00967F1C">
        <w:t> </w:t>
      </w:r>
      <w:hyperlink r:id="rId108" w:tooltip="Logiciel libre" w:history="1">
        <w:r w:rsidRPr="00967F1C">
          <w:t>libre</w:t>
        </w:r>
      </w:hyperlink>
      <w:r w:rsidRPr="00967F1C">
        <w:t> pour MacOs, </w:t>
      </w:r>
      <w:hyperlink r:id="rId109" w:tooltip="GNU/Linux" w:history="1">
        <w:r w:rsidRPr="00967F1C">
          <w:t>GNU/Linux</w:t>
        </w:r>
      </w:hyperlink>
      <w:r w:rsidRPr="00967F1C">
        <w:t> et </w:t>
      </w:r>
      <w:hyperlink r:id="rId110" w:tooltip="Microsoft Windows" w:history="1">
        <w:r w:rsidRPr="00967F1C">
          <w:t>Windows</w:t>
        </w:r>
      </w:hyperlink>
      <w:r>
        <w:t xml:space="preserve">     </w:t>
      </w:r>
      <w:r w:rsidRPr="00967F1C">
        <w:t>développé par </w:t>
      </w:r>
      <w:hyperlink r:id="rId111" w:tooltip="GitHub (entreprise)" w:history="1">
        <w:r w:rsidRPr="00967F1C">
          <w:t>GitHub</w:t>
        </w:r>
      </w:hyperlink>
      <w:r w:rsidRPr="00967F1C">
        <w:t>. Il supporte des </w:t>
      </w:r>
      <w:hyperlink r:id="rId112" w:tooltip="Plugin" w:history="1">
        <w:r w:rsidRPr="00967F1C">
          <w:t>plug-ins</w:t>
        </w:r>
      </w:hyperlink>
      <w:r w:rsidRPr="00967F1C">
        <w:t> écrits en </w:t>
      </w:r>
      <w:hyperlink r:id="rId113" w:tooltip="Node.js" w:history="1">
        <w:r w:rsidRPr="00967F1C">
          <w:t>Node.js</w:t>
        </w:r>
      </w:hyperlink>
      <w:r w:rsidRPr="00967F1C">
        <w:t> et implémente </w:t>
      </w:r>
      <w:hyperlink r:id="rId114" w:tooltip="Git" w:history="1">
        <w:r w:rsidRPr="00967F1C">
          <w:t>Git Control</w:t>
        </w:r>
      </w:hyperlink>
      <w:r w:rsidRPr="00967F1C">
        <w:t>. La plupart des extensions sont sous </w:t>
      </w:r>
      <w:hyperlink r:id="rId115" w:tooltip="Licence libre" w:history="1">
        <w:r w:rsidRPr="00967F1C">
          <w:t>licence libre</w:t>
        </w:r>
      </w:hyperlink>
      <w:r w:rsidRPr="00967F1C">
        <w:t> et sont maintenues par la communauté</w:t>
      </w:r>
      <w:hyperlink r:id="rId116" w:anchor="cite_note-4" w:history="1">
        <w:r w:rsidRPr="00967F1C">
          <w:t>4</w:t>
        </w:r>
      </w:hyperlink>
      <w:r w:rsidRPr="00967F1C">
        <w:t>. Atom est basé sur </w:t>
      </w:r>
      <w:hyperlink r:id="rId117" w:tooltip="Chromium (navigateur web)" w:history="1">
        <w:r w:rsidRPr="00967F1C">
          <w:t>Chromium</w:t>
        </w:r>
      </w:hyperlink>
      <w:r w:rsidRPr="00967F1C">
        <w:t> et </w:t>
      </w:r>
      <w:hyperlink r:id="rId118" w:tooltip="Electron (framework)" w:history="1">
        <w:r w:rsidRPr="00967F1C">
          <w:t>Electron</w:t>
        </w:r>
      </w:hyperlink>
      <w:r w:rsidRPr="00967F1C">
        <w:t> et est écrit en </w:t>
      </w:r>
      <w:hyperlink r:id="rId119" w:tooltip="CoffeeScript" w:history="1">
        <w:r w:rsidRPr="00967F1C">
          <w:t>CoffeeScript</w:t>
        </w:r>
      </w:hyperlink>
      <w:hyperlink r:id="rId120" w:anchor="cite_note-5" w:history="1">
        <w:r w:rsidRPr="00967F1C">
          <w:t>5</w:t>
        </w:r>
      </w:hyperlink>
      <w:r w:rsidRPr="00967F1C">
        <w:t>. Il est aussi utilisé en tant qu’</w:t>
      </w:r>
      <w:hyperlink r:id="rId121" w:tooltip="Environnement de développement" w:history="1">
        <w:r w:rsidRPr="00967F1C">
          <w:t>environnement de développement</w:t>
        </w:r>
      </w:hyperlink>
      <w:r w:rsidRPr="00967F1C">
        <w:t> (EDI).</w:t>
      </w:r>
    </w:p>
    <w:p w14:paraId="0B1E9A2A" w14:textId="1FF5AEFB" w:rsidR="00983CBD" w:rsidRDefault="00967F1C" w:rsidP="00983CBD">
      <w:pPr>
        <w:pStyle w:val="Titre3"/>
      </w:pPr>
      <w:bookmarkStart w:id="41" w:name="_Toc19963381"/>
      <w:r w:rsidRPr="00967F1C">
        <w:t>WAMP</w:t>
      </w:r>
      <w:r>
        <w:t xml:space="preserve"> </w:t>
      </w:r>
      <w:r w:rsidR="00983CBD">
        <w:t>SERVER</w:t>
      </w:r>
      <w:r w:rsidR="00983CBD" w:rsidRPr="00967F1C">
        <w:t xml:space="preserve"> :</w:t>
      </w:r>
      <w:bookmarkEnd w:id="41"/>
      <w:r>
        <w:t xml:space="preserve"> </w:t>
      </w:r>
    </w:p>
    <w:p w14:paraId="2CBD5D03" w14:textId="75564EEC" w:rsidR="00967F1C" w:rsidRDefault="00967F1C" w:rsidP="00967F1C">
      <w:r>
        <w:t>(anciennement </w:t>
      </w:r>
      <w:r>
        <w:rPr>
          <w:b/>
          <w:bCs/>
        </w:rPr>
        <w:t>WAMP5</w:t>
      </w:r>
      <w:r>
        <w:t>) est une plateforme de développement Web de type </w:t>
      </w:r>
      <w:hyperlink r:id="rId122" w:tooltip="WAMP" w:history="1">
        <w:r w:rsidRPr="00967F1C">
          <w:t>WAMP</w:t>
        </w:r>
      </w:hyperlink>
      <w:r w:rsidRPr="00967F1C">
        <w:t>,</w:t>
      </w:r>
      <w:r>
        <w:t xml:space="preserve"> permettant de faire fonctionner localement (sans avoir à se connecter à un serveur externe) des </w:t>
      </w:r>
      <w:r w:rsidRPr="00967F1C">
        <w:t>scripts </w:t>
      </w:r>
      <w:hyperlink r:id="rId123" w:tooltip="PHP" w:history="1">
        <w:r w:rsidRPr="00967F1C">
          <w:t>PHP</w:t>
        </w:r>
      </w:hyperlink>
      <w:r>
        <w:t xml:space="preserve">. WampServer n'est pas en soi un logiciel, mais un environnement comprenant trois serveurs </w:t>
      </w:r>
      <w:r w:rsidRPr="00967F1C">
        <w:t>(</w:t>
      </w:r>
      <w:hyperlink r:id="rId124" w:tooltip="Apache HTTP Server" w:history="1">
        <w:r w:rsidRPr="00967F1C">
          <w:t>Apache</w:t>
        </w:r>
      </w:hyperlink>
      <w:r w:rsidRPr="00967F1C">
        <w:t>, </w:t>
      </w:r>
      <w:hyperlink r:id="rId125" w:tooltip="MySQL" w:history="1">
        <w:r w:rsidRPr="00967F1C">
          <w:t>MySQL</w:t>
        </w:r>
      </w:hyperlink>
      <w:r w:rsidRPr="00967F1C">
        <w:t> et </w:t>
      </w:r>
      <w:hyperlink r:id="rId126" w:tooltip="MariaDB" w:history="1">
        <w:r w:rsidRPr="00967F1C">
          <w:t>MariaDB</w:t>
        </w:r>
      </w:hyperlink>
      <w:r w:rsidRPr="00967F1C">
        <w:t>), un interpréteur de script (PHP), ainsi que </w:t>
      </w:r>
      <w:hyperlink r:id="rId127" w:tooltip="PhpMyAdmin" w:history="1">
        <w:r w:rsidRPr="00967F1C">
          <w:t>phpMyAdmin</w:t>
        </w:r>
      </w:hyperlink>
      <w:r>
        <w:t> pour l'administration Web des bases MySQL.</w:t>
      </w:r>
    </w:p>
    <w:p w14:paraId="77A60EF5" w14:textId="77777777" w:rsidR="00967F1C" w:rsidRDefault="00967F1C" w:rsidP="00967F1C">
      <w:r>
        <w:t>Il dispose d'une interface d'administration permettant de gérer et d'administrer ses serveurs au travers d'un </w:t>
      </w:r>
      <w:r>
        <w:rPr>
          <w:i/>
          <w:iCs/>
        </w:rPr>
        <w:t>tray icon</w:t>
      </w:r>
      <w:r>
        <w:t xml:space="preserve"> (icône près de l'horloge </w:t>
      </w:r>
      <w:r w:rsidRPr="00967F1C">
        <w:t>de </w:t>
      </w:r>
      <w:hyperlink r:id="rId128" w:tooltip="Microsoft Windows" w:history="1">
        <w:r w:rsidRPr="00967F1C">
          <w:t>Windows</w:t>
        </w:r>
      </w:hyperlink>
      <w:r>
        <w:t>).</w:t>
      </w:r>
    </w:p>
    <w:p w14:paraId="3898C929" w14:textId="25B553F8" w:rsidR="00967F1C" w:rsidRPr="00CD2AA0" w:rsidRDefault="00967F1C" w:rsidP="00967F1C">
      <w:pPr>
        <w:rPr>
          <w:color w:val="2F5496" w:themeColor="accent1" w:themeShade="BF"/>
          <w:vertAlign w:val="superscript"/>
        </w:rPr>
      </w:pPr>
      <w:r>
        <w:t>La grande nouveauté de WampServer 3 réside dans la possibilité d'y installer et d'utiliser n'importe quelle version de PHP, Apache, MySQL ou MariaDB en un clic. Ainsi, chaque développeur peut reproduire fidèlement son serveur de production sur sa machine locale.</w:t>
      </w:r>
    </w:p>
    <w:p w14:paraId="07782834" w14:textId="77777777" w:rsidR="00983CBD" w:rsidRDefault="0046254E" w:rsidP="00983CBD">
      <w:pPr>
        <w:pStyle w:val="Titre3"/>
        <w:rPr>
          <w:sz w:val="22"/>
          <w:szCs w:val="24"/>
          <w:shd w:val="clear" w:color="auto" w:fill="FFFFFF"/>
        </w:rPr>
      </w:pPr>
      <w:bookmarkStart w:id="42" w:name="_Toc19963382"/>
      <w:r w:rsidRPr="00661CC1">
        <w:t>B</w:t>
      </w:r>
      <w:r>
        <w:t>OOTSTRAP</w:t>
      </w:r>
      <w:r w:rsidRPr="00661CC1">
        <w:t> :</w:t>
      </w:r>
      <w:bookmarkEnd w:id="42"/>
      <w:r w:rsidRPr="00661CC1">
        <w:rPr>
          <w:rStyle w:val="Heading1Char"/>
          <w:rFonts w:ascii="Arial" w:hAnsi="Arial" w:cs="Arial"/>
          <w:b/>
          <w:bCs w:val="0"/>
          <w:color w:val="222222"/>
          <w:sz w:val="20"/>
          <w:szCs w:val="20"/>
          <w:shd w:val="clear" w:color="auto" w:fill="FFFFFF"/>
        </w:rPr>
        <w:t xml:space="preserve"> </w:t>
      </w:r>
      <w:r w:rsidRPr="00661CC1">
        <w:rPr>
          <w:sz w:val="22"/>
          <w:szCs w:val="24"/>
          <w:shd w:val="clear" w:color="auto" w:fill="FFFFFF"/>
        </w:rPr>
        <w:t> </w:t>
      </w:r>
    </w:p>
    <w:p w14:paraId="42FF5C52" w14:textId="66BAE231" w:rsidR="0046254E" w:rsidRDefault="00983CBD" w:rsidP="0046254E">
      <w:r>
        <w:rPr>
          <w:shd w:val="clear" w:color="auto" w:fill="FFFFFF"/>
        </w:rPr>
        <w:t>E</w:t>
      </w:r>
      <w:r w:rsidR="0046254E">
        <w:rPr>
          <w:shd w:val="clear" w:color="auto" w:fill="FFFFFF"/>
        </w:rPr>
        <w:t xml:space="preserve">st </w:t>
      </w:r>
      <w:r w:rsidR="0046254E" w:rsidRPr="00167311">
        <w:t>une </w:t>
      </w:r>
      <w:hyperlink r:id="rId129" w:tooltip="Framework" w:history="1">
        <w:r w:rsidR="0046254E" w:rsidRPr="00167311">
          <w:t>collection d'outils</w:t>
        </w:r>
      </w:hyperlink>
      <w:r w:rsidR="0046254E">
        <w:rPr>
          <w:shd w:val="clear" w:color="auto" w:fill="FFFFFF"/>
        </w:rPr>
        <w:t xml:space="preserve"> utiles à la création du design (graphisme, animation et interactions avec la page dans le navigateur, etc.)  </w:t>
      </w:r>
      <w:r w:rsidR="0046254E" w:rsidRPr="00167311">
        <w:t>de </w:t>
      </w:r>
      <w:hyperlink r:id="rId130" w:tooltip="Site web" w:history="1">
        <w:r w:rsidR="0046254E" w:rsidRPr="00167311">
          <w:t>sites</w:t>
        </w:r>
      </w:hyperlink>
      <w:r w:rsidR="0046254E" w:rsidRPr="00167311">
        <w:t> et</w:t>
      </w:r>
      <w:r w:rsidR="0046254E">
        <w:t xml:space="preserve"> </w:t>
      </w:r>
      <w:r w:rsidR="0046254E" w:rsidRPr="00167311">
        <w:t>d'</w:t>
      </w:r>
      <w:hyperlink r:id="rId131" w:tooltip="Application web" w:history="1">
        <w:r w:rsidR="0046254E" w:rsidRPr="00167311">
          <w:t>applications web</w:t>
        </w:r>
      </w:hyperlink>
      <w:r w:rsidR="0046254E">
        <w:rPr>
          <w:shd w:val="clear" w:color="auto" w:fill="FFFFFF"/>
        </w:rPr>
        <w:t xml:space="preserve">. C'est un ensemble qui contient des </w:t>
      </w:r>
      <w:r w:rsidR="0046254E" w:rsidRPr="00167311">
        <w:t>codes </w:t>
      </w:r>
      <w:hyperlink r:id="rId132" w:tooltip="HTML" w:history="1">
        <w:r w:rsidR="0046254E" w:rsidRPr="00167311">
          <w:t>HTML</w:t>
        </w:r>
      </w:hyperlink>
      <w:r w:rsidR="0046254E" w:rsidRPr="00167311">
        <w:t> et </w:t>
      </w:r>
      <w:hyperlink r:id="rId133" w:tooltip="Cascading Style Sheet" w:history="1">
        <w:r w:rsidR="0046254E" w:rsidRPr="00167311">
          <w:t>CSS</w:t>
        </w:r>
      </w:hyperlink>
      <w:r w:rsidR="0046254E" w:rsidRPr="00167311">
        <w:t>, des formulaires, boutons, outils de navigation et autres éléments interactifs, ainsi</w:t>
      </w:r>
      <w:r w:rsidR="0046254E">
        <w:rPr>
          <w:shd w:val="clear" w:color="auto" w:fill="FFFFFF"/>
        </w:rPr>
        <w:t xml:space="preserve"> que des extensions </w:t>
      </w:r>
      <w:hyperlink r:id="rId134" w:tooltip="JavaScript" w:history="1">
        <w:r w:rsidR="0046254E" w:rsidRPr="00167311">
          <w:t>JavaScript</w:t>
        </w:r>
      </w:hyperlink>
      <w:r w:rsidR="0046254E" w:rsidRPr="00167311">
        <w:t> en o</w:t>
      </w:r>
      <w:r w:rsidR="0046254E">
        <w:rPr>
          <w:shd w:val="clear" w:color="auto" w:fill="FFFFFF"/>
        </w:rPr>
        <w:t xml:space="preserve">ption. C'est l'un des projets les plus populaires sur la plate-forme de gestion de </w:t>
      </w:r>
      <w:r w:rsidR="0046254E" w:rsidRPr="00167311">
        <w:t>développement </w:t>
      </w:r>
      <w:hyperlink r:id="rId135" w:tooltip="GitHub" w:history="1">
        <w:r w:rsidR="0046254E" w:rsidRPr="00167311">
          <w:t>GitHub</w:t>
        </w:r>
      </w:hyperlink>
      <w:r w:rsidR="0046254E" w:rsidRPr="00167311">
        <w:t>.</w:t>
      </w:r>
    </w:p>
    <w:p w14:paraId="4B4FD51A" w14:textId="50AF1EB6" w:rsidR="00D3743D" w:rsidRDefault="00D3743D" w:rsidP="0046254E"/>
    <w:p w14:paraId="506EB2EC" w14:textId="639CE900" w:rsidR="00787417" w:rsidRPr="00983CBD" w:rsidRDefault="00787417" w:rsidP="00983CBD">
      <w:pPr>
        <w:pStyle w:val="Titre2"/>
        <w:numPr>
          <w:ilvl w:val="0"/>
          <w:numId w:val="42"/>
        </w:numPr>
      </w:pPr>
      <w:bookmarkStart w:id="43" w:name="_Toc19963383"/>
      <w:r w:rsidRPr="00983CBD">
        <w:lastRenderedPageBreak/>
        <w:t>Implémentation de notre code :</w:t>
      </w:r>
      <w:bookmarkEnd w:id="43"/>
    </w:p>
    <w:p w14:paraId="4440F0CE" w14:textId="759A3A9B" w:rsidR="00787417" w:rsidRDefault="00787417" w:rsidP="00787417">
      <w:r>
        <w:t xml:space="preserve">Dans notre projet on a utilisé le principe d’héritage </w:t>
      </w:r>
      <w:r w:rsidR="004E786C">
        <w:t xml:space="preserve">de </w:t>
      </w:r>
      <w:r>
        <w:t>l’orienté objet de PHP</w:t>
      </w:r>
    </w:p>
    <w:p w14:paraId="3CEA1B7D" w14:textId="632AC882" w:rsidR="00787417" w:rsidRPr="00646FD7" w:rsidRDefault="00787417" w:rsidP="00787417">
      <w:r>
        <w:t xml:space="preserve">Pour </w:t>
      </w:r>
      <w:r w:rsidR="00646FD7">
        <w:t>faciliter</w:t>
      </w:r>
      <w:r>
        <w:t xml:space="preserve"> et amélioré notre travail, on a aussi </w:t>
      </w:r>
      <w:r w:rsidR="00646FD7">
        <w:t>utilisé</w:t>
      </w:r>
      <w:r>
        <w:t xml:space="preserve"> la méthode </w:t>
      </w:r>
      <w:r w:rsidR="00646FD7">
        <w:t>actif record :</w:t>
      </w:r>
      <w:r w:rsidR="00646FD7" w:rsidRPr="00646FD7">
        <w:rPr>
          <w:rFonts w:ascii="Helvetica" w:hAnsi="Helvetica"/>
          <w:color w:val="444950"/>
          <w:sz w:val="20"/>
          <w:szCs w:val="20"/>
          <w:shd w:val="clear" w:color="auto" w:fill="F1F0F0"/>
        </w:rPr>
        <w:t xml:space="preserve"> </w:t>
      </w:r>
      <w:r w:rsidR="00646FD7" w:rsidRPr="00646FD7">
        <w:t>En génie logiciel, le patron de conception (design pattern) active record (enregistrement actif en français) est une approche pour lire les données d'une base de données. Les attributs d'une table ou d'une vue sont encapsulés dans une classe. Ainsi l'objet, instance de la classe, est lié à un tuple de la base. Après l'instanciation d'un objet, un nouveau tuple est ajouté à la base au moment de l'enregistrement. Chaque objet récupère ses données depuis la base ; quand un objet est mis à jour, le tuple auquel il est lié l'est aussi. La classe implémente des accesseurs pour chaque attribut.</w:t>
      </w:r>
    </w:p>
    <w:p w14:paraId="01F49DE1" w14:textId="77777777" w:rsidR="00787417" w:rsidRDefault="00787417" w:rsidP="00787417">
      <w:pPr>
        <w:rPr>
          <w:b/>
          <w:bCs/>
          <w:color w:val="2F5496" w:themeColor="accent1" w:themeShade="BF"/>
          <w:sz w:val="28"/>
        </w:rPr>
      </w:pPr>
    </w:p>
    <w:p w14:paraId="22399A41" w14:textId="77777777" w:rsidR="00787417" w:rsidRDefault="00787417" w:rsidP="00787417">
      <w:pPr>
        <w:rPr>
          <w:b/>
          <w:bCs/>
          <w:color w:val="2F5496" w:themeColor="accent1" w:themeShade="BF"/>
          <w:sz w:val="28"/>
        </w:rPr>
      </w:pPr>
    </w:p>
    <w:p w14:paraId="6C8E8823" w14:textId="77777777" w:rsidR="00646FD7" w:rsidRDefault="00646FD7" w:rsidP="00787417">
      <w:pPr>
        <w:rPr>
          <w:b/>
          <w:bCs/>
          <w:color w:val="2F5496" w:themeColor="accent1" w:themeShade="BF"/>
          <w:sz w:val="28"/>
        </w:rPr>
      </w:pPr>
    </w:p>
    <w:p w14:paraId="721DFC2C" w14:textId="7B5AFC50" w:rsidR="00D3743D" w:rsidRPr="00787417" w:rsidRDefault="00D3743D" w:rsidP="00983CBD">
      <w:pPr>
        <w:pStyle w:val="Titre2"/>
        <w:numPr>
          <w:ilvl w:val="0"/>
          <w:numId w:val="42"/>
        </w:numPr>
      </w:pPr>
      <w:bookmarkStart w:id="44" w:name="_Toc19963384"/>
      <w:r w:rsidRPr="00787417">
        <w:t>La sécurité de notre site :</w:t>
      </w:r>
      <w:bookmarkEnd w:id="44"/>
    </w:p>
    <w:p w14:paraId="1DBE840E" w14:textId="0F403C6A" w:rsidR="00F12419" w:rsidRDefault="00F12419" w:rsidP="00F12419">
      <w:pPr>
        <w:rPr>
          <w:color w:val="000000" w:themeColor="text1"/>
        </w:rPr>
      </w:pPr>
      <w:r w:rsidRPr="00F12419">
        <w:rPr>
          <w:color w:val="000000" w:themeColor="text1"/>
        </w:rPr>
        <w:t xml:space="preserve">On a voulu </w:t>
      </w:r>
      <w:r w:rsidR="006D3B5E" w:rsidRPr="00F12419">
        <w:rPr>
          <w:color w:val="000000" w:themeColor="text1"/>
        </w:rPr>
        <w:t>sécuriser</w:t>
      </w:r>
      <w:r w:rsidRPr="00F12419">
        <w:rPr>
          <w:color w:val="000000" w:themeColor="text1"/>
        </w:rPr>
        <w:t xml:space="preserve"> notre application web</w:t>
      </w:r>
      <w:r>
        <w:rPr>
          <w:color w:val="000000" w:themeColor="text1"/>
        </w:rPr>
        <w:t xml:space="preserve"> un maximum, pour arriver à cet objectif on a sécurisé le coté administratif avec des fonctions de hachage de mot de passe</w:t>
      </w:r>
    </w:p>
    <w:p w14:paraId="71FF6481" w14:textId="77777777" w:rsidR="00240A6F" w:rsidRDefault="00240A6F" w:rsidP="00F12419">
      <w:pPr>
        <w:rPr>
          <w:color w:val="2F5496" w:themeColor="accent1" w:themeShade="BF"/>
          <w:sz w:val="28"/>
        </w:rPr>
      </w:pPr>
    </w:p>
    <w:p w14:paraId="06B6106D" w14:textId="6AA90A5C" w:rsidR="006D3B5E" w:rsidRDefault="006D3B5E" w:rsidP="00983CBD">
      <w:pPr>
        <w:pStyle w:val="Titre3"/>
      </w:pPr>
      <w:bookmarkStart w:id="45" w:name="_Toc19963385"/>
      <w:r w:rsidRPr="006D3B5E">
        <w:t>Les fonctions de hachage de PHP :</w:t>
      </w:r>
      <w:bookmarkEnd w:id="45"/>
    </w:p>
    <w:p w14:paraId="59858224" w14:textId="1FA85717" w:rsidR="0046254E" w:rsidRDefault="006D3B5E" w:rsidP="006D3B5E">
      <w:r w:rsidRPr="006D3B5E">
        <w:t>PASSWORD_BCRYPT - Utilisation de l'algorithme CRYPT_BLOWFISH pour créer la clé de hachage. Ceci va créer une clé de hachage standard crypt() utilisant l'identifiant "$2y$". Le résultat sera toujours une chaîne de 60 caractères, ou FALSE si une erreur survient.</w:t>
      </w:r>
    </w:p>
    <w:p w14:paraId="586A02FC" w14:textId="66FF80DA" w:rsidR="009F05E0" w:rsidRPr="00967F1C" w:rsidRDefault="00240A6F" w:rsidP="006D3B5E">
      <w:pPr>
        <w:rPr>
          <w:rFonts w:cstheme="majorBidi"/>
          <w:b/>
          <w:bCs/>
          <w:color w:val="2F5496" w:themeColor="accent1" w:themeShade="BF"/>
          <w:szCs w:val="24"/>
        </w:rPr>
      </w:pPr>
      <w:r>
        <w:rPr>
          <w:noProof/>
        </w:rPr>
        <w:lastRenderedPageBreak/>
        <mc:AlternateContent>
          <mc:Choice Requires="wps">
            <w:drawing>
              <wp:anchor distT="0" distB="0" distL="114300" distR="114300" simplePos="0" relativeHeight="251698176" behindDoc="0" locked="0" layoutInCell="1" allowOverlap="1" wp14:anchorId="4D7DFEF0" wp14:editId="416782C8">
                <wp:simplePos x="0" y="0"/>
                <wp:positionH relativeFrom="column">
                  <wp:posOffset>-243205</wp:posOffset>
                </wp:positionH>
                <wp:positionV relativeFrom="paragraph">
                  <wp:posOffset>1487170</wp:posOffset>
                </wp:positionV>
                <wp:extent cx="5530850" cy="635"/>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5530850" cy="635"/>
                        </a:xfrm>
                        <a:prstGeom prst="rect">
                          <a:avLst/>
                        </a:prstGeom>
                        <a:solidFill>
                          <a:prstClr val="white"/>
                        </a:solidFill>
                        <a:ln>
                          <a:noFill/>
                        </a:ln>
                      </wps:spPr>
                      <wps:txbx>
                        <w:txbxContent>
                          <w:p w14:paraId="1DDC2928" w14:textId="2989A059" w:rsidR="007C3A59" w:rsidRPr="005F411C" w:rsidRDefault="007C3A59" w:rsidP="00240A6F">
                            <w:pPr>
                              <w:pStyle w:val="Lgende"/>
                              <w:jc w:val="center"/>
                              <w:rPr>
                                <w:noProof/>
                                <w:color w:val="2F5496" w:themeColor="accent1" w:themeShade="BF"/>
                                <w:sz w:val="28"/>
                                <w:szCs w:val="28"/>
                              </w:rPr>
                            </w:pPr>
                            <w:bookmarkStart w:id="46" w:name="_Toc19909520"/>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7</w:t>
                            </w:r>
                            <w:r w:rsidRPr="005F411C">
                              <w:rPr>
                                <w:color w:val="2F5496" w:themeColor="accent1" w:themeShade="BF"/>
                                <w:sz w:val="28"/>
                                <w:szCs w:val="28"/>
                              </w:rPr>
                              <w:fldChar w:fldCharType="end"/>
                            </w:r>
                            <w:r w:rsidRPr="005F411C">
                              <w:rPr>
                                <w:color w:val="2F5496" w:themeColor="accent1" w:themeShade="BF"/>
                                <w:sz w:val="28"/>
                                <w:szCs w:val="28"/>
                              </w:rPr>
                              <w:t>: Fonction de hachage</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7DFEF0" id="Zone de texte 62" o:spid="_x0000_s1069" type="#_x0000_t202" style="position:absolute;margin-left:-19.15pt;margin-top:117.1pt;width:435.5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" stroked="f">
                <v:textbox style="mso-fit-shape-to-text:t" inset="0,0,0,0">
                  <w:txbxContent>
                    <w:p w14:paraId="1DDC2928" w14:textId="2989A059" w:rsidR="007C3A59" w:rsidRPr="005F411C" w:rsidRDefault="007C3A59" w:rsidP="00240A6F">
                      <w:pPr>
                        <w:pStyle w:val="Lgende"/>
                        <w:jc w:val="center"/>
                        <w:rPr>
                          <w:noProof/>
                          <w:color w:val="2F5496" w:themeColor="accent1" w:themeShade="BF"/>
                          <w:sz w:val="28"/>
                          <w:szCs w:val="28"/>
                        </w:rPr>
                      </w:pPr>
                      <w:bookmarkStart w:id="47" w:name="_Toc19909520"/>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7</w:t>
                      </w:r>
                      <w:r w:rsidRPr="005F411C">
                        <w:rPr>
                          <w:color w:val="2F5496" w:themeColor="accent1" w:themeShade="BF"/>
                          <w:sz w:val="28"/>
                          <w:szCs w:val="28"/>
                        </w:rPr>
                        <w:fldChar w:fldCharType="end"/>
                      </w:r>
                      <w:r w:rsidRPr="005F411C">
                        <w:rPr>
                          <w:color w:val="2F5496" w:themeColor="accent1" w:themeShade="BF"/>
                          <w:sz w:val="28"/>
                          <w:szCs w:val="28"/>
                        </w:rPr>
                        <w:t>: Fonction de hachage</w:t>
                      </w:r>
                      <w:bookmarkEnd w:id="47"/>
                    </w:p>
                  </w:txbxContent>
                </v:textbox>
                <w10:wrap type="square"/>
              </v:shape>
            </w:pict>
          </mc:Fallback>
        </mc:AlternateContent>
      </w:r>
      <w:r>
        <w:rPr>
          <w:noProof/>
        </w:rPr>
        <w:drawing>
          <wp:anchor distT="0" distB="0" distL="114300" distR="114300" simplePos="0" relativeHeight="251682816" behindDoc="0" locked="0" layoutInCell="1" allowOverlap="1" wp14:anchorId="41BFD826" wp14:editId="622DD11D">
            <wp:simplePos x="0" y="0"/>
            <wp:positionH relativeFrom="column">
              <wp:posOffset>-246380</wp:posOffset>
            </wp:positionH>
            <wp:positionV relativeFrom="paragraph">
              <wp:posOffset>0</wp:posOffset>
            </wp:positionV>
            <wp:extent cx="5531013" cy="1438275"/>
            <wp:effectExtent l="0" t="0" r="0" b="0"/>
            <wp:wrapSquare wrapText="bothSides"/>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31013" cy="1438275"/>
                    </a:xfrm>
                    <a:prstGeom prst="rect">
                      <a:avLst/>
                    </a:prstGeom>
                    <a:noFill/>
                    <a:ln>
                      <a:noFill/>
                    </a:ln>
                  </pic:spPr>
                </pic:pic>
              </a:graphicData>
            </a:graphic>
          </wp:anchor>
        </w:drawing>
      </w:r>
    </w:p>
    <w:p w14:paraId="32119025" w14:textId="66529A64" w:rsidR="006D3B5E" w:rsidRDefault="006D3B5E" w:rsidP="006D3B5E">
      <w:pPr>
        <w:rPr>
          <w:rFonts w:cstheme="majorBidi"/>
          <w:color w:val="000000" w:themeColor="text1"/>
          <w:sz w:val="28"/>
        </w:rPr>
      </w:pPr>
      <w:r w:rsidRPr="006D3B5E">
        <w:rPr>
          <w:rFonts w:cstheme="majorBidi"/>
          <w:color w:val="000000" w:themeColor="text1"/>
          <w:sz w:val="28"/>
        </w:rPr>
        <w:t>Le résultat de hachage</w:t>
      </w:r>
      <w:r>
        <w:rPr>
          <w:rFonts w:cstheme="majorBidi"/>
          <w:color w:val="000000" w:themeColor="text1"/>
          <w:sz w:val="28"/>
        </w:rPr>
        <w:t xml:space="preserve"> sera</w:t>
      </w:r>
      <w:r w:rsidRPr="006D3B5E">
        <w:rPr>
          <w:rFonts w:cstheme="majorBidi"/>
          <w:color w:val="000000" w:themeColor="text1"/>
          <w:sz w:val="28"/>
        </w:rPr>
        <w:t xml:space="preserve"> comme suit :</w:t>
      </w:r>
    </w:p>
    <w:p w14:paraId="26FF3E74" w14:textId="238E390C" w:rsidR="006D3B5E" w:rsidRDefault="005F411C" w:rsidP="006D3B5E">
      <w:pPr>
        <w:rPr>
          <w:rFonts w:cstheme="majorBidi"/>
          <w:color w:val="000000" w:themeColor="text1"/>
          <w:sz w:val="28"/>
        </w:rPr>
      </w:pPr>
      <w:r>
        <w:rPr>
          <w:noProof/>
        </w:rPr>
        <mc:AlternateContent>
          <mc:Choice Requires="wps">
            <w:drawing>
              <wp:anchor distT="0" distB="0" distL="114300" distR="114300" simplePos="0" relativeHeight="251700224" behindDoc="0" locked="0" layoutInCell="1" allowOverlap="1" wp14:anchorId="0E43A410" wp14:editId="0BE90ADD">
                <wp:simplePos x="0" y="0"/>
                <wp:positionH relativeFrom="column">
                  <wp:posOffset>314960</wp:posOffset>
                </wp:positionH>
                <wp:positionV relativeFrom="paragraph">
                  <wp:posOffset>914400</wp:posOffset>
                </wp:positionV>
                <wp:extent cx="4616450" cy="635"/>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4616450" cy="635"/>
                        </a:xfrm>
                        <a:prstGeom prst="rect">
                          <a:avLst/>
                        </a:prstGeom>
                        <a:solidFill>
                          <a:prstClr val="white"/>
                        </a:solidFill>
                        <a:ln>
                          <a:noFill/>
                        </a:ln>
                      </wps:spPr>
                      <wps:txbx>
                        <w:txbxContent>
                          <w:p w14:paraId="61BBBB9B" w14:textId="6354B614" w:rsidR="007C3A59" w:rsidRPr="005F411C" w:rsidRDefault="007C3A59" w:rsidP="005F411C">
                            <w:pPr>
                              <w:pStyle w:val="Lgende"/>
                              <w:jc w:val="center"/>
                              <w:rPr>
                                <w:noProof/>
                                <w:color w:val="2F5496" w:themeColor="accent1" w:themeShade="BF"/>
                                <w:sz w:val="28"/>
                                <w:szCs w:val="32"/>
                              </w:rPr>
                            </w:pPr>
                            <w:bookmarkStart w:id="48" w:name="_Toc19909521"/>
                            <w:r w:rsidRPr="005F411C">
                              <w:rPr>
                                <w:color w:val="2F5496" w:themeColor="accent1" w:themeShade="BF"/>
                                <w:sz w:val="28"/>
                                <w:szCs w:val="20"/>
                              </w:rPr>
                              <w:t xml:space="preserve">Figure </w:t>
                            </w:r>
                            <w:r w:rsidRPr="005F411C">
                              <w:rPr>
                                <w:color w:val="2F5496" w:themeColor="accent1" w:themeShade="BF"/>
                                <w:sz w:val="28"/>
                                <w:szCs w:val="20"/>
                              </w:rPr>
                              <w:fldChar w:fldCharType="begin"/>
                            </w:r>
                            <w:r w:rsidRPr="005F411C">
                              <w:rPr>
                                <w:color w:val="2F5496" w:themeColor="accent1" w:themeShade="BF"/>
                                <w:sz w:val="28"/>
                                <w:szCs w:val="20"/>
                              </w:rPr>
                              <w:instrText xml:space="preserve"> SEQ Figure \* ARABIC </w:instrText>
                            </w:r>
                            <w:r w:rsidRPr="005F411C">
                              <w:rPr>
                                <w:color w:val="2F5496" w:themeColor="accent1" w:themeShade="BF"/>
                                <w:sz w:val="28"/>
                                <w:szCs w:val="20"/>
                              </w:rPr>
                              <w:fldChar w:fldCharType="separate"/>
                            </w:r>
                            <w:r>
                              <w:rPr>
                                <w:noProof/>
                                <w:color w:val="2F5496" w:themeColor="accent1" w:themeShade="BF"/>
                                <w:sz w:val="28"/>
                                <w:szCs w:val="20"/>
                              </w:rPr>
                              <w:t>8</w:t>
                            </w:r>
                            <w:r w:rsidRPr="005F411C">
                              <w:rPr>
                                <w:color w:val="2F5496" w:themeColor="accent1" w:themeShade="BF"/>
                                <w:sz w:val="28"/>
                                <w:szCs w:val="20"/>
                              </w:rPr>
                              <w:fldChar w:fldCharType="end"/>
                            </w:r>
                            <w:r w:rsidRPr="005F411C">
                              <w:rPr>
                                <w:color w:val="2F5496" w:themeColor="accent1" w:themeShade="BF"/>
                                <w:sz w:val="28"/>
                                <w:szCs w:val="20"/>
                              </w:rPr>
                              <w:t>: Mot de passe haché</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43A410" id="Zone de texte 63" o:spid="_x0000_s1070" type="#_x0000_t202" style="position:absolute;margin-left:24.8pt;margin-top:1in;width:36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" stroked="f">
                <v:textbox style="mso-fit-shape-to-text:t" inset="0,0,0,0">
                  <w:txbxContent>
                    <w:p w14:paraId="61BBBB9B" w14:textId="6354B614" w:rsidR="007C3A59" w:rsidRPr="005F411C" w:rsidRDefault="007C3A59" w:rsidP="005F411C">
                      <w:pPr>
                        <w:pStyle w:val="Lgende"/>
                        <w:jc w:val="center"/>
                        <w:rPr>
                          <w:noProof/>
                          <w:color w:val="2F5496" w:themeColor="accent1" w:themeShade="BF"/>
                          <w:sz w:val="28"/>
                          <w:szCs w:val="32"/>
                        </w:rPr>
                      </w:pPr>
                      <w:bookmarkStart w:id="49" w:name="_Toc19909521"/>
                      <w:r w:rsidRPr="005F411C">
                        <w:rPr>
                          <w:color w:val="2F5496" w:themeColor="accent1" w:themeShade="BF"/>
                          <w:sz w:val="28"/>
                          <w:szCs w:val="20"/>
                        </w:rPr>
                        <w:t xml:space="preserve">Figure </w:t>
                      </w:r>
                      <w:r w:rsidRPr="005F411C">
                        <w:rPr>
                          <w:color w:val="2F5496" w:themeColor="accent1" w:themeShade="BF"/>
                          <w:sz w:val="28"/>
                          <w:szCs w:val="20"/>
                        </w:rPr>
                        <w:fldChar w:fldCharType="begin"/>
                      </w:r>
                      <w:r w:rsidRPr="005F411C">
                        <w:rPr>
                          <w:color w:val="2F5496" w:themeColor="accent1" w:themeShade="BF"/>
                          <w:sz w:val="28"/>
                          <w:szCs w:val="20"/>
                        </w:rPr>
                        <w:instrText xml:space="preserve"> SEQ Figure \* ARABIC </w:instrText>
                      </w:r>
                      <w:r w:rsidRPr="005F411C">
                        <w:rPr>
                          <w:color w:val="2F5496" w:themeColor="accent1" w:themeShade="BF"/>
                          <w:sz w:val="28"/>
                          <w:szCs w:val="20"/>
                        </w:rPr>
                        <w:fldChar w:fldCharType="separate"/>
                      </w:r>
                      <w:r>
                        <w:rPr>
                          <w:noProof/>
                          <w:color w:val="2F5496" w:themeColor="accent1" w:themeShade="BF"/>
                          <w:sz w:val="28"/>
                          <w:szCs w:val="20"/>
                        </w:rPr>
                        <w:t>8</w:t>
                      </w:r>
                      <w:r w:rsidRPr="005F411C">
                        <w:rPr>
                          <w:color w:val="2F5496" w:themeColor="accent1" w:themeShade="BF"/>
                          <w:sz w:val="28"/>
                          <w:szCs w:val="20"/>
                        </w:rPr>
                        <w:fldChar w:fldCharType="end"/>
                      </w:r>
                      <w:r w:rsidRPr="005F411C">
                        <w:rPr>
                          <w:color w:val="2F5496" w:themeColor="accent1" w:themeShade="BF"/>
                          <w:sz w:val="28"/>
                          <w:szCs w:val="20"/>
                        </w:rPr>
                        <w:t>: Mot de passe haché</w:t>
                      </w:r>
                      <w:bookmarkEnd w:id="49"/>
                    </w:p>
                  </w:txbxContent>
                </v:textbox>
                <w10:wrap type="square"/>
              </v:shape>
            </w:pict>
          </mc:Fallback>
        </mc:AlternateContent>
      </w:r>
      <w:r w:rsidR="00200EE7">
        <w:rPr>
          <w:noProof/>
        </w:rPr>
        <w:drawing>
          <wp:anchor distT="0" distB="0" distL="114300" distR="114300" simplePos="0" relativeHeight="251683840" behindDoc="0" locked="0" layoutInCell="1" allowOverlap="1" wp14:anchorId="5D1B02B3" wp14:editId="1BCC1BBF">
            <wp:simplePos x="0" y="0"/>
            <wp:positionH relativeFrom="column">
              <wp:posOffset>314960</wp:posOffset>
            </wp:positionH>
            <wp:positionV relativeFrom="paragraph">
              <wp:posOffset>209550</wp:posOffset>
            </wp:positionV>
            <wp:extent cx="4616450" cy="647700"/>
            <wp:effectExtent l="0" t="0" r="0" b="0"/>
            <wp:wrapSquare wrapText="bothSides"/>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616450" cy="647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EA29F75" w14:textId="64DB8E3B" w:rsidR="006D3B5E" w:rsidRDefault="006D3B5E" w:rsidP="006D3B5E">
      <w:pPr>
        <w:rPr>
          <w:rFonts w:cstheme="majorBidi"/>
          <w:color w:val="000000" w:themeColor="text1"/>
          <w:sz w:val="28"/>
        </w:rPr>
      </w:pPr>
    </w:p>
    <w:p w14:paraId="4E781097" w14:textId="079C6E63" w:rsidR="00240A6F" w:rsidRDefault="00B26C2A" w:rsidP="00240A6F">
      <w:pPr>
        <w:rPr>
          <w:rFonts w:cstheme="majorBidi"/>
          <w:b/>
          <w:bCs/>
          <w:color w:val="2F5496" w:themeColor="accent1" w:themeShade="BF"/>
          <w:sz w:val="28"/>
        </w:rPr>
      </w:pPr>
      <w:r w:rsidRPr="00B26C2A">
        <w:rPr>
          <w:rFonts w:cstheme="majorBidi"/>
          <w:b/>
          <w:bCs/>
          <w:color w:val="2F5496" w:themeColor="accent1" w:themeShade="BF"/>
          <w:sz w:val="28"/>
        </w:rPr>
        <w:t xml:space="preserve">                           </w:t>
      </w:r>
      <w:r>
        <w:rPr>
          <w:rFonts w:cstheme="majorBidi"/>
          <w:b/>
          <w:bCs/>
          <w:color w:val="2F5496" w:themeColor="accent1" w:themeShade="BF"/>
          <w:sz w:val="28"/>
        </w:rPr>
        <w:t xml:space="preserve">   </w:t>
      </w:r>
      <w:r w:rsidRPr="00B26C2A">
        <w:rPr>
          <w:rFonts w:cstheme="majorBidi"/>
          <w:b/>
          <w:bCs/>
          <w:color w:val="2F5496" w:themeColor="accent1" w:themeShade="BF"/>
          <w:sz w:val="28"/>
        </w:rPr>
        <w:t xml:space="preserve"> </w:t>
      </w:r>
    </w:p>
    <w:p w14:paraId="318AD9ED" w14:textId="5CEFD529" w:rsidR="00BC27E1" w:rsidRPr="00632744" w:rsidRDefault="00A00DD1" w:rsidP="00632744">
      <w:pPr>
        <w:jc w:val="center"/>
        <w:rPr>
          <w:rFonts w:cstheme="majorBidi"/>
          <w:szCs w:val="24"/>
        </w:rPr>
      </w:pPr>
      <w:r>
        <w:rPr>
          <w:rFonts w:cstheme="majorBidi"/>
          <w:szCs w:val="24"/>
        </w:rPr>
        <w:t xml:space="preserve">Pour plus de sécurité </w:t>
      </w:r>
      <w:r w:rsidR="009100B1">
        <w:rPr>
          <w:rFonts w:cstheme="majorBidi"/>
          <w:szCs w:val="24"/>
        </w:rPr>
        <w:t>l</w:t>
      </w:r>
      <w:r w:rsidR="00B26C2A" w:rsidRPr="00B26C2A">
        <w:rPr>
          <w:rFonts w:cstheme="majorBidi"/>
          <w:szCs w:val="24"/>
        </w:rPr>
        <w:t>es informations des formulaires doivent avoir un format bien précis</w:t>
      </w:r>
      <w:r w:rsidR="00B26C2A">
        <w:rPr>
          <w:rFonts w:cstheme="majorBidi"/>
          <w:szCs w:val="24"/>
        </w:rPr>
        <w:t> :</w:t>
      </w:r>
      <w:r w:rsidR="00646FD7">
        <w:rPr>
          <w:noProof/>
        </w:rPr>
        <w:drawing>
          <wp:anchor distT="0" distB="0" distL="114300" distR="114300" simplePos="0" relativeHeight="251684864" behindDoc="1" locked="0" layoutInCell="1" allowOverlap="1" wp14:anchorId="12FE0831" wp14:editId="6FF5BC7B">
            <wp:simplePos x="0" y="0"/>
            <wp:positionH relativeFrom="column">
              <wp:posOffset>-516255</wp:posOffset>
            </wp:positionH>
            <wp:positionV relativeFrom="paragraph">
              <wp:posOffset>295275</wp:posOffset>
            </wp:positionV>
            <wp:extent cx="5901055" cy="2819400"/>
            <wp:effectExtent l="0" t="0" r="4445"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901055" cy="2819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40A6F">
        <w:rPr>
          <w:noProof/>
        </w:rPr>
        <mc:AlternateContent>
          <mc:Choice Requires="wps">
            <w:drawing>
              <wp:anchor distT="0" distB="0" distL="114300" distR="114300" simplePos="0" relativeHeight="251702272" behindDoc="0" locked="0" layoutInCell="1" allowOverlap="1" wp14:anchorId="7B129676" wp14:editId="05F3440B">
                <wp:simplePos x="0" y="0"/>
                <wp:positionH relativeFrom="column">
                  <wp:posOffset>-448310</wp:posOffset>
                </wp:positionH>
                <wp:positionV relativeFrom="paragraph">
                  <wp:posOffset>3324860</wp:posOffset>
                </wp:positionV>
                <wp:extent cx="5901055" cy="635"/>
                <wp:effectExtent l="0" t="0" r="0" b="0"/>
                <wp:wrapSquare wrapText="bothSides"/>
                <wp:docPr id="64" name="Zone de texte 64"/>
                <wp:cNvGraphicFramePr/>
                <a:graphic xmlns:a="http://schemas.openxmlformats.org/drawingml/2006/main">
                  <a:graphicData uri="http://schemas.microsoft.com/office/word/2010/wordprocessingShape">
                    <wps:wsp>
                      <wps:cNvSpPr txBox="1"/>
                      <wps:spPr>
                        <a:xfrm>
                          <a:off x="0" y="0"/>
                          <a:ext cx="5901055" cy="635"/>
                        </a:xfrm>
                        <a:prstGeom prst="rect">
                          <a:avLst/>
                        </a:prstGeom>
                        <a:solidFill>
                          <a:prstClr val="white"/>
                        </a:solidFill>
                        <a:ln>
                          <a:noFill/>
                        </a:ln>
                      </wps:spPr>
                      <wps:txbx>
                        <w:txbxContent>
                          <w:p w14:paraId="33E6EFE6" w14:textId="4704342E" w:rsidR="007C3A59" w:rsidRPr="005F411C" w:rsidRDefault="007C3A59" w:rsidP="005F411C">
                            <w:pPr>
                              <w:pStyle w:val="Lgende"/>
                              <w:jc w:val="center"/>
                              <w:rPr>
                                <w:noProof/>
                                <w:color w:val="2F5496" w:themeColor="accent1" w:themeShade="BF"/>
                                <w:sz w:val="28"/>
                                <w:szCs w:val="28"/>
                              </w:rPr>
                            </w:pPr>
                            <w:bookmarkStart w:id="50" w:name="_Toc19909522"/>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9</w:t>
                            </w:r>
                            <w:r w:rsidRPr="005F411C">
                              <w:rPr>
                                <w:color w:val="2F5496" w:themeColor="accent1" w:themeShade="BF"/>
                                <w:sz w:val="28"/>
                                <w:szCs w:val="28"/>
                              </w:rPr>
                              <w:fldChar w:fldCharType="end"/>
                            </w:r>
                            <w:r w:rsidRPr="005F411C">
                              <w:rPr>
                                <w:color w:val="2F5496" w:themeColor="accent1" w:themeShade="BF"/>
                                <w:sz w:val="28"/>
                                <w:szCs w:val="28"/>
                              </w:rPr>
                              <w:t>: Erreur formulaire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29676" id="Zone de texte 64" o:spid="_x0000_s1071" type="#_x0000_t202" style="position:absolute;left:0;text-align:left;margin-left:-35.3pt;margin-top:261.8pt;width:464.65pt;height:.05pt;z-index:25170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" stroked="f">
                <v:textbox style="mso-fit-shape-to-text:t" inset="0,0,0,0">
                  <w:txbxContent>
                    <w:p w14:paraId="33E6EFE6" w14:textId="4704342E" w:rsidR="007C3A59" w:rsidRPr="005F411C" w:rsidRDefault="007C3A59" w:rsidP="005F411C">
                      <w:pPr>
                        <w:pStyle w:val="Lgende"/>
                        <w:jc w:val="center"/>
                        <w:rPr>
                          <w:noProof/>
                          <w:color w:val="2F5496" w:themeColor="accent1" w:themeShade="BF"/>
                          <w:sz w:val="28"/>
                          <w:szCs w:val="28"/>
                        </w:rPr>
                      </w:pPr>
                      <w:bookmarkStart w:id="51" w:name="_Toc19909522"/>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9</w:t>
                      </w:r>
                      <w:r w:rsidRPr="005F411C">
                        <w:rPr>
                          <w:color w:val="2F5496" w:themeColor="accent1" w:themeShade="BF"/>
                          <w:sz w:val="28"/>
                          <w:szCs w:val="28"/>
                        </w:rPr>
                        <w:fldChar w:fldCharType="end"/>
                      </w:r>
                      <w:r w:rsidRPr="005F411C">
                        <w:rPr>
                          <w:color w:val="2F5496" w:themeColor="accent1" w:themeShade="BF"/>
                          <w:sz w:val="28"/>
                          <w:szCs w:val="28"/>
                        </w:rPr>
                        <w:t>: Erreur formulaire</w:t>
                      </w:r>
                      <w:bookmarkEnd w:id="51"/>
                    </w:p>
                  </w:txbxContent>
                </v:textbox>
                <w10:wrap type="square"/>
              </v:shape>
            </w:pict>
          </mc:Fallback>
        </mc:AlternateContent>
      </w:r>
      <w:r w:rsidR="00B26C2A" w:rsidRPr="00632744">
        <w:br w:type="page"/>
      </w:r>
      <w:r w:rsidR="00B26C2A" w:rsidRPr="00632744">
        <w:rPr>
          <w:rStyle w:val="Titre1Car"/>
        </w:rPr>
        <w:lastRenderedPageBreak/>
        <w:t xml:space="preserve"> </w:t>
      </w:r>
      <w:bookmarkStart w:id="52" w:name="_Toc19963386"/>
      <w:r w:rsidR="009F05E0" w:rsidRPr="00632744">
        <w:rPr>
          <w:rStyle w:val="Titre1Car"/>
        </w:rPr>
        <w:t>Réalisation</w:t>
      </w:r>
      <w:bookmarkEnd w:id="52"/>
    </w:p>
    <w:p w14:paraId="665EF443" w14:textId="7D99EB34" w:rsidR="009F05E0" w:rsidRDefault="009F05E0" w:rsidP="009F05E0">
      <w:pPr>
        <w:rPr>
          <w:rFonts w:cstheme="majorBidi"/>
          <w:color w:val="2F5496" w:themeColor="accent1" w:themeShade="BF"/>
          <w:sz w:val="44"/>
          <w:szCs w:val="44"/>
        </w:rPr>
      </w:pPr>
    </w:p>
    <w:p w14:paraId="03FE287F" w14:textId="6E778955" w:rsidR="00E71568" w:rsidRDefault="00E71568" w:rsidP="00983CBD">
      <w:pPr>
        <w:pStyle w:val="Titre2"/>
      </w:pPr>
      <w:bookmarkStart w:id="53" w:name="_Toc19963387"/>
      <w:r>
        <w:t>C</w:t>
      </w:r>
      <w:r w:rsidR="005B2700">
        <w:t>o</w:t>
      </w:r>
      <w:r>
        <w:t>té publi</w:t>
      </w:r>
      <w:r w:rsidR="00B72770">
        <w:t>que</w:t>
      </w:r>
      <w:r>
        <w:t> :</w:t>
      </w:r>
      <w:bookmarkEnd w:id="53"/>
    </w:p>
    <w:p w14:paraId="74968AD2" w14:textId="1CDAEA25" w:rsidR="0046542E" w:rsidRPr="0046542E" w:rsidRDefault="00654340" w:rsidP="0046542E">
      <w:r>
        <w:t xml:space="preserve"> </w:t>
      </w:r>
      <w:r w:rsidR="0046542E" w:rsidRPr="0046542E">
        <w:t xml:space="preserve">Ce côté </w:t>
      </w:r>
      <w:r w:rsidR="0046542E">
        <w:t>de notre site présente</w:t>
      </w:r>
      <w:r w:rsidR="0046542E" w:rsidRPr="0046542E">
        <w:t xml:space="preserve"> la page publique qui est accessible par tous les visiteurs du site ces derniers peuvent voir les différents services que le cabinet médical fournit ainsi que notre équipe de médecins et leurs profils</w:t>
      </w:r>
    </w:p>
    <w:p w14:paraId="4B42A5C4" w14:textId="32E9D6BB" w:rsidR="00654340" w:rsidRDefault="00654340" w:rsidP="00654340"/>
    <w:p w14:paraId="583A977E" w14:textId="21EA6DF6" w:rsidR="00B72770" w:rsidRDefault="005F411C" w:rsidP="00654340">
      <w:r>
        <w:rPr>
          <w:noProof/>
        </w:rPr>
        <mc:AlternateContent>
          <mc:Choice Requires="wps">
            <w:drawing>
              <wp:anchor distT="0" distB="0" distL="114300" distR="114300" simplePos="0" relativeHeight="251704320" behindDoc="0" locked="0" layoutInCell="1" allowOverlap="1" wp14:anchorId="39893FDF" wp14:editId="4CDCB687">
                <wp:simplePos x="0" y="0"/>
                <wp:positionH relativeFrom="column">
                  <wp:posOffset>-382905</wp:posOffset>
                </wp:positionH>
                <wp:positionV relativeFrom="paragraph">
                  <wp:posOffset>3265170</wp:posOffset>
                </wp:positionV>
                <wp:extent cx="5667375" cy="635"/>
                <wp:effectExtent l="0" t="0" r="0" b="0"/>
                <wp:wrapSquare wrapText="bothSides"/>
                <wp:docPr id="65" name="Zone de texte 65"/>
                <wp:cNvGraphicFramePr/>
                <a:graphic xmlns:a="http://schemas.openxmlformats.org/drawingml/2006/main">
                  <a:graphicData uri="http://schemas.microsoft.com/office/word/2010/wordprocessingShape">
                    <wps:wsp>
                      <wps:cNvSpPr txBox="1"/>
                      <wps:spPr>
                        <a:xfrm>
                          <a:off x="0" y="0"/>
                          <a:ext cx="5667375" cy="635"/>
                        </a:xfrm>
                        <a:prstGeom prst="rect">
                          <a:avLst/>
                        </a:prstGeom>
                        <a:solidFill>
                          <a:prstClr val="white"/>
                        </a:solidFill>
                        <a:ln>
                          <a:noFill/>
                        </a:ln>
                      </wps:spPr>
                      <wps:txbx>
                        <w:txbxContent>
                          <w:p w14:paraId="1793DB4E" w14:textId="79D77666" w:rsidR="007C3A59" w:rsidRPr="005F411C" w:rsidRDefault="007C3A59" w:rsidP="005F411C">
                            <w:pPr>
                              <w:pStyle w:val="Lgende"/>
                              <w:jc w:val="center"/>
                              <w:rPr>
                                <w:noProof/>
                                <w:color w:val="2F5496" w:themeColor="accent1" w:themeShade="BF"/>
                                <w:sz w:val="28"/>
                                <w:szCs w:val="28"/>
                              </w:rPr>
                            </w:pPr>
                            <w:bookmarkStart w:id="54" w:name="_Toc19909523"/>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10</w:t>
                            </w:r>
                            <w:r w:rsidRPr="005F411C">
                              <w:rPr>
                                <w:color w:val="2F5496" w:themeColor="accent1" w:themeShade="BF"/>
                                <w:sz w:val="28"/>
                                <w:szCs w:val="28"/>
                              </w:rPr>
                              <w:fldChar w:fldCharType="end"/>
                            </w:r>
                            <w:r w:rsidRPr="005F411C">
                              <w:rPr>
                                <w:color w:val="2F5496" w:themeColor="accent1" w:themeShade="BF"/>
                                <w:sz w:val="28"/>
                                <w:szCs w:val="28"/>
                              </w:rPr>
                              <w:t>: Page d’accueil</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893FDF" id="Zone de texte 65" o:spid="_x0000_s1072" type="#_x0000_t202" style="position:absolute;margin-left:-30.15pt;margin-top:257.1pt;width:446.2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" stroked="f">
                <v:textbox style="mso-fit-shape-to-text:t" inset="0,0,0,0">
                  <w:txbxContent>
                    <w:p w14:paraId="1793DB4E" w14:textId="79D77666" w:rsidR="007C3A59" w:rsidRPr="005F411C" w:rsidRDefault="007C3A59" w:rsidP="005F411C">
                      <w:pPr>
                        <w:pStyle w:val="Lgende"/>
                        <w:jc w:val="center"/>
                        <w:rPr>
                          <w:noProof/>
                          <w:color w:val="2F5496" w:themeColor="accent1" w:themeShade="BF"/>
                          <w:sz w:val="28"/>
                          <w:szCs w:val="28"/>
                        </w:rPr>
                      </w:pPr>
                      <w:bookmarkStart w:id="55" w:name="_Toc19909523"/>
                      <w:r w:rsidRPr="005F411C">
                        <w:rPr>
                          <w:color w:val="2F5496" w:themeColor="accent1" w:themeShade="BF"/>
                          <w:sz w:val="28"/>
                          <w:szCs w:val="28"/>
                        </w:rPr>
                        <w:t xml:space="preserve">Figure </w:t>
                      </w:r>
                      <w:r w:rsidRPr="005F411C">
                        <w:rPr>
                          <w:color w:val="2F5496" w:themeColor="accent1" w:themeShade="BF"/>
                          <w:sz w:val="28"/>
                          <w:szCs w:val="28"/>
                        </w:rPr>
                        <w:fldChar w:fldCharType="begin"/>
                      </w:r>
                      <w:r w:rsidRPr="005F411C">
                        <w:rPr>
                          <w:color w:val="2F5496" w:themeColor="accent1" w:themeShade="BF"/>
                          <w:sz w:val="28"/>
                          <w:szCs w:val="28"/>
                        </w:rPr>
                        <w:instrText xml:space="preserve"> SEQ Figure \* ARABIC </w:instrText>
                      </w:r>
                      <w:r w:rsidRPr="005F411C">
                        <w:rPr>
                          <w:color w:val="2F5496" w:themeColor="accent1" w:themeShade="BF"/>
                          <w:sz w:val="28"/>
                          <w:szCs w:val="28"/>
                        </w:rPr>
                        <w:fldChar w:fldCharType="separate"/>
                      </w:r>
                      <w:r>
                        <w:rPr>
                          <w:noProof/>
                          <w:color w:val="2F5496" w:themeColor="accent1" w:themeShade="BF"/>
                          <w:sz w:val="28"/>
                          <w:szCs w:val="28"/>
                        </w:rPr>
                        <w:t>10</w:t>
                      </w:r>
                      <w:r w:rsidRPr="005F411C">
                        <w:rPr>
                          <w:color w:val="2F5496" w:themeColor="accent1" w:themeShade="BF"/>
                          <w:sz w:val="28"/>
                          <w:szCs w:val="28"/>
                        </w:rPr>
                        <w:fldChar w:fldCharType="end"/>
                      </w:r>
                      <w:r w:rsidRPr="005F411C">
                        <w:rPr>
                          <w:color w:val="2F5496" w:themeColor="accent1" w:themeShade="BF"/>
                          <w:sz w:val="28"/>
                          <w:szCs w:val="28"/>
                        </w:rPr>
                        <w:t>: Page d’accueil</w:t>
                      </w:r>
                      <w:bookmarkEnd w:id="55"/>
                    </w:p>
                  </w:txbxContent>
                </v:textbox>
                <w10:wrap type="square"/>
              </v:shape>
            </w:pict>
          </mc:Fallback>
        </mc:AlternateContent>
      </w:r>
      <w:r w:rsidR="001B6C5C">
        <w:rPr>
          <w:noProof/>
        </w:rPr>
        <w:drawing>
          <wp:anchor distT="0" distB="0" distL="114300" distR="114300" simplePos="0" relativeHeight="251678720" behindDoc="0" locked="0" layoutInCell="1" allowOverlap="1" wp14:anchorId="0701D451" wp14:editId="482EB187">
            <wp:simplePos x="0" y="0"/>
            <wp:positionH relativeFrom="column">
              <wp:posOffset>-382905</wp:posOffset>
            </wp:positionH>
            <wp:positionV relativeFrom="paragraph">
              <wp:posOffset>426720</wp:posOffset>
            </wp:positionV>
            <wp:extent cx="5667375" cy="2781300"/>
            <wp:effectExtent l="0" t="0" r="9525" b="0"/>
            <wp:wrapSquare wrapText="bothSides"/>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acceuil.PNG"/>
                    <pic:cNvPicPr/>
                  </pic:nvPicPr>
                  <pic:blipFill>
                    <a:blip r:embed="rId139">
                      <a:extLst>
                        <a:ext uri="{28A0092B-C50C-407E-A947-70E740481C1C}">
                          <a14:useLocalDpi xmlns:a14="http://schemas.microsoft.com/office/drawing/2010/main" val="0"/>
                        </a:ext>
                      </a:extLst>
                    </a:blip>
                    <a:stretch>
                      <a:fillRect/>
                    </a:stretch>
                  </pic:blipFill>
                  <pic:spPr>
                    <a:xfrm>
                      <a:off x="0" y="0"/>
                      <a:ext cx="5667375" cy="2781300"/>
                    </a:xfrm>
                    <a:prstGeom prst="rect">
                      <a:avLst/>
                    </a:prstGeom>
                  </pic:spPr>
                </pic:pic>
              </a:graphicData>
            </a:graphic>
          </wp:anchor>
        </w:drawing>
      </w:r>
    </w:p>
    <w:p w14:paraId="5B142047" w14:textId="6DDF79F7" w:rsidR="00B72770" w:rsidRDefault="00B72770" w:rsidP="00654340"/>
    <w:p w14:paraId="2D4CA5AA" w14:textId="707C2E91" w:rsidR="00B72770" w:rsidRDefault="00B72770" w:rsidP="00654340"/>
    <w:p w14:paraId="67135946" w14:textId="3383C982" w:rsidR="00B72770" w:rsidRPr="001B6C5C" w:rsidRDefault="00B72770" w:rsidP="00427EB6">
      <w:pPr>
        <w:jc w:val="center"/>
        <w:rPr>
          <w:b/>
          <w:bCs/>
          <w:color w:val="2F5496" w:themeColor="accent1" w:themeShade="BF"/>
          <w:sz w:val="28"/>
          <w:szCs w:val="32"/>
        </w:rPr>
      </w:pPr>
    </w:p>
    <w:p w14:paraId="0AA8FEFB" w14:textId="104A8847" w:rsidR="00B72770" w:rsidRDefault="00B72770" w:rsidP="00654340"/>
    <w:p w14:paraId="165ABBE6" w14:textId="3235D713" w:rsidR="00446F4B" w:rsidRDefault="00446F4B" w:rsidP="00654340"/>
    <w:p w14:paraId="70F04AA8" w14:textId="58674162" w:rsidR="00987160" w:rsidRDefault="00987160">
      <w:pPr>
        <w:suppressAutoHyphens w:val="0"/>
        <w:ind w:right="0"/>
      </w:pPr>
      <w:r>
        <w:rPr>
          <w:noProof/>
        </w:rPr>
        <w:lastRenderedPageBreak/>
        <w:drawing>
          <wp:anchor distT="0" distB="0" distL="114300" distR="114300" simplePos="0" relativeHeight="251714560" behindDoc="0" locked="0" layoutInCell="1" allowOverlap="1" wp14:anchorId="2496BA0F" wp14:editId="4D36AC81">
            <wp:simplePos x="0" y="0"/>
            <wp:positionH relativeFrom="column">
              <wp:posOffset>-811530</wp:posOffset>
            </wp:positionH>
            <wp:positionV relativeFrom="paragraph">
              <wp:posOffset>0</wp:posOffset>
            </wp:positionV>
            <wp:extent cx="6327270" cy="3043555"/>
            <wp:effectExtent l="0" t="0" r="0" b="4445"/>
            <wp:wrapSquare wrapText="bothSides"/>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Capture.PNG"/>
                    <pic:cNvPicPr/>
                  </pic:nvPicPr>
                  <pic:blipFill>
                    <a:blip r:embed="rId140">
                      <a:extLst>
                        <a:ext uri="{28A0092B-C50C-407E-A947-70E740481C1C}">
                          <a14:useLocalDpi xmlns:a14="http://schemas.microsoft.com/office/drawing/2010/main" val="0"/>
                        </a:ext>
                      </a:extLst>
                    </a:blip>
                    <a:stretch>
                      <a:fillRect/>
                    </a:stretch>
                  </pic:blipFill>
                  <pic:spPr>
                    <a:xfrm>
                      <a:off x="0" y="0"/>
                      <a:ext cx="6327270" cy="304355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6608" behindDoc="0" locked="0" layoutInCell="1" allowOverlap="1" wp14:anchorId="25A49C4B" wp14:editId="1F58831B">
                <wp:simplePos x="0" y="0"/>
                <wp:positionH relativeFrom="column">
                  <wp:posOffset>-763905</wp:posOffset>
                </wp:positionH>
                <wp:positionV relativeFrom="paragraph">
                  <wp:posOffset>3100705</wp:posOffset>
                </wp:positionV>
                <wp:extent cx="6327140" cy="635"/>
                <wp:effectExtent l="0" t="0" r="0" b="0"/>
                <wp:wrapSquare wrapText="bothSides"/>
                <wp:docPr id="71" name="Zone de texte 71"/>
                <wp:cNvGraphicFramePr/>
                <a:graphic xmlns:a="http://schemas.openxmlformats.org/drawingml/2006/main">
                  <a:graphicData uri="http://schemas.microsoft.com/office/word/2010/wordprocessingShape">
                    <wps:wsp>
                      <wps:cNvSpPr txBox="1"/>
                      <wps:spPr>
                        <a:xfrm>
                          <a:off x="0" y="0"/>
                          <a:ext cx="6327140" cy="635"/>
                        </a:xfrm>
                        <a:prstGeom prst="rect">
                          <a:avLst/>
                        </a:prstGeom>
                        <a:solidFill>
                          <a:prstClr val="white"/>
                        </a:solidFill>
                        <a:ln>
                          <a:noFill/>
                        </a:ln>
                      </wps:spPr>
                      <wps:txbx>
                        <w:txbxContent>
                          <w:p w14:paraId="1592D9A1" w14:textId="35D0F9B5" w:rsidR="007C3A59" w:rsidRPr="00987160" w:rsidRDefault="007C3A59" w:rsidP="00987160">
                            <w:pPr>
                              <w:pStyle w:val="Lgende"/>
                              <w:jc w:val="center"/>
                              <w:rPr>
                                <w:noProof/>
                                <w:color w:val="2F5496" w:themeColor="accent1" w:themeShade="BF"/>
                                <w:sz w:val="28"/>
                                <w:szCs w:val="32"/>
                              </w:rPr>
                            </w:pPr>
                            <w:r w:rsidRPr="00987160">
                              <w:rPr>
                                <w:color w:val="2F5496" w:themeColor="accent1" w:themeShade="BF"/>
                                <w:sz w:val="28"/>
                                <w:szCs w:val="20"/>
                              </w:rPr>
                              <w:t xml:space="preserve">Figure </w:t>
                            </w:r>
                            <w:r w:rsidRPr="00987160">
                              <w:rPr>
                                <w:color w:val="2F5496" w:themeColor="accent1" w:themeShade="BF"/>
                                <w:sz w:val="28"/>
                                <w:szCs w:val="20"/>
                              </w:rPr>
                              <w:fldChar w:fldCharType="begin"/>
                            </w:r>
                            <w:r w:rsidRPr="00987160">
                              <w:rPr>
                                <w:color w:val="2F5496" w:themeColor="accent1" w:themeShade="BF"/>
                                <w:sz w:val="28"/>
                                <w:szCs w:val="20"/>
                              </w:rPr>
                              <w:instrText xml:space="preserve"> SEQ Figure \* ARABIC </w:instrText>
                            </w:r>
                            <w:r w:rsidRPr="00987160">
                              <w:rPr>
                                <w:color w:val="2F5496" w:themeColor="accent1" w:themeShade="BF"/>
                                <w:sz w:val="28"/>
                                <w:szCs w:val="20"/>
                              </w:rPr>
                              <w:fldChar w:fldCharType="separate"/>
                            </w:r>
                            <w:r>
                              <w:rPr>
                                <w:noProof/>
                                <w:color w:val="2F5496" w:themeColor="accent1" w:themeShade="BF"/>
                                <w:sz w:val="28"/>
                                <w:szCs w:val="20"/>
                              </w:rPr>
                              <w:t>11</w:t>
                            </w:r>
                            <w:r w:rsidRPr="00987160">
                              <w:rPr>
                                <w:color w:val="2F5496" w:themeColor="accent1" w:themeShade="BF"/>
                                <w:sz w:val="28"/>
                                <w:szCs w:val="20"/>
                              </w:rPr>
                              <w:fldChar w:fldCharType="end"/>
                            </w:r>
                            <w:r w:rsidRPr="00987160">
                              <w:rPr>
                                <w:color w:val="2F5496" w:themeColor="accent1" w:themeShade="BF"/>
                                <w:sz w:val="28"/>
                                <w:szCs w:val="20"/>
                              </w:rPr>
                              <w:t>: Accueil-équipe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A49C4B" id="Zone de texte 71" o:spid="_x0000_s1073" type="#_x0000_t202" style="position:absolute;margin-left:-60.15pt;margin-top:244.15pt;width:498.2pt;height:.05pt;z-index:251716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" stroked="f">
                <v:textbox style="mso-fit-shape-to-text:t" inset="0,0,0,0">
                  <w:txbxContent>
                    <w:p w14:paraId="1592D9A1" w14:textId="35D0F9B5" w:rsidR="007C3A59" w:rsidRPr="00987160" w:rsidRDefault="007C3A59" w:rsidP="00987160">
                      <w:pPr>
                        <w:pStyle w:val="Lgende"/>
                        <w:jc w:val="center"/>
                        <w:rPr>
                          <w:noProof/>
                          <w:color w:val="2F5496" w:themeColor="accent1" w:themeShade="BF"/>
                          <w:sz w:val="28"/>
                          <w:szCs w:val="32"/>
                        </w:rPr>
                      </w:pPr>
                      <w:r w:rsidRPr="00987160">
                        <w:rPr>
                          <w:color w:val="2F5496" w:themeColor="accent1" w:themeShade="BF"/>
                          <w:sz w:val="28"/>
                          <w:szCs w:val="20"/>
                        </w:rPr>
                        <w:t xml:space="preserve">Figure </w:t>
                      </w:r>
                      <w:r w:rsidRPr="00987160">
                        <w:rPr>
                          <w:color w:val="2F5496" w:themeColor="accent1" w:themeShade="BF"/>
                          <w:sz w:val="28"/>
                          <w:szCs w:val="20"/>
                        </w:rPr>
                        <w:fldChar w:fldCharType="begin"/>
                      </w:r>
                      <w:r w:rsidRPr="00987160">
                        <w:rPr>
                          <w:color w:val="2F5496" w:themeColor="accent1" w:themeShade="BF"/>
                          <w:sz w:val="28"/>
                          <w:szCs w:val="20"/>
                        </w:rPr>
                        <w:instrText xml:space="preserve"> SEQ Figure \* ARABIC </w:instrText>
                      </w:r>
                      <w:r w:rsidRPr="00987160">
                        <w:rPr>
                          <w:color w:val="2F5496" w:themeColor="accent1" w:themeShade="BF"/>
                          <w:sz w:val="28"/>
                          <w:szCs w:val="20"/>
                        </w:rPr>
                        <w:fldChar w:fldCharType="separate"/>
                      </w:r>
                      <w:r>
                        <w:rPr>
                          <w:noProof/>
                          <w:color w:val="2F5496" w:themeColor="accent1" w:themeShade="BF"/>
                          <w:sz w:val="28"/>
                          <w:szCs w:val="20"/>
                        </w:rPr>
                        <w:t>11</w:t>
                      </w:r>
                      <w:r w:rsidRPr="00987160">
                        <w:rPr>
                          <w:color w:val="2F5496" w:themeColor="accent1" w:themeShade="BF"/>
                          <w:sz w:val="28"/>
                          <w:szCs w:val="20"/>
                        </w:rPr>
                        <w:fldChar w:fldCharType="end"/>
                      </w:r>
                      <w:r w:rsidRPr="00987160">
                        <w:rPr>
                          <w:color w:val="2F5496" w:themeColor="accent1" w:themeShade="BF"/>
                          <w:sz w:val="28"/>
                          <w:szCs w:val="20"/>
                        </w:rPr>
                        <w:t>: Accueil-équipe</w:t>
                      </w:r>
                    </w:p>
                  </w:txbxContent>
                </v:textbox>
                <w10:wrap type="square"/>
              </v:shape>
            </w:pict>
          </mc:Fallback>
        </mc:AlternateContent>
      </w:r>
    </w:p>
    <w:p w14:paraId="6A2AF6EC" w14:textId="77777777" w:rsidR="00987160" w:rsidRDefault="00987160">
      <w:pPr>
        <w:suppressAutoHyphens w:val="0"/>
        <w:ind w:right="0"/>
      </w:pPr>
    </w:p>
    <w:p w14:paraId="716DE64B" w14:textId="693C77EE" w:rsidR="008644AD" w:rsidRDefault="00446F4B">
      <w:pPr>
        <w:suppressAutoHyphens w:val="0"/>
        <w:ind w:right="0"/>
      </w:pPr>
      <w:r>
        <w:t xml:space="preserve">Pour </w:t>
      </w:r>
      <w:r w:rsidR="008644AD">
        <w:t>accéder aux différentes plateformes du site on a implémenté une page de login :</w:t>
      </w:r>
    </w:p>
    <w:p w14:paraId="06F8C742" w14:textId="561223E5" w:rsidR="00983CBD" w:rsidRDefault="00983CBD">
      <w:pPr>
        <w:suppressAutoHyphens w:val="0"/>
        <w:ind w:right="0"/>
      </w:pPr>
    </w:p>
    <w:p w14:paraId="676FCB2B" w14:textId="4616F4E4" w:rsidR="00983CBD" w:rsidRDefault="00827D15">
      <w:pPr>
        <w:suppressAutoHyphens w:val="0"/>
        <w:ind w:right="0"/>
      </w:pPr>
      <w:r>
        <w:rPr>
          <w:noProof/>
        </w:rPr>
        <mc:AlternateContent>
          <mc:Choice Requires="wps">
            <w:drawing>
              <wp:anchor distT="0" distB="0" distL="114300" distR="114300" simplePos="0" relativeHeight="251718656" behindDoc="0" locked="0" layoutInCell="1" allowOverlap="1" wp14:anchorId="79BDB0D5" wp14:editId="06ACCC4A">
                <wp:simplePos x="0" y="0"/>
                <wp:positionH relativeFrom="column">
                  <wp:posOffset>-753745</wp:posOffset>
                </wp:positionH>
                <wp:positionV relativeFrom="paragraph">
                  <wp:posOffset>3028315</wp:posOffset>
                </wp:positionV>
                <wp:extent cx="6198235" cy="635"/>
                <wp:effectExtent l="0" t="0" r="0" b="0"/>
                <wp:wrapSquare wrapText="bothSides"/>
                <wp:docPr id="72" name="Zone de texte 72"/>
                <wp:cNvGraphicFramePr/>
                <a:graphic xmlns:a="http://schemas.openxmlformats.org/drawingml/2006/main">
                  <a:graphicData uri="http://schemas.microsoft.com/office/word/2010/wordprocessingShape">
                    <wps:wsp>
                      <wps:cNvSpPr txBox="1"/>
                      <wps:spPr>
                        <a:xfrm>
                          <a:off x="0" y="0"/>
                          <a:ext cx="6198235" cy="635"/>
                        </a:xfrm>
                        <a:prstGeom prst="rect">
                          <a:avLst/>
                        </a:prstGeom>
                        <a:solidFill>
                          <a:prstClr val="white"/>
                        </a:solidFill>
                        <a:ln>
                          <a:noFill/>
                        </a:ln>
                      </wps:spPr>
                      <wps:txbx>
                        <w:txbxContent>
                          <w:p w14:paraId="592A47F2" w14:textId="46AA1046" w:rsidR="007C3A59" w:rsidRPr="00827D15" w:rsidRDefault="007C3A59" w:rsidP="00827D15">
                            <w:pPr>
                              <w:pStyle w:val="Lgende"/>
                              <w:jc w:val="center"/>
                              <w:rPr>
                                <w:noProof/>
                                <w:color w:val="2F5496" w:themeColor="accent1" w:themeShade="BF"/>
                                <w:sz w:val="28"/>
                                <w:szCs w:val="32"/>
                              </w:rPr>
                            </w:pPr>
                            <w:r w:rsidRPr="00827D15">
                              <w:rPr>
                                <w:color w:val="2F5496" w:themeColor="accent1" w:themeShade="BF"/>
                                <w:sz w:val="28"/>
                                <w:szCs w:val="20"/>
                              </w:rPr>
                              <w:t xml:space="preserve">Figure </w:t>
                            </w:r>
                            <w:r w:rsidRPr="00827D15">
                              <w:rPr>
                                <w:color w:val="2F5496" w:themeColor="accent1" w:themeShade="BF"/>
                                <w:sz w:val="28"/>
                                <w:szCs w:val="20"/>
                              </w:rPr>
                              <w:fldChar w:fldCharType="begin"/>
                            </w:r>
                            <w:r w:rsidRPr="00827D15">
                              <w:rPr>
                                <w:color w:val="2F5496" w:themeColor="accent1" w:themeShade="BF"/>
                                <w:sz w:val="28"/>
                                <w:szCs w:val="20"/>
                              </w:rPr>
                              <w:instrText xml:space="preserve"> SEQ Figure \* ARABIC </w:instrText>
                            </w:r>
                            <w:r w:rsidRPr="00827D15">
                              <w:rPr>
                                <w:color w:val="2F5496" w:themeColor="accent1" w:themeShade="BF"/>
                                <w:sz w:val="28"/>
                                <w:szCs w:val="20"/>
                              </w:rPr>
                              <w:fldChar w:fldCharType="separate"/>
                            </w:r>
                            <w:r w:rsidRPr="00827D15">
                              <w:rPr>
                                <w:noProof/>
                                <w:color w:val="2F5496" w:themeColor="accent1" w:themeShade="BF"/>
                                <w:sz w:val="28"/>
                                <w:szCs w:val="20"/>
                              </w:rPr>
                              <w:t>12</w:t>
                            </w:r>
                            <w:r w:rsidRPr="00827D15">
                              <w:rPr>
                                <w:color w:val="2F5496" w:themeColor="accent1" w:themeShade="BF"/>
                                <w:sz w:val="28"/>
                                <w:szCs w:val="20"/>
                              </w:rPr>
                              <w:fldChar w:fldCharType="end"/>
                            </w:r>
                            <w:r w:rsidRPr="00827D15">
                              <w:rPr>
                                <w:color w:val="2F5496" w:themeColor="accent1" w:themeShade="BF"/>
                                <w:sz w:val="28"/>
                                <w:szCs w:val="20"/>
                              </w:rPr>
                              <w:t>:Page de connexion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DB0D5" id="Zone de texte 72" o:spid="_x0000_s1074" type="#_x0000_t202" style="position:absolute;margin-left:-59.35pt;margin-top:238.45pt;width:488.05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" stroked="f">
                <v:textbox style="mso-fit-shape-to-text:t" inset="0,0,0,0">
                  <w:txbxContent>
                    <w:p w14:paraId="592A47F2" w14:textId="46AA1046" w:rsidR="007C3A59" w:rsidRPr="00827D15" w:rsidRDefault="007C3A59" w:rsidP="00827D15">
                      <w:pPr>
                        <w:pStyle w:val="Lgende"/>
                        <w:jc w:val="center"/>
                        <w:rPr>
                          <w:noProof/>
                          <w:color w:val="2F5496" w:themeColor="accent1" w:themeShade="BF"/>
                          <w:sz w:val="28"/>
                          <w:szCs w:val="32"/>
                        </w:rPr>
                      </w:pPr>
                      <w:r w:rsidRPr="00827D15">
                        <w:rPr>
                          <w:color w:val="2F5496" w:themeColor="accent1" w:themeShade="BF"/>
                          <w:sz w:val="28"/>
                          <w:szCs w:val="20"/>
                        </w:rPr>
                        <w:t xml:space="preserve">Figure </w:t>
                      </w:r>
                      <w:r w:rsidRPr="00827D15">
                        <w:rPr>
                          <w:color w:val="2F5496" w:themeColor="accent1" w:themeShade="BF"/>
                          <w:sz w:val="28"/>
                          <w:szCs w:val="20"/>
                        </w:rPr>
                        <w:fldChar w:fldCharType="begin"/>
                      </w:r>
                      <w:r w:rsidRPr="00827D15">
                        <w:rPr>
                          <w:color w:val="2F5496" w:themeColor="accent1" w:themeShade="BF"/>
                          <w:sz w:val="28"/>
                          <w:szCs w:val="20"/>
                        </w:rPr>
                        <w:instrText xml:space="preserve"> SEQ Figure \* ARABIC </w:instrText>
                      </w:r>
                      <w:r w:rsidRPr="00827D15">
                        <w:rPr>
                          <w:color w:val="2F5496" w:themeColor="accent1" w:themeShade="BF"/>
                          <w:sz w:val="28"/>
                          <w:szCs w:val="20"/>
                        </w:rPr>
                        <w:fldChar w:fldCharType="separate"/>
                      </w:r>
                      <w:r w:rsidRPr="00827D15">
                        <w:rPr>
                          <w:noProof/>
                          <w:color w:val="2F5496" w:themeColor="accent1" w:themeShade="BF"/>
                          <w:sz w:val="28"/>
                          <w:szCs w:val="20"/>
                        </w:rPr>
                        <w:t>12</w:t>
                      </w:r>
                      <w:r w:rsidRPr="00827D15">
                        <w:rPr>
                          <w:color w:val="2F5496" w:themeColor="accent1" w:themeShade="BF"/>
                          <w:sz w:val="28"/>
                          <w:szCs w:val="20"/>
                        </w:rPr>
                        <w:fldChar w:fldCharType="end"/>
                      </w:r>
                      <w:r w:rsidRPr="00827D15">
                        <w:rPr>
                          <w:color w:val="2F5496" w:themeColor="accent1" w:themeShade="BF"/>
                          <w:sz w:val="28"/>
                          <w:szCs w:val="20"/>
                        </w:rPr>
                        <w:t>:Page de connexion</w:t>
                      </w:r>
                    </w:p>
                  </w:txbxContent>
                </v:textbox>
                <w10:wrap type="square"/>
              </v:shape>
            </w:pict>
          </mc:Fallback>
        </mc:AlternateContent>
      </w:r>
      <w:r w:rsidR="00983CBD">
        <w:rPr>
          <w:noProof/>
        </w:rPr>
        <w:drawing>
          <wp:anchor distT="0" distB="0" distL="114300" distR="114300" simplePos="0" relativeHeight="251711488" behindDoc="0" locked="0" layoutInCell="1" allowOverlap="1" wp14:anchorId="24976AB7" wp14:editId="1B9CD480">
            <wp:simplePos x="0" y="0"/>
            <wp:positionH relativeFrom="column">
              <wp:posOffset>-753745</wp:posOffset>
            </wp:positionH>
            <wp:positionV relativeFrom="paragraph">
              <wp:posOffset>0</wp:posOffset>
            </wp:positionV>
            <wp:extent cx="6198235" cy="2971165"/>
            <wp:effectExtent l="0" t="0" r="0" b="635"/>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onnexion.PNG"/>
                    <pic:cNvPicPr/>
                  </pic:nvPicPr>
                  <pic:blipFill>
                    <a:blip r:embed="rId141">
                      <a:extLst>
                        <a:ext uri="{28A0092B-C50C-407E-A947-70E740481C1C}">
                          <a14:useLocalDpi xmlns:a14="http://schemas.microsoft.com/office/drawing/2010/main" val="0"/>
                        </a:ext>
                      </a:extLst>
                    </a:blip>
                    <a:stretch>
                      <a:fillRect/>
                    </a:stretch>
                  </pic:blipFill>
                  <pic:spPr>
                    <a:xfrm>
                      <a:off x="0" y="0"/>
                      <a:ext cx="6198235" cy="2971165"/>
                    </a:xfrm>
                    <a:prstGeom prst="rect">
                      <a:avLst/>
                    </a:prstGeom>
                  </pic:spPr>
                </pic:pic>
              </a:graphicData>
            </a:graphic>
            <wp14:sizeRelH relativeFrom="margin">
              <wp14:pctWidth>0</wp14:pctWidth>
            </wp14:sizeRelH>
            <wp14:sizeRelV relativeFrom="margin">
              <wp14:pctHeight>0</wp14:pctHeight>
            </wp14:sizeRelV>
          </wp:anchor>
        </w:drawing>
      </w:r>
    </w:p>
    <w:p w14:paraId="2D3A31A1" w14:textId="77777777" w:rsidR="00827D15" w:rsidRDefault="00827D15" w:rsidP="00827D15">
      <w:pPr>
        <w:pStyle w:val="Titre1"/>
      </w:pPr>
    </w:p>
    <w:p w14:paraId="509BAE6C" w14:textId="1864D37A" w:rsidR="0032383F" w:rsidRPr="00827D15" w:rsidRDefault="0032383F" w:rsidP="00827D15">
      <w:pPr>
        <w:pStyle w:val="Titre1"/>
      </w:pPr>
      <w:bookmarkStart w:id="56" w:name="_Toc19963388"/>
      <w:r w:rsidRPr="00FE4C30">
        <w:t xml:space="preserve">Coté </w:t>
      </w:r>
      <w:r w:rsidR="00683951">
        <w:t>d’</w:t>
      </w:r>
      <w:r w:rsidRPr="00FE4C30">
        <w:t>administra</w:t>
      </w:r>
      <w:r w:rsidR="00914031">
        <w:t>tif</w:t>
      </w:r>
      <w:r w:rsidRPr="00FE4C30">
        <w:t> :</w:t>
      </w:r>
      <w:bookmarkEnd w:id="56"/>
    </w:p>
    <w:p w14:paraId="7B73307D" w14:textId="0D1834AF" w:rsidR="00B72770" w:rsidRDefault="00B72770" w:rsidP="00654340"/>
    <w:p w14:paraId="63CD95F7" w14:textId="77777777" w:rsidR="00E62306" w:rsidRDefault="009F05E0" w:rsidP="009F05E0">
      <w:pPr>
        <w:rPr>
          <w:rFonts w:cstheme="majorBidi"/>
          <w:color w:val="000000" w:themeColor="text1"/>
          <w:szCs w:val="24"/>
        </w:rPr>
      </w:pPr>
      <w:r>
        <w:rPr>
          <w:rFonts w:cstheme="majorBidi"/>
          <w:color w:val="000000" w:themeColor="text1"/>
          <w:szCs w:val="24"/>
        </w:rPr>
        <w:t>Nous commençons par présenter la mise en œuvre du coté d’administration que nous suivrons par la réalisation du coté patient.</w:t>
      </w:r>
    </w:p>
    <w:p w14:paraId="272E536C" w14:textId="0C15649C" w:rsidR="00F00578" w:rsidRDefault="00F00578" w:rsidP="00F00578">
      <w:r>
        <w:t>La secrétaire peut :</w:t>
      </w:r>
    </w:p>
    <w:p w14:paraId="0F1830A3" w14:textId="4525A93C" w:rsidR="00F00578" w:rsidRDefault="00F00578" w:rsidP="00F00578">
      <w:pPr>
        <w:pStyle w:val="Paragraphedeliste"/>
        <w:numPr>
          <w:ilvl w:val="0"/>
          <w:numId w:val="30"/>
        </w:numPr>
      </w:pPr>
      <w:r>
        <w:t>Voir son profil.</w:t>
      </w:r>
    </w:p>
    <w:p w14:paraId="50DA4E65" w14:textId="310BF378" w:rsidR="00F00578" w:rsidRDefault="00F00578" w:rsidP="00F00578">
      <w:pPr>
        <w:pStyle w:val="Paragraphedeliste"/>
        <w:numPr>
          <w:ilvl w:val="0"/>
          <w:numId w:val="30"/>
        </w:numPr>
      </w:pPr>
      <w:r>
        <w:t>Gérer les rendez-vous.</w:t>
      </w:r>
    </w:p>
    <w:p w14:paraId="32880F65" w14:textId="4C0B7D89" w:rsidR="00F00578" w:rsidRDefault="00FF076D" w:rsidP="00F00578">
      <w:pPr>
        <w:pStyle w:val="Paragraphedeliste"/>
        <w:numPr>
          <w:ilvl w:val="0"/>
          <w:numId w:val="30"/>
        </w:numPr>
      </w:pPr>
      <w:r>
        <w:t>Ajouter, modifier, supprimer</w:t>
      </w:r>
      <w:r w:rsidR="00F00578">
        <w:t xml:space="preserve"> des patients.</w:t>
      </w:r>
    </w:p>
    <w:p w14:paraId="581CAD8C" w14:textId="4E5F5CAE" w:rsidR="00F00578" w:rsidRDefault="00F00578" w:rsidP="00F00578">
      <w:pPr>
        <w:pStyle w:val="Paragraphedeliste"/>
        <w:numPr>
          <w:ilvl w:val="0"/>
          <w:numId w:val="30"/>
        </w:numPr>
      </w:pPr>
      <w:r>
        <w:t xml:space="preserve">Voir les dossiers des </w:t>
      </w:r>
      <w:r w:rsidR="00FF076D">
        <w:t>patients.</w:t>
      </w:r>
    </w:p>
    <w:p w14:paraId="5B1AE4A6" w14:textId="4A2BAF3F" w:rsidR="00F00578" w:rsidRDefault="00F00578" w:rsidP="00F00578">
      <w:pPr>
        <w:pStyle w:val="Paragraphedeliste"/>
        <w:numPr>
          <w:ilvl w:val="0"/>
          <w:numId w:val="30"/>
        </w:numPr>
      </w:pPr>
      <w:r>
        <w:t xml:space="preserve">Créer </w:t>
      </w:r>
      <w:r w:rsidR="00FF076D">
        <w:t xml:space="preserve">des nouveaux dossiers et ajouter des diagnostique avec les rapports des médecins de la clinique si ces </w:t>
      </w:r>
      <w:r w:rsidR="00FF076D">
        <w:rPr>
          <w:rFonts w:cstheme="majorBidi"/>
          <w:color w:val="000000" w:themeColor="text1"/>
          <w:szCs w:val="24"/>
        </w:rPr>
        <w:t>derniers n’ont pas le temp de le faire</w:t>
      </w:r>
      <w:r w:rsidR="00FF076D">
        <w:t>.</w:t>
      </w:r>
    </w:p>
    <w:p w14:paraId="0CB6165B" w14:textId="2AEDE1EF" w:rsidR="00ED39BA" w:rsidRDefault="001D2314" w:rsidP="00ED39BA">
      <w:pPr>
        <w:rPr>
          <w:rFonts w:cstheme="majorBidi"/>
          <w:b/>
          <w:bCs/>
          <w:color w:val="2F5496" w:themeColor="accent1" w:themeShade="BF"/>
          <w:sz w:val="28"/>
        </w:rPr>
      </w:pPr>
      <w:r>
        <w:rPr>
          <w:noProof/>
        </w:rPr>
        <mc:AlternateContent>
          <mc:Choice Requires="wps">
            <w:drawing>
              <wp:anchor distT="0" distB="0" distL="114300" distR="114300" simplePos="0" relativeHeight="251706368" behindDoc="0" locked="0" layoutInCell="1" allowOverlap="1" wp14:anchorId="03015888" wp14:editId="27F7DE40">
                <wp:simplePos x="0" y="0"/>
                <wp:positionH relativeFrom="column">
                  <wp:posOffset>-480695</wp:posOffset>
                </wp:positionH>
                <wp:positionV relativeFrom="paragraph">
                  <wp:posOffset>3636645</wp:posOffset>
                </wp:positionV>
                <wp:extent cx="5765165" cy="635"/>
                <wp:effectExtent l="0" t="0" r="0" b="0"/>
                <wp:wrapSquare wrapText="bothSides"/>
                <wp:docPr id="66" name="Zone de texte 66"/>
                <wp:cNvGraphicFramePr/>
                <a:graphic xmlns:a="http://schemas.openxmlformats.org/drawingml/2006/main">
                  <a:graphicData uri="http://schemas.microsoft.com/office/word/2010/wordprocessingShape">
                    <wps:wsp>
                      <wps:cNvSpPr txBox="1"/>
                      <wps:spPr>
                        <a:xfrm>
                          <a:off x="0" y="0"/>
                          <a:ext cx="5765165" cy="635"/>
                        </a:xfrm>
                        <a:prstGeom prst="rect">
                          <a:avLst/>
                        </a:prstGeom>
                        <a:solidFill>
                          <a:prstClr val="white"/>
                        </a:solidFill>
                        <a:ln>
                          <a:noFill/>
                        </a:ln>
                      </wps:spPr>
                      <wps:txbx>
                        <w:txbxContent>
                          <w:p w14:paraId="65A20F61" w14:textId="4DCC3EA3" w:rsidR="007C3A59" w:rsidRPr="001D2314" w:rsidRDefault="007C3A59" w:rsidP="001D2314">
                            <w:pPr>
                              <w:pStyle w:val="Lgende"/>
                              <w:jc w:val="center"/>
                              <w:rPr>
                                <w:rFonts w:cstheme="majorBidi"/>
                                <w:b/>
                                <w:bCs/>
                                <w:noProof/>
                                <w:color w:val="2F5496" w:themeColor="accent1" w:themeShade="BF"/>
                                <w:sz w:val="28"/>
                                <w:szCs w:val="28"/>
                              </w:rPr>
                            </w:pPr>
                            <w:bookmarkStart w:id="57" w:name="_Toc19909524"/>
                            <w:r w:rsidRPr="001D2314">
                              <w:rPr>
                                <w:color w:val="2F5496" w:themeColor="accent1" w:themeShade="BF"/>
                                <w:sz w:val="28"/>
                                <w:szCs w:val="28"/>
                              </w:rPr>
                              <w:t xml:space="preserve">Figure </w:t>
                            </w:r>
                            <w:r w:rsidRPr="001D2314">
                              <w:rPr>
                                <w:color w:val="2F5496" w:themeColor="accent1" w:themeShade="BF"/>
                                <w:sz w:val="28"/>
                                <w:szCs w:val="28"/>
                              </w:rPr>
                              <w:fldChar w:fldCharType="begin"/>
                            </w:r>
                            <w:r w:rsidRPr="001D2314">
                              <w:rPr>
                                <w:color w:val="2F5496" w:themeColor="accent1" w:themeShade="BF"/>
                                <w:sz w:val="28"/>
                                <w:szCs w:val="28"/>
                              </w:rPr>
                              <w:instrText xml:space="preserve"> SEQ Figure \* ARABIC </w:instrText>
                            </w:r>
                            <w:r w:rsidRPr="001D2314">
                              <w:rPr>
                                <w:color w:val="2F5496" w:themeColor="accent1" w:themeShade="BF"/>
                                <w:sz w:val="28"/>
                                <w:szCs w:val="28"/>
                              </w:rPr>
                              <w:fldChar w:fldCharType="separate"/>
                            </w:r>
                            <w:r>
                              <w:rPr>
                                <w:noProof/>
                                <w:color w:val="2F5496" w:themeColor="accent1" w:themeShade="BF"/>
                                <w:sz w:val="28"/>
                                <w:szCs w:val="28"/>
                              </w:rPr>
                              <w:t>13</w:t>
                            </w:r>
                            <w:r w:rsidRPr="001D2314">
                              <w:rPr>
                                <w:color w:val="2F5496" w:themeColor="accent1" w:themeShade="BF"/>
                                <w:sz w:val="28"/>
                                <w:szCs w:val="28"/>
                              </w:rPr>
                              <w:fldChar w:fldCharType="end"/>
                            </w:r>
                            <w:r w:rsidRPr="001D2314">
                              <w:rPr>
                                <w:color w:val="2F5496" w:themeColor="accent1" w:themeShade="BF"/>
                                <w:sz w:val="28"/>
                                <w:szCs w:val="28"/>
                              </w:rPr>
                              <w:t>: Coté administrateur "secrétaire "</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015888" id="Zone de texte 66" o:spid="_x0000_s1075" type="#_x0000_t202" style="position:absolute;margin-left:-37.85pt;margin-top:286.35pt;width:453.9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" stroked="f">
                <v:textbox style="mso-fit-shape-to-text:t" inset="0,0,0,0">
                  <w:txbxContent>
                    <w:p w14:paraId="65A20F61" w14:textId="4DCC3EA3" w:rsidR="007C3A59" w:rsidRPr="001D2314" w:rsidRDefault="007C3A59" w:rsidP="001D2314">
                      <w:pPr>
                        <w:pStyle w:val="Lgende"/>
                        <w:jc w:val="center"/>
                        <w:rPr>
                          <w:rFonts w:cstheme="majorBidi"/>
                          <w:b/>
                          <w:bCs/>
                          <w:noProof/>
                          <w:color w:val="2F5496" w:themeColor="accent1" w:themeShade="BF"/>
                          <w:sz w:val="28"/>
                          <w:szCs w:val="28"/>
                        </w:rPr>
                      </w:pPr>
                      <w:bookmarkStart w:id="58" w:name="_Toc19909524"/>
                      <w:r w:rsidRPr="001D2314">
                        <w:rPr>
                          <w:color w:val="2F5496" w:themeColor="accent1" w:themeShade="BF"/>
                          <w:sz w:val="28"/>
                          <w:szCs w:val="28"/>
                        </w:rPr>
                        <w:t xml:space="preserve">Figure </w:t>
                      </w:r>
                      <w:r w:rsidRPr="001D2314">
                        <w:rPr>
                          <w:color w:val="2F5496" w:themeColor="accent1" w:themeShade="BF"/>
                          <w:sz w:val="28"/>
                          <w:szCs w:val="28"/>
                        </w:rPr>
                        <w:fldChar w:fldCharType="begin"/>
                      </w:r>
                      <w:r w:rsidRPr="001D2314">
                        <w:rPr>
                          <w:color w:val="2F5496" w:themeColor="accent1" w:themeShade="BF"/>
                          <w:sz w:val="28"/>
                          <w:szCs w:val="28"/>
                        </w:rPr>
                        <w:instrText xml:space="preserve"> SEQ Figure \* ARABIC </w:instrText>
                      </w:r>
                      <w:r w:rsidRPr="001D2314">
                        <w:rPr>
                          <w:color w:val="2F5496" w:themeColor="accent1" w:themeShade="BF"/>
                          <w:sz w:val="28"/>
                          <w:szCs w:val="28"/>
                        </w:rPr>
                        <w:fldChar w:fldCharType="separate"/>
                      </w:r>
                      <w:r>
                        <w:rPr>
                          <w:noProof/>
                          <w:color w:val="2F5496" w:themeColor="accent1" w:themeShade="BF"/>
                          <w:sz w:val="28"/>
                          <w:szCs w:val="28"/>
                        </w:rPr>
                        <w:t>13</w:t>
                      </w:r>
                      <w:r w:rsidRPr="001D2314">
                        <w:rPr>
                          <w:color w:val="2F5496" w:themeColor="accent1" w:themeShade="BF"/>
                          <w:sz w:val="28"/>
                          <w:szCs w:val="28"/>
                        </w:rPr>
                        <w:fldChar w:fldCharType="end"/>
                      </w:r>
                      <w:r w:rsidRPr="001D2314">
                        <w:rPr>
                          <w:color w:val="2F5496" w:themeColor="accent1" w:themeShade="BF"/>
                          <w:sz w:val="28"/>
                          <w:szCs w:val="28"/>
                        </w:rPr>
                        <w:t>: Coté administrateur "secrétaire "</w:t>
                      </w:r>
                      <w:bookmarkEnd w:id="58"/>
                    </w:p>
                  </w:txbxContent>
                </v:textbox>
                <w10:wrap type="square"/>
              </v:shape>
            </w:pict>
          </mc:Fallback>
        </mc:AlternateContent>
      </w:r>
      <w:r w:rsidR="000965DF">
        <w:rPr>
          <w:rFonts w:cstheme="majorBidi"/>
          <w:b/>
          <w:bCs/>
          <w:noProof/>
          <w:color w:val="2F5496" w:themeColor="accent1" w:themeShade="BF"/>
          <w:sz w:val="28"/>
        </w:rPr>
        <w:drawing>
          <wp:anchor distT="0" distB="0" distL="114300" distR="114300" simplePos="0" relativeHeight="251677696" behindDoc="0" locked="0" layoutInCell="1" allowOverlap="1" wp14:anchorId="2CD8FA69" wp14:editId="673BDE2A">
            <wp:simplePos x="0" y="0"/>
            <wp:positionH relativeFrom="column">
              <wp:posOffset>-480695</wp:posOffset>
            </wp:positionH>
            <wp:positionV relativeFrom="paragraph">
              <wp:posOffset>464820</wp:posOffset>
            </wp:positionV>
            <wp:extent cx="5765346" cy="3114675"/>
            <wp:effectExtent l="0" t="0" r="6985" b="0"/>
            <wp:wrapSquare wrapText="bothSides"/>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ercr.PNG"/>
                    <pic:cNvPicPr/>
                  </pic:nvPicPr>
                  <pic:blipFill>
                    <a:blip r:embed="rId142">
                      <a:extLst>
                        <a:ext uri="{28A0092B-C50C-407E-A947-70E740481C1C}">
                          <a14:useLocalDpi xmlns:a14="http://schemas.microsoft.com/office/drawing/2010/main" val="0"/>
                        </a:ext>
                      </a:extLst>
                    </a:blip>
                    <a:stretch>
                      <a:fillRect/>
                    </a:stretch>
                  </pic:blipFill>
                  <pic:spPr>
                    <a:xfrm>
                      <a:off x="0" y="0"/>
                      <a:ext cx="5765346" cy="3114675"/>
                    </a:xfrm>
                    <a:prstGeom prst="rect">
                      <a:avLst/>
                    </a:prstGeom>
                  </pic:spPr>
                </pic:pic>
              </a:graphicData>
            </a:graphic>
          </wp:anchor>
        </w:drawing>
      </w:r>
    </w:p>
    <w:p w14:paraId="30E24F7A" w14:textId="121BBF32" w:rsidR="00ED39BA" w:rsidRDefault="00ED39BA" w:rsidP="00ED39BA">
      <w:pPr>
        <w:rPr>
          <w:rFonts w:cstheme="majorBidi"/>
          <w:b/>
          <w:bCs/>
          <w:color w:val="2F5496" w:themeColor="accent1" w:themeShade="BF"/>
          <w:sz w:val="28"/>
        </w:rPr>
      </w:pPr>
    </w:p>
    <w:p w14:paraId="77EAC02C" w14:textId="569B687B" w:rsidR="00ED39BA" w:rsidRDefault="00427EB6" w:rsidP="00427EB6">
      <w:pPr>
        <w:jc w:val="center"/>
        <w:rPr>
          <w:rFonts w:cstheme="majorBidi"/>
          <w:b/>
          <w:bCs/>
          <w:color w:val="2F5496" w:themeColor="accent1" w:themeShade="BF"/>
          <w:sz w:val="28"/>
        </w:rPr>
      </w:pPr>
      <w:r>
        <w:rPr>
          <w:rFonts w:cstheme="majorBidi"/>
          <w:b/>
          <w:bCs/>
          <w:color w:val="2F5496" w:themeColor="accent1" w:themeShade="BF"/>
          <w:sz w:val="28"/>
        </w:rPr>
        <w:lastRenderedPageBreak/>
        <w:t xml:space="preserve">           </w:t>
      </w:r>
    </w:p>
    <w:p w14:paraId="67E1925E" w14:textId="4CA237BB" w:rsidR="005B2700" w:rsidRDefault="00F00578" w:rsidP="00EF385B">
      <w:pPr>
        <w:pStyle w:val="Titre2"/>
      </w:pPr>
      <w:bookmarkStart w:id="59" w:name="_Toc19963389"/>
      <w:r w:rsidRPr="00FE4C30">
        <w:t xml:space="preserve">Coté </w:t>
      </w:r>
      <w:r>
        <w:t>médecin</w:t>
      </w:r>
      <w:r w:rsidR="00427EB6">
        <w:t> </w:t>
      </w:r>
      <w:r w:rsidRPr="00FE4C30">
        <w:t>:</w:t>
      </w:r>
      <w:bookmarkEnd w:id="59"/>
    </w:p>
    <w:p w14:paraId="06696AE9" w14:textId="46DA6CC8" w:rsidR="00F00578" w:rsidRDefault="00F00578" w:rsidP="00F00578">
      <w:r>
        <w:t>Les médecins peuvent</w:t>
      </w:r>
      <w:r w:rsidR="00427EB6">
        <w:t> </w:t>
      </w:r>
      <w:r>
        <w:t>:</w:t>
      </w:r>
    </w:p>
    <w:p w14:paraId="77CA1E7B" w14:textId="1D7D43A6" w:rsidR="00F00578" w:rsidRDefault="00F00578" w:rsidP="00F00578">
      <w:pPr>
        <w:pStyle w:val="Paragraphedeliste"/>
        <w:numPr>
          <w:ilvl w:val="0"/>
          <w:numId w:val="29"/>
        </w:numPr>
      </w:pPr>
      <w:r>
        <w:t>Voir son profil.</w:t>
      </w:r>
    </w:p>
    <w:p w14:paraId="19CCC2AE" w14:textId="6D3D060A" w:rsidR="00F00578" w:rsidRDefault="00F00578" w:rsidP="00F00578">
      <w:pPr>
        <w:pStyle w:val="Paragraphedeliste"/>
        <w:numPr>
          <w:ilvl w:val="0"/>
          <w:numId w:val="29"/>
        </w:numPr>
      </w:pPr>
      <w:r>
        <w:t>Ajouter des diagnostique à un dossier.</w:t>
      </w:r>
    </w:p>
    <w:p w14:paraId="3F62172C" w14:textId="4C3E72A3" w:rsidR="00401CCB" w:rsidRDefault="00F00578" w:rsidP="00FF076D">
      <w:pPr>
        <w:pStyle w:val="Paragraphedeliste"/>
        <w:numPr>
          <w:ilvl w:val="0"/>
          <w:numId w:val="29"/>
        </w:numPr>
      </w:pPr>
      <w:r>
        <w:t>Créer de nouveaux dossiers.</w:t>
      </w:r>
    </w:p>
    <w:p w14:paraId="12C0B301" w14:textId="34E136A1" w:rsidR="005B2700" w:rsidRDefault="005B2700" w:rsidP="005B2700"/>
    <w:p w14:paraId="3EF995A1" w14:textId="0D5D11EE" w:rsidR="005B2700" w:rsidRDefault="005B2700" w:rsidP="005B2700"/>
    <w:p w14:paraId="560846C3" w14:textId="477D92F3" w:rsidR="005B2700" w:rsidRDefault="001D2314" w:rsidP="005B2700">
      <w:r>
        <w:rPr>
          <w:noProof/>
        </w:rPr>
        <mc:AlternateContent>
          <mc:Choice Requires="wps">
            <w:drawing>
              <wp:anchor distT="0" distB="0" distL="114300" distR="114300" simplePos="0" relativeHeight="251708416" behindDoc="0" locked="0" layoutInCell="1" allowOverlap="1" wp14:anchorId="377B5370" wp14:editId="01C8E265">
                <wp:simplePos x="0" y="0"/>
                <wp:positionH relativeFrom="column">
                  <wp:posOffset>-516255</wp:posOffset>
                </wp:positionH>
                <wp:positionV relativeFrom="paragraph">
                  <wp:posOffset>3324860</wp:posOffset>
                </wp:positionV>
                <wp:extent cx="5800725" cy="635"/>
                <wp:effectExtent l="0" t="0" r="0" b="0"/>
                <wp:wrapSquare wrapText="bothSides"/>
                <wp:docPr id="67" name="Zone de texte 67"/>
                <wp:cNvGraphicFramePr/>
                <a:graphic xmlns:a="http://schemas.openxmlformats.org/drawingml/2006/main">
                  <a:graphicData uri="http://schemas.microsoft.com/office/word/2010/wordprocessingShape">
                    <wps:wsp>
                      <wps:cNvSpPr txBox="1"/>
                      <wps:spPr>
                        <a:xfrm>
                          <a:off x="0" y="0"/>
                          <a:ext cx="5800725" cy="635"/>
                        </a:xfrm>
                        <a:prstGeom prst="rect">
                          <a:avLst/>
                        </a:prstGeom>
                        <a:solidFill>
                          <a:prstClr val="white"/>
                        </a:solidFill>
                        <a:ln>
                          <a:noFill/>
                        </a:ln>
                      </wps:spPr>
                      <wps:txbx>
                        <w:txbxContent>
                          <w:p w14:paraId="754E455B" w14:textId="250E4BBC" w:rsidR="007C3A59" w:rsidRPr="001D2314" w:rsidRDefault="007C3A59" w:rsidP="001D2314">
                            <w:pPr>
                              <w:pStyle w:val="Lgende"/>
                              <w:jc w:val="center"/>
                              <w:rPr>
                                <w:noProof/>
                                <w:color w:val="2F5496" w:themeColor="accent1" w:themeShade="BF"/>
                                <w:sz w:val="28"/>
                                <w:szCs w:val="32"/>
                              </w:rPr>
                            </w:pPr>
                            <w:bookmarkStart w:id="60" w:name="_Toc19909525"/>
                            <w:r w:rsidRPr="001D2314">
                              <w:rPr>
                                <w:color w:val="2F5496" w:themeColor="accent1" w:themeShade="BF"/>
                                <w:sz w:val="28"/>
                                <w:szCs w:val="20"/>
                              </w:rPr>
                              <w:t xml:space="preserve">Figure </w:t>
                            </w:r>
                            <w:r w:rsidRPr="001D2314">
                              <w:rPr>
                                <w:color w:val="2F5496" w:themeColor="accent1" w:themeShade="BF"/>
                                <w:sz w:val="28"/>
                                <w:szCs w:val="20"/>
                              </w:rPr>
                              <w:fldChar w:fldCharType="begin"/>
                            </w:r>
                            <w:r w:rsidRPr="001D2314">
                              <w:rPr>
                                <w:color w:val="2F5496" w:themeColor="accent1" w:themeShade="BF"/>
                                <w:sz w:val="28"/>
                                <w:szCs w:val="20"/>
                              </w:rPr>
                              <w:instrText xml:space="preserve"> SEQ Figure \* ARABIC </w:instrText>
                            </w:r>
                            <w:r w:rsidRPr="001D2314">
                              <w:rPr>
                                <w:color w:val="2F5496" w:themeColor="accent1" w:themeShade="BF"/>
                                <w:sz w:val="28"/>
                                <w:szCs w:val="20"/>
                              </w:rPr>
                              <w:fldChar w:fldCharType="separate"/>
                            </w:r>
                            <w:r>
                              <w:rPr>
                                <w:noProof/>
                                <w:color w:val="2F5496" w:themeColor="accent1" w:themeShade="BF"/>
                                <w:sz w:val="28"/>
                                <w:szCs w:val="20"/>
                              </w:rPr>
                              <w:t>14</w:t>
                            </w:r>
                            <w:r w:rsidRPr="001D2314">
                              <w:rPr>
                                <w:color w:val="2F5496" w:themeColor="accent1" w:themeShade="BF"/>
                                <w:sz w:val="28"/>
                                <w:szCs w:val="20"/>
                              </w:rPr>
                              <w:fldChar w:fldCharType="end"/>
                            </w:r>
                            <w:r w:rsidRPr="001D2314">
                              <w:rPr>
                                <w:color w:val="2F5496" w:themeColor="accent1" w:themeShade="BF"/>
                                <w:sz w:val="28"/>
                                <w:szCs w:val="20"/>
                              </w:rPr>
                              <w:t>: Page de contrôle du médecin</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B5370" id="Zone de texte 67" o:spid="_x0000_s1076" type="#_x0000_t202" style="position:absolute;margin-left:-40.65pt;margin-top:261.8pt;width:456.75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" stroked="f">
                <v:textbox style="mso-fit-shape-to-text:t" inset="0,0,0,0">
                  <w:txbxContent>
                    <w:p w14:paraId="754E455B" w14:textId="250E4BBC" w:rsidR="007C3A59" w:rsidRPr="001D2314" w:rsidRDefault="007C3A59" w:rsidP="001D2314">
                      <w:pPr>
                        <w:pStyle w:val="Lgende"/>
                        <w:jc w:val="center"/>
                        <w:rPr>
                          <w:noProof/>
                          <w:color w:val="2F5496" w:themeColor="accent1" w:themeShade="BF"/>
                          <w:sz w:val="28"/>
                          <w:szCs w:val="32"/>
                        </w:rPr>
                      </w:pPr>
                      <w:bookmarkStart w:id="61" w:name="_Toc19909525"/>
                      <w:r w:rsidRPr="001D2314">
                        <w:rPr>
                          <w:color w:val="2F5496" w:themeColor="accent1" w:themeShade="BF"/>
                          <w:sz w:val="28"/>
                          <w:szCs w:val="20"/>
                        </w:rPr>
                        <w:t xml:space="preserve">Figure </w:t>
                      </w:r>
                      <w:r w:rsidRPr="001D2314">
                        <w:rPr>
                          <w:color w:val="2F5496" w:themeColor="accent1" w:themeShade="BF"/>
                          <w:sz w:val="28"/>
                          <w:szCs w:val="20"/>
                        </w:rPr>
                        <w:fldChar w:fldCharType="begin"/>
                      </w:r>
                      <w:r w:rsidRPr="001D2314">
                        <w:rPr>
                          <w:color w:val="2F5496" w:themeColor="accent1" w:themeShade="BF"/>
                          <w:sz w:val="28"/>
                          <w:szCs w:val="20"/>
                        </w:rPr>
                        <w:instrText xml:space="preserve"> SEQ Figure \* ARABIC </w:instrText>
                      </w:r>
                      <w:r w:rsidRPr="001D2314">
                        <w:rPr>
                          <w:color w:val="2F5496" w:themeColor="accent1" w:themeShade="BF"/>
                          <w:sz w:val="28"/>
                          <w:szCs w:val="20"/>
                        </w:rPr>
                        <w:fldChar w:fldCharType="separate"/>
                      </w:r>
                      <w:r>
                        <w:rPr>
                          <w:noProof/>
                          <w:color w:val="2F5496" w:themeColor="accent1" w:themeShade="BF"/>
                          <w:sz w:val="28"/>
                          <w:szCs w:val="20"/>
                        </w:rPr>
                        <w:t>14</w:t>
                      </w:r>
                      <w:r w:rsidRPr="001D2314">
                        <w:rPr>
                          <w:color w:val="2F5496" w:themeColor="accent1" w:themeShade="BF"/>
                          <w:sz w:val="28"/>
                          <w:szCs w:val="20"/>
                        </w:rPr>
                        <w:fldChar w:fldCharType="end"/>
                      </w:r>
                      <w:r w:rsidRPr="001D2314">
                        <w:rPr>
                          <w:color w:val="2F5496" w:themeColor="accent1" w:themeShade="BF"/>
                          <w:sz w:val="28"/>
                          <w:szCs w:val="20"/>
                        </w:rPr>
                        <w:t>: Page de contrôle du médecin</w:t>
                      </w:r>
                      <w:bookmarkEnd w:id="61"/>
                    </w:p>
                  </w:txbxContent>
                </v:textbox>
                <w10:wrap type="square"/>
              </v:shape>
            </w:pict>
          </mc:Fallback>
        </mc:AlternateContent>
      </w:r>
      <w:r w:rsidR="00427EB6">
        <w:rPr>
          <w:noProof/>
        </w:rPr>
        <w:drawing>
          <wp:anchor distT="0" distB="0" distL="114300" distR="114300" simplePos="0" relativeHeight="251675648" behindDoc="0" locked="0" layoutInCell="1" allowOverlap="1" wp14:anchorId="25024224" wp14:editId="0947D8DC">
            <wp:simplePos x="0" y="0"/>
            <wp:positionH relativeFrom="column">
              <wp:posOffset>-516255</wp:posOffset>
            </wp:positionH>
            <wp:positionV relativeFrom="paragraph">
              <wp:posOffset>305435</wp:posOffset>
            </wp:positionV>
            <wp:extent cx="5800725" cy="2962275"/>
            <wp:effectExtent l="0" t="0" r="9525" b="9525"/>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medecin.PNG"/>
                    <pic:cNvPicPr/>
                  </pic:nvPicPr>
                  <pic:blipFill>
                    <a:blip r:embed="rId143">
                      <a:extLst>
                        <a:ext uri="{28A0092B-C50C-407E-A947-70E740481C1C}">
                          <a14:useLocalDpi xmlns:a14="http://schemas.microsoft.com/office/drawing/2010/main" val="0"/>
                        </a:ext>
                      </a:extLst>
                    </a:blip>
                    <a:stretch>
                      <a:fillRect/>
                    </a:stretch>
                  </pic:blipFill>
                  <pic:spPr>
                    <a:xfrm>
                      <a:off x="0" y="0"/>
                      <a:ext cx="5800725" cy="2962275"/>
                    </a:xfrm>
                    <a:prstGeom prst="rect">
                      <a:avLst/>
                    </a:prstGeom>
                  </pic:spPr>
                </pic:pic>
              </a:graphicData>
            </a:graphic>
          </wp:anchor>
        </w:drawing>
      </w:r>
    </w:p>
    <w:p w14:paraId="38B4E045" w14:textId="05088A08" w:rsidR="005B2700" w:rsidRPr="00427EB6" w:rsidRDefault="005B2700" w:rsidP="005B2700">
      <w:pPr>
        <w:rPr>
          <w:sz w:val="28"/>
          <w:szCs w:val="32"/>
        </w:rPr>
      </w:pPr>
    </w:p>
    <w:p w14:paraId="33A400BE" w14:textId="3AE5DE63" w:rsidR="005B2700" w:rsidRPr="00427EB6" w:rsidRDefault="005B2700" w:rsidP="00427EB6">
      <w:pPr>
        <w:jc w:val="center"/>
        <w:rPr>
          <w:b/>
          <w:bCs/>
          <w:color w:val="2F5496" w:themeColor="accent1" w:themeShade="BF"/>
          <w:sz w:val="28"/>
          <w:szCs w:val="32"/>
        </w:rPr>
      </w:pPr>
    </w:p>
    <w:p w14:paraId="36DF4AF9" w14:textId="2F4C00D5" w:rsidR="005B2700" w:rsidRDefault="005B2700" w:rsidP="005B2700"/>
    <w:p w14:paraId="11C8C512" w14:textId="5E3D0746" w:rsidR="005B2700" w:rsidRDefault="005B2700" w:rsidP="005B2700"/>
    <w:p w14:paraId="664CEA0F" w14:textId="2FBC354A" w:rsidR="005B2700" w:rsidRDefault="005B2700" w:rsidP="005B2700"/>
    <w:p w14:paraId="6232F74C" w14:textId="77777777" w:rsidR="00EF385B" w:rsidRDefault="00EF385B" w:rsidP="00401CCB">
      <w:pPr>
        <w:rPr>
          <w:rFonts w:cstheme="majorBidi"/>
          <w:b/>
          <w:bCs/>
          <w:color w:val="2F5496" w:themeColor="accent1" w:themeShade="BF"/>
          <w:sz w:val="28"/>
        </w:rPr>
      </w:pPr>
    </w:p>
    <w:p w14:paraId="1EF85096" w14:textId="1EEF6CF0" w:rsidR="00401CCB" w:rsidRDefault="00401CCB" w:rsidP="00EF385B">
      <w:pPr>
        <w:pStyle w:val="Titre1"/>
      </w:pPr>
      <w:bookmarkStart w:id="62" w:name="_Toc19963390"/>
      <w:r w:rsidRPr="00FE4C30">
        <w:lastRenderedPageBreak/>
        <w:t xml:space="preserve">Coté </w:t>
      </w:r>
      <w:r>
        <w:t>patient</w:t>
      </w:r>
      <w:r w:rsidRPr="00FE4C30">
        <w:t> :</w:t>
      </w:r>
      <w:bookmarkEnd w:id="62"/>
    </w:p>
    <w:p w14:paraId="49DBC41D" w14:textId="47086956" w:rsidR="007D611C" w:rsidRDefault="007D611C" w:rsidP="00401CCB">
      <w:r>
        <w:t>Les</w:t>
      </w:r>
      <w:r w:rsidR="00401CCB">
        <w:t xml:space="preserve"> patients peuvent</w:t>
      </w:r>
      <w:r w:rsidR="005B2700">
        <w:t> :</w:t>
      </w:r>
    </w:p>
    <w:p w14:paraId="7726EC96" w14:textId="08F088DF" w:rsidR="007D611C" w:rsidRDefault="007D611C" w:rsidP="007D611C">
      <w:pPr>
        <w:pStyle w:val="Paragraphedeliste"/>
        <w:numPr>
          <w:ilvl w:val="0"/>
          <w:numId w:val="28"/>
        </w:numPr>
      </w:pPr>
      <w:r>
        <w:t>Voir</w:t>
      </w:r>
      <w:r w:rsidR="00401CCB">
        <w:t xml:space="preserve"> leurs profils</w:t>
      </w:r>
      <w:r>
        <w:t>.</w:t>
      </w:r>
      <w:r w:rsidR="00401CCB">
        <w:t xml:space="preserve"> </w:t>
      </w:r>
    </w:p>
    <w:p w14:paraId="332E889A" w14:textId="576641A0" w:rsidR="007D611C" w:rsidRDefault="007D611C" w:rsidP="007D611C">
      <w:pPr>
        <w:pStyle w:val="Paragraphedeliste"/>
        <w:numPr>
          <w:ilvl w:val="0"/>
          <w:numId w:val="28"/>
        </w:numPr>
      </w:pPr>
      <w:r>
        <w:t xml:space="preserve">Consulter leurs dossiers. </w:t>
      </w:r>
    </w:p>
    <w:p w14:paraId="47F1AF6F" w14:textId="4A4531A3" w:rsidR="007D611C" w:rsidRDefault="007D611C" w:rsidP="007D611C">
      <w:pPr>
        <w:pStyle w:val="Paragraphedeliste"/>
        <w:numPr>
          <w:ilvl w:val="0"/>
          <w:numId w:val="28"/>
        </w:numPr>
      </w:pPr>
      <w:r>
        <w:t>Voir les différents diagnostique du dossier.</w:t>
      </w:r>
    </w:p>
    <w:p w14:paraId="5B8E2523" w14:textId="7F545B4D" w:rsidR="007D611C" w:rsidRDefault="007D611C" w:rsidP="007D611C">
      <w:pPr>
        <w:pStyle w:val="Paragraphedeliste"/>
        <w:numPr>
          <w:ilvl w:val="0"/>
          <w:numId w:val="28"/>
        </w:numPr>
      </w:pPr>
      <w:r>
        <w:t>Prendre des rendez-vous.</w:t>
      </w:r>
    </w:p>
    <w:p w14:paraId="623F93DA" w14:textId="7B31810C" w:rsidR="007D611C" w:rsidRDefault="007D611C" w:rsidP="007D611C">
      <w:pPr>
        <w:pStyle w:val="Paragraphedeliste"/>
        <w:numPr>
          <w:ilvl w:val="0"/>
          <w:numId w:val="28"/>
        </w:numPr>
      </w:pPr>
      <w:r>
        <w:t>Ajouter une urgence.</w:t>
      </w:r>
    </w:p>
    <w:p w14:paraId="6050083F" w14:textId="429F3E3A" w:rsidR="00401CCB" w:rsidRDefault="00401CCB" w:rsidP="00401CCB"/>
    <w:p w14:paraId="26C998D1" w14:textId="5A85FA6F" w:rsidR="00401CCB" w:rsidRDefault="00401CCB" w:rsidP="00401CCB"/>
    <w:p w14:paraId="4DFCB2CD" w14:textId="1F3B9E44" w:rsidR="00401CCB" w:rsidRDefault="001D2314" w:rsidP="00401CCB">
      <w:r>
        <w:rPr>
          <w:noProof/>
        </w:rPr>
        <mc:AlternateContent>
          <mc:Choice Requires="wps">
            <w:drawing>
              <wp:anchor distT="0" distB="0" distL="114300" distR="114300" simplePos="0" relativeHeight="251710464" behindDoc="0" locked="0" layoutInCell="1" allowOverlap="1" wp14:anchorId="4D334B4D" wp14:editId="5A38FEC9">
                <wp:simplePos x="0" y="0"/>
                <wp:positionH relativeFrom="column">
                  <wp:posOffset>-592455</wp:posOffset>
                </wp:positionH>
                <wp:positionV relativeFrom="paragraph">
                  <wp:posOffset>3388995</wp:posOffset>
                </wp:positionV>
                <wp:extent cx="5791200" cy="635"/>
                <wp:effectExtent l="0" t="0" r="0" b="0"/>
                <wp:wrapSquare wrapText="bothSides"/>
                <wp:docPr id="68" name="Zone de texte 68"/>
                <wp:cNvGraphicFramePr/>
                <a:graphic xmlns:a="http://schemas.openxmlformats.org/drawingml/2006/main">
                  <a:graphicData uri="http://schemas.microsoft.com/office/word/2010/wordprocessingShape">
                    <wps:wsp>
                      <wps:cNvSpPr txBox="1"/>
                      <wps:spPr>
                        <a:xfrm>
                          <a:off x="0" y="0"/>
                          <a:ext cx="5791200" cy="635"/>
                        </a:xfrm>
                        <a:prstGeom prst="rect">
                          <a:avLst/>
                        </a:prstGeom>
                        <a:solidFill>
                          <a:prstClr val="white"/>
                        </a:solidFill>
                        <a:ln>
                          <a:noFill/>
                        </a:ln>
                      </wps:spPr>
                      <wps:txbx>
                        <w:txbxContent>
                          <w:p w14:paraId="7DBE7B5F" w14:textId="0EAAB7B8" w:rsidR="007C3A59" w:rsidRPr="001D2314" w:rsidRDefault="007C3A59" w:rsidP="001D2314">
                            <w:pPr>
                              <w:pStyle w:val="Lgende"/>
                              <w:jc w:val="center"/>
                              <w:rPr>
                                <w:noProof/>
                                <w:color w:val="2F5496" w:themeColor="accent1" w:themeShade="BF"/>
                                <w:sz w:val="28"/>
                                <w:szCs w:val="32"/>
                              </w:rPr>
                            </w:pPr>
                            <w:bookmarkStart w:id="63" w:name="_Toc19909526"/>
                            <w:r>
                              <w:rPr>
                                <w:color w:val="2F5496" w:themeColor="accent1" w:themeShade="BF"/>
                                <w:sz w:val="28"/>
                                <w:szCs w:val="20"/>
                              </w:rPr>
                              <w:t xml:space="preserve">    </w:t>
                            </w:r>
                            <w:r w:rsidRPr="001D2314">
                              <w:rPr>
                                <w:color w:val="2F5496" w:themeColor="accent1" w:themeShade="BF"/>
                                <w:sz w:val="28"/>
                                <w:szCs w:val="20"/>
                              </w:rPr>
                              <w:t xml:space="preserve">Figure </w:t>
                            </w:r>
                            <w:r w:rsidRPr="001D2314">
                              <w:rPr>
                                <w:color w:val="2F5496" w:themeColor="accent1" w:themeShade="BF"/>
                                <w:sz w:val="28"/>
                                <w:szCs w:val="20"/>
                              </w:rPr>
                              <w:fldChar w:fldCharType="begin"/>
                            </w:r>
                            <w:r w:rsidRPr="001D2314">
                              <w:rPr>
                                <w:color w:val="2F5496" w:themeColor="accent1" w:themeShade="BF"/>
                                <w:sz w:val="28"/>
                                <w:szCs w:val="20"/>
                              </w:rPr>
                              <w:instrText xml:space="preserve"> SEQ Figure \* ARABIC </w:instrText>
                            </w:r>
                            <w:r w:rsidRPr="001D2314">
                              <w:rPr>
                                <w:color w:val="2F5496" w:themeColor="accent1" w:themeShade="BF"/>
                                <w:sz w:val="28"/>
                                <w:szCs w:val="20"/>
                              </w:rPr>
                              <w:fldChar w:fldCharType="separate"/>
                            </w:r>
                            <w:r>
                              <w:rPr>
                                <w:noProof/>
                                <w:color w:val="2F5496" w:themeColor="accent1" w:themeShade="BF"/>
                                <w:sz w:val="28"/>
                                <w:szCs w:val="20"/>
                              </w:rPr>
                              <w:t>15</w:t>
                            </w:r>
                            <w:r w:rsidRPr="001D2314">
                              <w:rPr>
                                <w:color w:val="2F5496" w:themeColor="accent1" w:themeShade="BF"/>
                                <w:sz w:val="28"/>
                                <w:szCs w:val="20"/>
                              </w:rPr>
                              <w:fldChar w:fldCharType="end"/>
                            </w:r>
                            <w:r w:rsidRPr="001D2314">
                              <w:rPr>
                                <w:color w:val="2F5496" w:themeColor="accent1" w:themeShade="BF"/>
                                <w:sz w:val="28"/>
                                <w:szCs w:val="20"/>
                              </w:rPr>
                              <w:t>: Patients panel</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334B4D" id="Zone de texte 68" o:spid="_x0000_s1077" type="#_x0000_t202" style="position:absolute;margin-left:-46.65pt;margin-top:266.85pt;width:456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" stroked="f">
                <v:textbox style="mso-fit-shape-to-text:t" inset="0,0,0,0">
                  <w:txbxContent>
                    <w:p w14:paraId="7DBE7B5F" w14:textId="0EAAB7B8" w:rsidR="007C3A59" w:rsidRPr="001D2314" w:rsidRDefault="007C3A59" w:rsidP="001D2314">
                      <w:pPr>
                        <w:pStyle w:val="Lgende"/>
                        <w:jc w:val="center"/>
                        <w:rPr>
                          <w:noProof/>
                          <w:color w:val="2F5496" w:themeColor="accent1" w:themeShade="BF"/>
                          <w:sz w:val="28"/>
                          <w:szCs w:val="32"/>
                        </w:rPr>
                      </w:pPr>
                      <w:bookmarkStart w:id="64" w:name="_Toc19909526"/>
                      <w:r>
                        <w:rPr>
                          <w:color w:val="2F5496" w:themeColor="accent1" w:themeShade="BF"/>
                          <w:sz w:val="28"/>
                          <w:szCs w:val="20"/>
                        </w:rPr>
                        <w:t xml:space="preserve">    </w:t>
                      </w:r>
                      <w:r w:rsidRPr="001D2314">
                        <w:rPr>
                          <w:color w:val="2F5496" w:themeColor="accent1" w:themeShade="BF"/>
                          <w:sz w:val="28"/>
                          <w:szCs w:val="20"/>
                        </w:rPr>
                        <w:t xml:space="preserve">Figure </w:t>
                      </w:r>
                      <w:r w:rsidRPr="001D2314">
                        <w:rPr>
                          <w:color w:val="2F5496" w:themeColor="accent1" w:themeShade="BF"/>
                          <w:sz w:val="28"/>
                          <w:szCs w:val="20"/>
                        </w:rPr>
                        <w:fldChar w:fldCharType="begin"/>
                      </w:r>
                      <w:r w:rsidRPr="001D2314">
                        <w:rPr>
                          <w:color w:val="2F5496" w:themeColor="accent1" w:themeShade="BF"/>
                          <w:sz w:val="28"/>
                          <w:szCs w:val="20"/>
                        </w:rPr>
                        <w:instrText xml:space="preserve"> SEQ Figure \* ARABIC </w:instrText>
                      </w:r>
                      <w:r w:rsidRPr="001D2314">
                        <w:rPr>
                          <w:color w:val="2F5496" w:themeColor="accent1" w:themeShade="BF"/>
                          <w:sz w:val="28"/>
                          <w:szCs w:val="20"/>
                        </w:rPr>
                        <w:fldChar w:fldCharType="separate"/>
                      </w:r>
                      <w:r>
                        <w:rPr>
                          <w:noProof/>
                          <w:color w:val="2F5496" w:themeColor="accent1" w:themeShade="BF"/>
                          <w:sz w:val="28"/>
                          <w:szCs w:val="20"/>
                        </w:rPr>
                        <w:t>15</w:t>
                      </w:r>
                      <w:r w:rsidRPr="001D2314">
                        <w:rPr>
                          <w:color w:val="2F5496" w:themeColor="accent1" w:themeShade="BF"/>
                          <w:sz w:val="28"/>
                          <w:szCs w:val="20"/>
                        </w:rPr>
                        <w:fldChar w:fldCharType="end"/>
                      </w:r>
                      <w:r w:rsidRPr="001D2314">
                        <w:rPr>
                          <w:color w:val="2F5496" w:themeColor="accent1" w:themeShade="BF"/>
                          <w:sz w:val="28"/>
                          <w:szCs w:val="20"/>
                        </w:rPr>
                        <w:t>: Patients panel</w:t>
                      </w:r>
                      <w:bookmarkEnd w:id="64"/>
                    </w:p>
                  </w:txbxContent>
                </v:textbox>
                <w10:wrap type="square"/>
              </v:shape>
            </w:pict>
          </mc:Fallback>
        </mc:AlternateContent>
      </w:r>
      <w:r w:rsidR="00427EB6">
        <w:rPr>
          <w:noProof/>
        </w:rPr>
        <w:drawing>
          <wp:anchor distT="0" distB="0" distL="114300" distR="114300" simplePos="0" relativeHeight="251676672" behindDoc="0" locked="0" layoutInCell="1" allowOverlap="1" wp14:anchorId="786FBCA2" wp14:editId="0E9454B4">
            <wp:simplePos x="0" y="0"/>
            <wp:positionH relativeFrom="column">
              <wp:posOffset>-592455</wp:posOffset>
            </wp:positionH>
            <wp:positionV relativeFrom="paragraph">
              <wp:posOffset>374015</wp:posOffset>
            </wp:positionV>
            <wp:extent cx="5791200" cy="2957830"/>
            <wp:effectExtent l="0" t="0" r="0" b="0"/>
            <wp:wrapSquare wrapText="bothSides"/>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atient.PNG"/>
                    <pic:cNvPicPr/>
                  </pic:nvPicPr>
                  <pic:blipFill>
                    <a:blip r:embed="rId144">
                      <a:extLst>
                        <a:ext uri="{28A0092B-C50C-407E-A947-70E740481C1C}">
                          <a14:useLocalDpi xmlns:a14="http://schemas.microsoft.com/office/drawing/2010/main" val="0"/>
                        </a:ext>
                      </a:extLst>
                    </a:blip>
                    <a:stretch>
                      <a:fillRect/>
                    </a:stretch>
                  </pic:blipFill>
                  <pic:spPr>
                    <a:xfrm>
                      <a:off x="0" y="0"/>
                      <a:ext cx="5791200" cy="2957830"/>
                    </a:xfrm>
                    <a:prstGeom prst="rect">
                      <a:avLst/>
                    </a:prstGeom>
                  </pic:spPr>
                </pic:pic>
              </a:graphicData>
            </a:graphic>
          </wp:anchor>
        </w:drawing>
      </w:r>
    </w:p>
    <w:p w14:paraId="08960FD1" w14:textId="52183416" w:rsidR="00401CCB" w:rsidRPr="00401CCB" w:rsidRDefault="00401CCB" w:rsidP="005B2700">
      <w:pPr>
        <w:jc w:val="center"/>
      </w:pPr>
    </w:p>
    <w:p w14:paraId="7968E65F" w14:textId="50AEF192" w:rsidR="009F05E0" w:rsidRPr="00427EB6" w:rsidRDefault="00E62306" w:rsidP="00427EB6">
      <w:pPr>
        <w:rPr>
          <w:rFonts w:cstheme="majorBidi"/>
          <w:color w:val="000000" w:themeColor="text1"/>
          <w:szCs w:val="24"/>
        </w:rPr>
      </w:pPr>
      <w:r>
        <w:rPr>
          <w:rFonts w:cstheme="majorBidi"/>
          <w:color w:val="000000" w:themeColor="text1"/>
          <w:szCs w:val="24"/>
        </w:rPr>
        <w:t xml:space="preserve"> </w:t>
      </w:r>
      <w:r w:rsidR="00427EB6">
        <w:rPr>
          <w:rFonts w:cstheme="majorBidi"/>
          <w:color w:val="000000" w:themeColor="text1"/>
          <w:szCs w:val="24"/>
        </w:rPr>
        <w:t xml:space="preserve">                                    </w:t>
      </w:r>
    </w:p>
    <w:p w14:paraId="668717CE" w14:textId="77777777" w:rsidR="006A0E3C" w:rsidRPr="005C74A0" w:rsidRDefault="006A0E3C">
      <w:pPr>
        <w:suppressAutoHyphens w:val="0"/>
        <w:ind w:right="0"/>
        <w:rPr>
          <w:rFonts w:cstheme="majorBidi"/>
        </w:rPr>
      </w:pPr>
    </w:p>
    <w:p w14:paraId="2D35C869" w14:textId="77777777" w:rsidR="004B7F8F" w:rsidRDefault="004B7F8F" w:rsidP="00870ABB">
      <w:pPr>
        <w:rPr>
          <w:rFonts w:cstheme="majorBidi"/>
          <w:b/>
          <w:bCs/>
          <w:color w:val="4472C4" w:themeColor="accent1"/>
          <w:sz w:val="28"/>
        </w:rPr>
      </w:pPr>
    </w:p>
    <w:p w14:paraId="64420006" w14:textId="7B4DE8D0" w:rsidR="00D04A57" w:rsidRDefault="00D04A57" w:rsidP="00D04A57">
      <w:pPr>
        <w:suppressAutoHyphens w:val="0"/>
        <w:ind w:right="0"/>
        <w:rPr>
          <w:b/>
          <w:color w:val="2F5496" w:themeColor="accent1" w:themeShade="BF"/>
          <w:sz w:val="36"/>
        </w:rPr>
      </w:pPr>
    </w:p>
    <w:p w14:paraId="76E964A0" w14:textId="72C65212" w:rsidR="00D04A57" w:rsidRDefault="00D04A57" w:rsidP="00D04A57">
      <w:pPr>
        <w:suppressAutoHyphens w:val="0"/>
        <w:ind w:right="0"/>
        <w:rPr>
          <w:b/>
          <w:color w:val="2F5496" w:themeColor="accent1" w:themeShade="BF"/>
          <w:sz w:val="36"/>
        </w:rPr>
      </w:pPr>
    </w:p>
    <w:sdt>
      <w:sdtPr>
        <w:rPr>
          <w:b w:val="0"/>
          <w:color w:val="auto"/>
          <w:sz w:val="24"/>
        </w:rPr>
        <w:id w:val="1738122951"/>
        <w:docPartObj>
          <w:docPartGallery w:val="Bibliographies"/>
          <w:docPartUnique/>
        </w:docPartObj>
      </w:sdtPr>
      <w:sdtContent>
        <w:p w14:paraId="10C86D3A" w14:textId="6C85E00D" w:rsidR="00507C5D" w:rsidRDefault="00507C5D">
          <w:pPr>
            <w:pStyle w:val="Titre1"/>
          </w:pPr>
          <w:r>
            <w:t>Bibliographie</w:t>
          </w:r>
        </w:p>
        <w:sdt>
          <w:sdtPr>
            <w:id w:val="111145805"/>
            <w:bibliography/>
          </w:sdtPr>
          <w:sdtContent>
            <w:p w14:paraId="4B3CF4FE" w14:textId="77777777" w:rsidR="00507C5D" w:rsidRDefault="00507C5D">
              <w:pPr>
                <w:rPr>
                  <w:rFonts w:ascii="Arial" w:hAnsi="Arial" w:cs="Arial"/>
                  <w:color w:val="222222"/>
                  <w:sz w:val="20"/>
                  <w:szCs w:val="20"/>
                  <w:shd w:val="clear" w:color="auto" w:fill="FFFFFF"/>
                </w:rPr>
              </w:pPr>
              <w:r>
                <w:rPr>
                  <w:rFonts w:ascii="Arial" w:hAnsi="Arial" w:cs="Arial"/>
                  <w:color w:val="222222"/>
                  <w:sz w:val="21"/>
                  <w:szCs w:val="21"/>
                  <w:shd w:val="clear" w:color="auto" w:fill="FFFFFF"/>
                </w:rPr>
                <w:t>Damien Seguy, Philippe Gamache, </w:t>
              </w:r>
              <w:r>
                <w:rPr>
                  <w:rStyle w:val="CitationHTML"/>
                  <w:rFonts w:ascii="Arial" w:hAnsi="Arial" w:cs="Arial"/>
                  <w:color w:val="222222"/>
                  <w:sz w:val="21"/>
                  <w:szCs w:val="21"/>
                  <w:shd w:val="clear" w:color="auto" w:fill="FFFFFF"/>
                </w:rPr>
                <w:t>Sécurité PHP 5 et MySQL, 3</w:t>
              </w:r>
              <w:r>
                <w:rPr>
                  <w:rStyle w:val="CitationHTML"/>
                  <w:rFonts w:ascii="Arial" w:hAnsi="Arial" w:cs="Arial"/>
                  <w:color w:val="222222"/>
                  <w:sz w:val="21"/>
                  <w:szCs w:val="21"/>
                  <w:shd w:val="clear" w:color="auto" w:fill="FFFFFF"/>
                  <w:vertAlign w:val="superscript"/>
                </w:rPr>
                <w:t>e</w:t>
              </w:r>
              <w:r>
                <w:rPr>
                  <w:rStyle w:val="CitationHTML"/>
                  <w:rFonts w:ascii="Arial" w:hAnsi="Arial" w:cs="Arial"/>
                  <w:color w:val="222222"/>
                  <w:sz w:val="21"/>
                  <w:szCs w:val="21"/>
                  <w:shd w:val="clear" w:color="auto" w:fill="FFFFFF"/>
                </w:rPr>
                <w:t> édition</w:t>
              </w:r>
              <w:r>
                <w:rPr>
                  <w:rFonts w:ascii="Arial" w:hAnsi="Arial" w:cs="Arial"/>
                  <w:color w:val="222222"/>
                  <w:sz w:val="21"/>
                  <w:szCs w:val="21"/>
                  <w:shd w:val="clear" w:color="auto" w:fill="FFFFFF"/>
                </w:rPr>
                <w:t>, </w:t>
              </w:r>
              <w:hyperlink r:id="rId145" w:tooltip="Eyrolles" w:history="1">
                <w:r>
                  <w:rPr>
                    <w:rStyle w:val="Lienhypertexte"/>
                    <w:rFonts w:ascii="Arial" w:hAnsi="Arial" w:cs="Arial"/>
                    <w:color w:val="0B0080"/>
                    <w:sz w:val="21"/>
                    <w:szCs w:val="21"/>
                    <w:shd w:val="clear" w:color="auto" w:fill="FFFFFF"/>
                  </w:rPr>
                  <w:t>Eyrolles</w:t>
                </w:r>
              </w:hyperlink>
              <w:r>
                <w:rPr>
                  <w:rFonts w:ascii="Arial" w:hAnsi="Arial" w:cs="Arial"/>
                  <w:color w:val="222222"/>
                  <w:sz w:val="21"/>
                  <w:szCs w:val="21"/>
                  <w:shd w:val="clear" w:color="auto" w:fill="FFFFFF"/>
                </w:rPr>
                <w:t>, </w:t>
              </w:r>
              <w:r>
                <w:t>1</w:t>
              </w:r>
              <w:r>
                <w:rPr>
                  <w:vertAlign w:val="superscript"/>
                </w:rPr>
                <w:t>er</w:t>
              </w:r>
              <w:r>
                <w:t> décembre 2011</w:t>
              </w:r>
              <w:r>
                <w:rPr>
                  <w:rFonts w:ascii="Arial" w:hAnsi="Arial" w:cs="Arial"/>
                  <w:color w:val="222222"/>
                  <w:sz w:val="21"/>
                  <w:szCs w:val="21"/>
                  <w:shd w:val="clear" w:color="auto" w:fill="FFFFFF"/>
                </w:rPr>
                <w:t>, 277 </w:t>
              </w:r>
              <w:r>
                <w:t>p.</w:t>
              </w:r>
              <w:r>
                <w:rPr>
                  <w:rFonts w:ascii="Arial" w:hAnsi="Arial" w:cs="Arial"/>
                  <w:color w:val="222222"/>
                  <w:sz w:val="21"/>
                  <w:szCs w:val="21"/>
                  <w:shd w:val="clear" w:color="auto" w:fill="FFFFFF"/>
                </w:rPr>
                <w:t> </w:t>
              </w:r>
              <w:r>
                <w:rPr>
                  <w:rFonts w:ascii="Arial" w:hAnsi="Arial" w:cs="Arial"/>
                  <w:color w:val="222222"/>
                  <w:sz w:val="20"/>
                  <w:szCs w:val="20"/>
                  <w:shd w:val="clear" w:color="auto" w:fill="FFFFFF"/>
                </w:rPr>
                <w:t>(</w:t>
              </w:r>
              <w:hyperlink r:id="rId146" w:tooltip="International Standard Book Number" w:history="1">
                <w:r>
                  <w:rPr>
                    <w:rStyle w:val="Lienhypertexte"/>
                    <w:rFonts w:ascii="Arial" w:hAnsi="Arial" w:cs="Arial"/>
                    <w:color w:val="0B0080"/>
                    <w:sz w:val="20"/>
                    <w:szCs w:val="20"/>
                    <w:shd w:val="clear" w:color="auto" w:fill="FFFFFF"/>
                  </w:rPr>
                  <w:t>ISBN</w:t>
                </w:r>
              </w:hyperlink>
              <w:r>
                <w:rPr>
                  <w:rFonts w:ascii="Arial" w:hAnsi="Arial" w:cs="Arial"/>
                  <w:color w:val="222222"/>
                  <w:sz w:val="20"/>
                  <w:szCs w:val="20"/>
                  <w:shd w:val="clear" w:color="auto" w:fill="FFFFFF"/>
                </w:rPr>
                <w:t> </w:t>
              </w:r>
              <w:hyperlink r:id="rId147" w:tooltip="Spécial:Ouvrages de référence/2-212-13339-1" w:history="1">
                <w:r>
                  <w:rPr>
                    <w:rStyle w:val="nowrap"/>
                    <w:rFonts w:ascii="Arial" w:hAnsi="Arial" w:cs="Arial"/>
                    <w:color w:val="0B0080"/>
                    <w:sz w:val="20"/>
                    <w:szCs w:val="20"/>
                    <w:shd w:val="clear" w:color="auto" w:fill="FFFFFF"/>
                  </w:rPr>
                  <w:t>2-212-13339-1</w:t>
                </w:r>
              </w:hyperlink>
              <w:r>
                <w:rPr>
                  <w:rFonts w:ascii="Arial" w:hAnsi="Arial" w:cs="Arial"/>
                  <w:color w:val="222222"/>
                  <w:sz w:val="20"/>
                  <w:szCs w:val="20"/>
                  <w:shd w:val="clear" w:color="auto" w:fill="FFFFFF"/>
                </w:rPr>
                <w:t>)</w:t>
              </w:r>
            </w:p>
            <w:p w14:paraId="2BDB4E3B" w14:textId="4E02F891" w:rsidR="00507C5D" w:rsidRDefault="00507C5D">
              <w:pPr>
                <w:rPr>
                  <w:rFonts w:ascii="Arial" w:hAnsi="Arial" w:cs="Arial"/>
                  <w:color w:val="222222"/>
                  <w:sz w:val="20"/>
                  <w:szCs w:val="20"/>
                  <w:shd w:val="clear" w:color="auto" w:fill="FFFFFF"/>
                </w:rPr>
              </w:pPr>
              <w:r>
                <w:rPr>
                  <w:rFonts w:ascii="Arial" w:hAnsi="Arial" w:cs="Arial"/>
                  <w:color w:val="222222"/>
                  <w:sz w:val="21"/>
                  <w:szCs w:val="21"/>
                  <w:shd w:val="clear" w:color="auto" w:fill="FFFFFF"/>
                </w:rPr>
                <w:t>Dave </w:t>
              </w:r>
              <w:proofErr w:type="spellStart"/>
              <w:r>
                <w:rPr>
                  <w:rStyle w:val="nomauteur"/>
                  <w:rFonts w:ascii="Arial" w:hAnsi="Arial" w:cs="Arial"/>
                  <w:color w:val="222222"/>
                  <w:sz w:val="21"/>
                  <w:szCs w:val="21"/>
                  <w:shd w:val="clear" w:color="auto" w:fill="FFFFFF"/>
                </w:rPr>
                <w:t>Shea</w:t>
              </w:r>
              <w:proofErr w:type="spellEnd"/>
              <w:r>
                <w:rPr>
                  <w:rFonts w:ascii="Arial" w:hAnsi="Arial" w:cs="Arial"/>
                  <w:color w:val="222222"/>
                  <w:sz w:val="21"/>
                  <w:szCs w:val="21"/>
                  <w:shd w:val="clear" w:color="auto" w:fill="FFFFFF"/>
                </w:rPr>
                <w:t> et Molly </w:t>
              </w:r>
              <w:proofErr w:type="spellStart"/>
              <w:r>
                <w:rPr>
                  <w:rStyle w:val="nomauteur"/>
                  <w:rFonts w:ascii="Arial" w:hAnsi="Arial" w:cs="Arial"/>
                  <w:color w:val="222222"/>
                  <w:sz w:val="21"/>
                  <w:szCs w:val="21"/>
                  <w:shd w:val="clear" w:color="auto" w:fill="FFFFFF"/>
                </w:rPr>
                <w:t>Holzschlag</w:t>
              </w:r>
              <w:proofErr w:type="spellEnd"/>
              <w:r>
                <w:rPr>
                  <w:rFonts w:ascii="Arial" w:hAnsi="Arial" w:cs="Arial"/>
                  <w:color w:val="222222"/>
                  <w:sz w:val="21"/>
                  <w:szCs w:val="21"/>
                  <w:shd w:val="clear" w:color="auto" w:fill="FFFFFF"/>
                </w:rPr>
                <w:t>, </w:t>
              </w:r>
              <w:r>
                <w:rPr>
                  <w:rStyle w:val="CitationHTML"/>
                  <w:rFonts w:ascii="Arial" w:hAnsi="Arial" w:cs="Arial"/>
                  <w:color w:val="222222"/>
                  <w:sz w:val="21"/>
                  <w:szCs w:val="21"/>
                  <w:shd w:val="clear" w:color="auto" w:fill="FFFFFF"/>
                </w:rPr>
                <w:t>Le Zen des CSS</w:t>
              </w:r>
              <w:r>
                <w:rPr>
                  <w:rFonts w:ascii="Arial" w:hAnsi="Arial" w:cs="Arial"/>
                  <w:color w:val="222222"/>
                  <w:sz w:val="21"/>
                  <w:szCs w:val="21"/>
                  <w:shd w:val="clear" w:color="auto" w:fill="FFFFFF"/>
                </w:rPr>
                <w:t>, </w:t>
              </w:r>
              <w:hyperlink r:id="rId148" w:tooltip="Eyrolles" w:history="1">
                <w:r>
                  <w:rPr>
                    <w:rStyle w:val="Lienhypertexte"/>
                    <w:rFonts w:ascii="Arial" w:hAnsi="Arial" w:cs="Arial"/>
                    <w:color w:val="0B0080"/>
                    <w:sz w:val="21"/>
                    <w:szCs w:val="21"/>
                    <w:shd w:val="clear" w:color="auto" w:fill="FFFFFF"/>
                  </w:rPr>
                  <w:t>Eyrolles</w:t>
                </w:r>
              </w:hyperlink>
              <w:r>
                <w:rPr>
                  <w:rFonts w:ascii="Arial" w:hAnsi="Arial" w:cs="Arial"/>
                  <w:color w:val="222222"/>
                  <w:sz w:val="21"/>
                  <w:szCs w:val="21"/>
                  <w:shd w:val="clear" w:color="auto" w:fill="FFFFFF"/>
                </w:rPr>
                <w:t>, </w:t>
              </w:r>
              <w:r>
                <w:t>17 novembre 2005</w:t>
              </w:r>
              <w:r>
                <w:rPr>
                  <w:rFonts w:ascii="Arial" w:hAnsi="Arial" w:cs="Arial"/>
                  <w:color w:val="222222"/>
                  <w:sz w:val="21"/>
                  <w:szCs w:val="21"/>
                  <w:shd w:val="clear" w:color="auto" w:fill="FFFFFF"/>
                </w:rPr>
                <w:t> </w:t>
              </w:r>
              <w:r>
                <w:rPr>
                  <w:rFonts w:ascii="Arial" w:hAnsi="Arial" w:cs="Arial"/>
                  <w:color w:val="222222"/>
                  <w:sz w:val="20"/>
                  <w:szCs w:val="20"/>
                  <w:shd w:val="clear" w:color="auto" w:fill="FFFFFF"/>
                </w:rPr>
                <w:t>(</w:t>
              </w:r>
              <w:hyperlink r:id="rId149" w:tooltip="International Standard Book Number" w:history="1">
                <w:r>
                  <w:rPr>
                    <w:rStyle w:val="Lienhypertexte"/>
                    <w:rFonts w:ascii="Arial" w:hAnsi="Arial" w:cs="Arial"/>
                    <w:color w:val="0B0080"/>
                    <w:sz w:val="20"/>
                    <w:szCs w:val="20"/>
                    <w:shd w:val="clear" w:color="auto" w:fill="FFFFFF"/>
                  </w:rPr>
                  <w:t>ISBN</w:t>
                </w:r>
              </w:hyperlink>
              <w:r>
                <w:rPr>
                  <w:rFonts w:ascii="Arial" w:hAnsi="Arial" w:cs="Arial"/>
                  <w:color w:val="222222"/>
                  <w:sz w:val="20"/>
                  <w:szCs w:val="20"/>
                  <w:shd w:val="clear" w:color="auto" w:fill="FFFFFF"/>
                </w:rPr>
                <w:t> </w:t>
              </w:r>
              <w:hyperlink r:id="rId150" w:tooltip="Spécial:Ouvrages de référence/978-2-212-11699-1" w:history="1">
                <w:r>
                  <w:rPr>
                    <w:rStyle w:val="nowrap"/>
                    <w:rFonts w:ascii="Arial" w:hAnsi="Arial" w:cs="Arial"/>
                    <w:color w:val="0B0080"/>
                    <w:sz w:val="20"/>
                    <w:szCs w:val="20"/>
                    <w:shd w:val="clear" w:color="auto" w:fill="FFFFFF"/>
                  </w:rPr>
                  <w:t>978-2-212-11699-1</w:t>
                </w:r>
              </w:hyperlink>
              <w:r>
                <w:rPr>
                  <w:rFonts w:ascii="Arial" w:hAnsi="Arial" w:cs="Arial"/>
                  <w:color w:val="222222"/>
                  <w:sz w:val="20"/>
                  <w:szCs w:val="20"/>
                  <w:shd w:val="clear" w:color="auto" w:fill="FFFFFF"/>
                </w:rPr>
                <w:t>)</w:t>
              </w:r>
            </w:p>
            <w:p w14:paraId="6306B6EE" w14:textId="6A038459" w:rsidR="00507C5D" w:rsidRDefault="00507C5D">
              <w:pPr>
                <w:rPr>
                  <w:rFonts w:ascii="Arial" w:hAnsi="Arial" w:cs="Arial"/>
                  <w:color w:val="222222"/>
                  <w:sz w:val="18"/>
                  <w:szCs w:val="18"/>
                  <w:shd w:val="clear" w:color="auto" w:fill="FFFFFF"/>
                  <w:lang w:val="en-US"/>
                </w:rPr>
              </w:pPr>
              <w:r w:rsidRPr="00507C5D">
                <w:rPr>
                  <w:rFonts w:ascii="Arial" w:hAnsi="Arial" w:cs="Arial"/>
                  <w:color w:val="222222"/>
                  <w:sz w:val="18"/>
                  <w:szCs w:val="18"/>
                  <w:shd w:val="clear" w:color="auto" w:fill="FFFFFF"/>
                  <w:lang w:val="en-US"/>
                </w:rPr>
                <w:t>James Gillies, </w:t>
              </w:r>
              <w:hyperlink r:id="rId151" w:tooltip="Robert Cailliau" w:history="1">
                <w:r w:rsidRPr="00507C5D">
                  <w:rPr>
                    <w:rStyle w:val="Lienhypertexte"/>
                    <w:rFonts w:ascii="Arial" w:hAnsi="Arial" w:cs="Arial"/>
                    <w:color w:val="0B0080"/>
                    <w:sz w:val="18"/>
                    <w:szCs w:val="18"/>
                    <w:shd w:val="clear" w:color="auto" w:fill="FFFFFF"/>
                    <w:lang w:val="en-US"/>
                  </w:rPr>
                  <w:t xml:space="preserve">Robert </w:t>
                </w:r>
                <w:proofErr w:type="spellStart"/>
                <w:r w:rsidRPr="00507C5D">
                  <w:rPr>
                    <w:rStyle w:val="Lienhypertexte"/>
                    <w:rFonts w:ascii="Arial" w:hAnsi="Arial" w:cs="Arial"/>
                    <w:color w:val="0B0080"/>
                    <w:sz w:val="18"/>
                    <w:szCs w:val="18"/>
                    <w:shd w:val="clear" w:color="auto" w:fill="FFFFFF"/>
                    <w:lang w:val="en-US"/>
                  </w:rPr>
                  <w:t>Cailliau</w:t>
                </w:r>
                <w:proofErr w:type="spellEnd"/>
              </w:hyperlink>
              <w:r w:rsidRPr="00507C5D">
                <w:rPr>
                  <w:rFonts w:ascii="Arial" w:hAnsi="Arial" w:cs="Arial"/>
                  <w:color w:val="222222"/>
                  <w:sz w:val="18"/>
                  <w:szCs w:val="18"/>
                  <w:shd w:val="clear" w:color="auto" w:fill="FFFFFF"/>
                  <w:lang w:val="en-US"/>
                </w:rPr>
                <w:t>, </w:t>
              </w:r>
              <w:r>
                <w:rPr>
                  <w:rStyle w:val="lang-en"/>
                  <w:rFonts w:ascii="Arial" w:hAnsi="Arial" w:cs="Arial"/>
                  <w:i/>
                  <w:iCs/>
                  <w:color w:val="222222"/>
                  <w:sz w:val="18"/>
                  <w:szCs w:val="18"/>
                  <w:shd w:val="clear" w:color="auto" w:fill="FFFFFF"/>
                  <w:lang w:val="en"/>
                </w:rPr>
                <w:t>How the Web was Born: The Story of the World Wide Web</w:t>
              </w:r>
              <w:r w:rsidRPr="00507C5D">
                <w:rPr>
                  <w:rFonts w:ascii="Arial" w:hAnsi="Arial" w:cs="Arial"/>
                  <w:color w:val="222222"/>
                  <w:sz w:val="18"/>
                  <w:szCs w:val="18"/>
                  <w:shd w:val="clear" w:color="auto" w:fill="FFFFFF"/>
                  <w:lang w:val="en-US"/>
                </w:rPr>
                <w:t>, </w:t>
              </w:r>
              <w:hyperlink r:id="rId152" w:tooltip="Oxford" w:history="1">
                <w:r w:rsidRPr="00507C5D">
                  <w:rPr>
                    <w:rStyle w:val="Lienhypertexte"/>
                    <w:rFonts w:ascii="Arial" w:hAnsi="Arial" w:cs="Arial"/>
                    <w:color w:val="0B0080"/>
                    <w:sz w:val="18"/>
                    <w:szCs w:val="18"/>
                    <w:shd w:val="clear" w:color="auto" w:fill="FFFFFF"/>
                    <w:lang w:val="en-US"/>
                  </w:rPr>
                  <w:t>Oxford</w:t>
                </w:r>
              </w:hyperlink>
              <w:r w:rsidRPr="00507C5D">
                <w:rPr>
                  <w:rFonts w:ascii="Arial" w:hAnsi="Arial" w:cs="Arial"/>
                  <w:color w:val="222222"/>
                  <w:sz w:val="18"/>
                  <w:szCs w:val="18"/>
                  <w:shd w:val="clear" w:color="auto" w:fill="FFFFFF"/>
                  <w:lang w:val="en-US"/>
                </w:rPr>
                <w:t>, </w:t>
              </w:r>
              <w:hyperlink r:id="rId153" w:tooltip="Oxford University Press" w:history="1">
                <w:r>
                  <w:rPr>
                    <w:rStyle w:val="Lienhypertexte"/>
                    <w:rFonts w:ascii="Arial" w:hAnsi="Arial" w:cs="Arial"/>
                    <w:color w:val="0B0080"/>
                    <w:sz w:val="18"/>
                    <w:szCs w:val="18"/>
                    <w:shd w:val="clear" w:color="auto" w:fill="FFFFFF"/>
                    <w:lang w:val="en"/>
                  </w:rPr>
                  <w:t>Oxford University Press</w:t>
                </w:r>
              </w:hyperlink>
              <w:r w:rsidRPr="00507C5D">
                <w:rPr>
                  <w:rFonts w:ascii="Arial" w:hAnsi="Arial" w:cs="Arial"/>
                  <w:color w:val="222222"/>
                  <w:sz w:val="18"/>
                  <w:szCs w:val="18"/>
                  <w:shd w:val="clear" w:color="auto" w:fill="FFFFFF"/>
                  <w:lang w:val="en-US"/>
                </w:rPr>
                <w:t>, </w:t>
              </w:r>
              <w:hyperlink r:id="rId154" w:tooltip="2000" w:history="1">
                <w:r w:rsidRPr="00507C5D">
                  <w:rPr>
                    <w:rStyle w:val="Lienhypertexte"/>
                    <w:rFonts w:ascii="Arial" w:hAnsi="Arial" w:cs="Arial"/>
                    <w:color w:val="0B0080"/>
                    <w:sz w:val="18"/>
                    <w:szCs w:val="18"/>
                    <w:shd w:val="clear" w:color="auto" w:fill="FFFFFF"/>
                    <w:lang w:val="en-US"/>
                  </w:rPr>
                  <w:t>2000</w:t>
                </w:r>
              </w:hyperlink>
              <w:r w:rsidRPr="00507C5D">
                <w:rPr>
                  <w:rFonts w:ascii="Arial" w:hAnsi="Arial" w:cs="Arial"/>
                  <w:color w:val="222222"/>
                  <w:sz w:val="18"/>
                  <w:szCs w:val="18"/>
                  <w:shd w:val="clear" w:color="auto" w:fill="FFFFFF"/>
                  <w:lang w:val="en-US"/>
                </w:rPr>
                <w:t>, </w:t>
              </w:r>
              <w:r w:rsidRPr="00507C5D">
                <w:rPr>
                  <w:lang w:val="en-US"/>
                </w:rPr>
                <w:t>p.</w:t>
              </w:r>
              <w:r w:rsidRPr="00507C5D">
                <w:rPr>
                  <w:rFonts w:ascii="Arial" w:hAnsi="Arial" w:cs="Arial"/>
                  <w:color w:val="222222"/>
                  <w:sz w:val="18"/>
                  <w:szCs w:val="18"/>
                  <w:shd w:val="clear" w:color="auto" w:fill="FFFFFF"/>
                  <w:lang w:val="en-US"/>
                </w:rPr>
                <w:t> 212-213</w:t>
              </w:r>
              <w:r w:rsidRPr="00507C5D">
                <w:rPr>
                  <w:rFonts w:ascii="Arial" w:hAnsi="Arial" w:cs="Arial"/>
                  <w:color w:val="222222"/>
                  <w:sz w:val="20"/>
                  <w:szCs w:val="20"/>
                  <w:shd w:val="clear" w:color="auto" w:fill="FFFFFF"/>
                  <w:lang w:val="en-US"/>
                </w:rPr>
                <w:t>(</w:t>
              </w:r>
              <w:hyperlink r:id="rId155" w:tooltip="International Standard Book Number" w:history="1">
                <w:r w:rsidRPr="00507C5D">
                  <w:rPr>
                    <w:rStyle w:val="Lienhypertexte"/>
                    <w:rFonts w:ascii="Arial" w:hAnsi="Arial" w:cs="Arial"/>
                    <w:color w:val="0B0080"/>
                    <w:sz w:val="20"/>
                    <w:szCs w:val="20"/>
                    <w:shd w:val="clear" w:color="auto" w:fill="FFFFFF"/>
                    <w:lang w:val="en-US"/>
                  </w:rPr>
                  <w:t>ISBN</w:t>
                </w:r>
              </w:hyperlink>
              <w:r w:rsidRPr="00507C5D">
                <w:rPr>
                  <w:rFonts w:ascii="Arial" w:hAnsi="Arial" w:cs="Arial"/>
                  <w:color w:val="222222"/>
                  <w:sz w:val="20"/>
                  <w:szCs w:val="20"/>
                  <w:shd w:val="clear" w:color="auto" w:fill="FFFFFF"/>
                  <w:lang w:val="en-US"/>
                </w:rPr>
                <w:t> </w:t>
              </w:r>
              <w:hyperlink r:id="rId156" w:tooltip="Spécial:Ouvrages de référence/978-0-19-286207-5" w:history="1">
                <w:r w:rsidRPr="00507C5D">
                  <w:rPr>
                    <w:rStyle w:val="nowrap"/>
                    <w:rFonts w:ascii="Arial" w:hAnsi="Arial" w:cs="Arial"/>
                    <w:color w:val="0B0080"/>
                    <w:sz w:val="20"/>
                    <w:szCs w:val="20"/>
                    <w:shd w:val="clear" w:color="auto" w:fill="FFFFFF"/>
                    <w:lang w:val="en-US"/>
                  </w:rPr>
                  <w:t>978-0-19-286207-5</w:t>
                </w:r>
              </w:hyperlink>
              <w:r w:rsidRPr="00507C5D">
                <w:rPr>
                  <w:rFonts w:ascii="Arial" w:hAnsi="Arial" w:cs="Arial"/>
                  <w:color w:val="222222"/>
                  <w:sz w:val="20"/>
                  <w:szCs w:val="20"/>
                  <w:shd w:val="clear" w:color="auto" w:fill="FFFFFF"/>
                  <w:lang w:val="en-US"/>
                </w:rPr>
                <w:t>)</w:t>
              </w:r>
              <w:r w:rsidRPr="00507C5D">
                <w:rPr>
                  <w:rFonts w:ascii="Arial" w:hAnsi="Arial" w:cs="Arial"/>
                  <w:color w:val="222222"/>
                  <w:sz w:val="18"/>
                  <w:szCs w:val="18"/>
                  <w:shd w:val="clear" w:color="auto" w:fill="FFFFFF"/>
                  <w:lang w:val="en-US"/>
                </w:rPr>
                <w:t>.</w:t>
              </w:r>
            </w:p>
            <w:p w14:paraId="23F9382E" w14:textId="7CA33F55" w:rsidR="00507C5D" w:rsidRDefault="00EC606A">
              <w:pPr>
                <w:rPr>
                  <w:rFonts w:ascii="Arial" w:hAnsi="Arial" w:cs="Arial"/>
                  <w:color w:val="222222"/>
                  <w:sz w:val="18"/>
                  <w:szCs w:val="18"/>
                  <w:shd w:val="clear" w:color="auto" w:fill="FFFFFF"/>
                  <w:lang w:val="en-US"/>
                </w:rPr>
              </w:pPr>
              <w:r w:rsidRPr="00EC606A">
                <w:rPr>
                  <w:rStyle w:val="ouvrage"/>
                  <w:rFonts w:ascii="Arial" w:hAnsi="Arial" w:cs="Arial"/>
                  <w:color w:val="222222"/>
                  <w:sz w:val="18"/>
                  <w:szCs w:val="18"/>
                  <w:shd w:val="clear" w:color="auto" w:fill="FFFFFF"/>
                  <w:lang w:val="en-US"/>
                </w:rPr>
                <w:t>Mark Otto, </w:t>
              </w:r>
              <w:hyperlink r:id="rId157" w:history="1">
                <w:r>
                  <w:rPr>
                    <w:rStyle w:val="Lienhypertexte"/>
                    <w:rFonts w:ascii="Arial" w:hAnsi="Arial" w:cs="Arial"/>
                    <w:color w:val="663366"/>
                    <w:sz w:val="18"/>
                    <w:szCs w:val="18"/>
                    <w:shd w:val="clear" w:color="auto" w:fill="FFFFFF"/>
                    <w:lang w:val="en"/>
                  </w:rPr>
                  <w:t>« </w:t>
                </w:r>
                <w:r>
                  <w:rPr>
                    <w:rStyle w:val="CitationHTML"/>
                    <w:rFonts w:ascii="Arial" w:hAnsi="Arial" w:cs="Arial"/>
                    <w:i w:val="0"/>
                    <w:iCs w:val="0"/>
                    <w:color w:val="663366"/>
                    <w:sz w:val="18"/>
                    <w:szCs w:val="18"/>
                    <w:shd w:val="clear" w:color="auto" w:fill="FFFFFF"/>
                    <w:lang w:val="en"/>
                  </w:rPr>
                  <w:t>Bootstrap from Twitter</w:t>
                </w:r>
                <w:r>
                  <w:rPr>
                    <w:rStyle w:val="Lienhypertexte"/>
                    <w:rFonts w:ascii="Arial" w:hAnsi="Arial" w:cs="Arial"/>
                    <w:color w:val="663366"/>
                    <w:sz w:val="18"/>
                    <w:szCs w:val="18"/>
                    <w:shd w:val="clear" w:color="auto" w:fill="FFFFFF"/>
                    <w:lang w:val="en"/>
                  </w:rPr>
                  <w:t> »</w:t>
                </w:r>
              </w:hyperlink>
              <w:r>
                <w:rPr>
                  <w:rStyle w:val="ouvrage"/>
                  <w:rFonts w:ascii="Arial" w:hAnsi="Arial" w:cs="Arial"/>
                  <w:color w:val="3366BB"/>
                  <w:sz w:val="15"/>
                  <w:szCs w:val="15"/>
                  <w:shd w:val="clear" w:color="auto" w:fill="FFFFFF"/>
                  <w:lang w:val="en"/>
                </w:rPr>
                <w:t> [</w:t>
              </w:r>
              <w:hyperlink r:id="rId158" w:tooltip="archive sur Wikiwix" w:history="1">
                <w:r>
                  <w:rPr>
                    <w:rStyle w:val="Lienhypertexte"/>
                    <w:rFonts w:ascii="Arial" w:hAnsi="Arial" w:cs="Arial"/>
                    <w:color w:val="3366BB"/>
                    <w:sz w:val="15"/>
                    <w:szCs w:val="15"/>
                    <w:shd w:val="clear" w:color="auto" w:fill="FFFFFF"/>
                    <w:lang w:val="en"/>
                  </w:rPr>
                  <w:t>archive</w:t>
                </w:r>
              </w:hyperlink>
              <w:r>
                <w:rPr>
                  <w:rStyle w:val="ouvrage"/>
                  <w:rFonts w:ascii="Arial" w:hAnsi="Arial" w:cs="Arial"/>
                  <w:color w:val="3366BB"/>
                  <w:sz w:val="15"/>
                  <w:szCs w:val="15"/>
                  <w:shd w:val="clear" w:color="auto" w:fill="FFFFFF"/>
                  <w:lang w:val="en"/>
                </w:rPr>
                <w:t>]</w:t>
              </w:r>
              <w:r w:rsidRPr="00EC606A">
                <w:rPr>
                  <w:rStyle w:val="ouvrage"/>
                  <w:rFonts w:ascii="Arial" w:hAnsi="Arial" w:cs="Arial"/>
                  <w:color w:val="222222"/>
                  <w:sz w:val="18"/>
                  <w:szCs w:val="18"/>
                  <w:shd w:val="clear" w:color="auto" w:fill="FFFFFF"/>
                  <w:lang w:val="en-US"/>
                </w:rPr>
                <w:t xml:space="preserve">, twitter, 19 </w:t>
              </w:r>
              <w:proofErr w:type="spellStart"/>
              <w:r w:rsidRPr="00EC606A">
                <w:rPr>
                  <w:rStyle w:val="ouvrage"/>
                  <w:rFonts w:ascii="Arial" w:hAnsi="Arial" w:cs="Arial"/>
                  <w:color w:val="222222"/>
                  <w:sz w:val="18"/>
                  <w:szCs w:val="18"/>
                  <w:shd w:val="clear" w:color="auto" w:fill="FFFFFF"/>
                  <w:lang w:val="en-US"/>
                </w:rPr>
                <w:t>août</w:t>
              </w:r>
              <w:proofErr w:type="spellEnd"/>
              <w:r w:rsidRPr="00EC606A">
                <w:rPr>
                  <w:rStyle w:val="ouvrage"/>
                  <w:rFonts w:ascii="Arial" w:hAnsi="Arial" w:cs="Arial"/>
                  <w:color w:val="222222"/>
                  <w:sz w:val="18"/>
                  <w:szCs w:val="18"/>
                  <w:shd w:val="clear" w:color="auto" w:fill="FFFFFF"/>
                  <w:lang w:val="en-US"/>
                </w:rPr>
                <w:t xml:space="preserve"> 2011 </w:t>
              </w:r>
              <w:r w:rsidRPr="00EC606A">
                <w:rPr>
                  <w:rStyle w:val="ouvrage"/>
                  <w:rFonts w:ascii="Arial" w:hAnsi="Arial" w:cs="Arial"/>
                  <w:color w:val="222222"/>
                  <w:sz w:val="15"/>
                  <w:szCs w:val="15"/>
                  <w:shd w:val="clear" w:color="auto" w:fill="FFFFFF"/>
                  <w:lang w:val="en-US"/>
                </w:rPr>
                <w:t>(</w:t>
              </w:r>
              <w:proofErr w:type="spellStart"/>
              <w:r w:rsidRPr="00EC606A">
                <w:rPr>
                  <w:rStyle w:val="ouvrage"/>
                  <w:rFonts w:ascii="Arial" w:hAnsi="Arial" w:cs="Arial"/>
                  <w:color w:val="222222"/>
                  <w:sz w:val="15"/>
                  <w:szCs w:val="15"/>
                  <w:shd w:val="clear" w:color="auto" w:fill="FFFFFF"/>
                  <w:lang w:val="en-US"/>
                </w:rPr>
                <w:t>consulté</w:t>
              </w:r>
              <w:proofErr w:type="spellEnd"/>
              <w:r w:rsidRPr="00EC606A">
                <w:rPr>
                  <w:rStyle w:val="ouvrage"/>
                  <w:rFonts w:ascii="Arial" w:hAnsi="Arial" w:cs="Arial"/>
                  <w:color w:val="222222"/>
                  <w:sz w:val="15"/>
                  <w:szCs w:val="15"/>
                  <w:shd w:val="clear" w:color="auto" w:fill="FFFFFF"/>
                  <w:lang w:val="en-US"/>
                </w:rPr>
                <w:t xml:space="preserve"> le </w:t>
              </w:r>
              <w:r w:rsidRPr="00EC606A">
                <w:rPr>
                  <w:rStyle w:val="nowrap"/>
                  <w:rFonts w:ascii="Arial" w:hAnsi="Arial" w:cs="Arial"/>
                  <w:color w:val="222222"/>
                  <w:sz w:val="15"/>
                  <w:szCs w:val="15"/>
                  <w:shd w:val="clear" w:color="auto" w:fill="FFFFFF"/>
                  <w:lang w:val="en-US"/>
                </w:rPr>
                <w:t>20 mars 2014</w:t>
              </w:r>
              <w:r w:rsidRPr="00EC606A">
                <w:rPr>
                  <w:rStyle w:val="ouvrage"/>
                  <w:rFonts w:ascii="Arial" w:hAnsi="Arial" w:cs="Arial"/>
                  <w:color w:val="222222"/>
                  <w:sz w:val="15"/>
                  <w:szCs w:val="15"/>
                  <w:shd w:val="clear" w:color="auto" w:fill="FFFFFF"/>
                  <w:lang w:val="en-US"/>
                </w:rPr>
                <w:t>)</w:t>
              </w:r>
              <w:r w:rsidRPr="00EC606A">
                <w:rPr>
                  <w:rFonts w:ascii="Arial" w:hAnsi="Arial" w:cs="Arial"/>
                  <w:color w:val="222222"/>
                  <w:sz w:val="18"/>
                  <w:szCs w:val="18"/>
                  <w:shd w:val="clear" w:color="auto" w:fill="FFFFFF"/>
                  <w:lang w:val="en-US"/>
                </w:rPr>
                <w:t>.</w:t>
              </w:r>
            </w:p>
            <w:p w14:paraId="1DC1A1BB" w14:textId="7C6B2120" w:rsidR="00EC606A" w:rsidRDefault="00EC606A">
              <w:pPr>
                <w:rPr>
                  <w:rFonts w:ascii="Arial" w:hAnsi="Arial" w:cs="Arial"/>
                  <w:color w:val="222222"/>
                  <w:sz w:val="20"/>
                  <w:szCs w:val="20"/>
                  <w:shd w:val="clear" w:color="auto" w:fill="FFFFFF"/>
                </w:rPr>
              </w:pPr>
              <w:r>
                <w:rPr>
                  <w:rFonts w:ascii="Arial" w:hAnsi="Arial" w:cs="Arial"/>
                  <w:color w:val="222222"/>
                  <w:sz w:val="18"/>
                  <w:szCs w:val="18"/>
                  <w:shd w:val="clear" w:color="auto" w:fill="FFFFFF"/>
                </w:rPr>
                <w:t xml:space="preserve">Kevin </w:t>
              </w:r>
              <w:proofErr w:type="spellStart"/>
              <w:r>
                <w:rPr>
                  <w:rFonts w:ascii="Arial" w:hAnsi="Arial" w:cs="Arial"/>
                  <w:color w:val="222222"/>
                  <w:sz w:val="18"/>
                  <w:szCs w:val="18"/>
                  <w:shd w:val="clear" w:color="auto" w:fill="FFFFFF"/>
                </w:rPr>
                <w:t>Sawicki</w:t>
              </w:r>
              <w:proofErr w:type="spellEnd"/>
              <w:r>
                <w:rPr>
                  <w:rFonts w:ascii="Arial" w:hAnsi="Arial" w:cs="Arial"/>
                  <w:color w:val="222222"/>
                  <w:sz w:val="18"/>
                  <w:szCs w:val="18"/>
                  <w:shd w:val="clear" w:color="auto" w:fill="FFFFFF"/>
                </w:rPr>
                <w:t>, </w:t>
              </w:r>
              <w:hyperlink r:id="rId159" w:history="1">
                <w:r w:rsidRPr="007C3A59">
                  <w:rPr>
                    <w:rStyle w:val="Lienhypertexte"/>
                    <w:rFonts w:ascii="Arial" w:hAnsi="Arial" w:cs="Arial"/>
                    <w:color w:val="663366"/>
                    <w:sz w:val="18"/>
                    <w:szCs w:val="18"/>
                    <w:shd w:val="clear" w:color="auto" w:fill="FFFFFF"/>
                  </w:rPr>
                  <w:t>« </w:t>
                </w:r>
                <w:r w:rsidRPr="007C3A59">
                  <w:rPr>
                    <w:rStyle w:val="lang-en"/>
                    <w:rFonts w:ascii="Arial" w:hAnsi="Arial" w:cs="Arial"/>
                    <w:color w:val="663366"/>
                    <w:sz w:val="18"/>
                    <w:szCs w:val="18"/>
                    <w:shd w:val="clear" w:color="auto" w:fill="FFFFFF"/>
                  </w:rPr>
                  <w:t xml:space="preserve">Atom Shell </w:t>
                </w:r>
                <w:proofErr w:type="spellStart"/>
                <w:r w:rsidRPr="007C3A59">
                  <w:rPr>
                    <w:rStyle w:val="lang-en"/>
                    <w:rFonts w:ascii="Arial" w:hAnsi="Arial" w:cs="Arial"/>
                    <w:color w:val="663366"/>
                    <w:sz w:val="18"/>
                    <w:szCs w:val="18"/>
                    <w:shd w:val="clear" w:color="auto" w:fill="FFFFFF"/>
                  </w:rPr>
                  <w:t>is</w:t>
                </w:r>
                <w:proofErr w:type="spellEnd"/>
                <w:r w:rsidRPr="007C3A59">
                  <w:rPr>
                    <w:rStyle w:val="lang-en"/>
                    <w:rFonts w:ascii="Arial" w:hAnsi="Arial" w:cs="Arial"/>
                    <w:color w:val="663366"/>
                    <w:sz w:val="18"/>
                    <w:szCs w:val="18"/>
                    <w:shd w:val="clear" w:color="auto" w:fill="FFFFFF"/>
                  </w:rPr>
                  <w:t xml:space="preserve"> </w:t>
                </w:r>
                <w:proofErr w:type="spellStart"/>
                <w:r w:rsidRPr="007C3A59">
                  <w:rPr>
                    <w:rStyle w:val="lang-en"/>
                    <w:rFonts w:ascii="Arial" w:hAnsi="Arial" w:cs="Arial"/>
                    <w:color w:val="663366"/>
                    <w:sz w:val="18"/>
                    <w:szCs w:val="18"/>
                    <w:shd w:val="clear" w:color="auto" w:fill="FFFFFF"/>
                  </w:rPr>
                  <w:t>now</w:t>
                </w:r>
                <w:proofErr w:type="spellEnd"/>
                <w:r w:rsidRPr="007C3A59">
                  <w:rPr>
                    <w:rStyle w:val="lang-en"/>
                    <w:rFonts w:ascii="Arial" w:hAnsi="Arial" w:cs="Arial"/>
                    <w:color w:val="663366"/>
                    <w:sz w:val="18"/>
                    <w:szCs w:val="18"/>
                    <w:shd w:val="clear" w:color="auto" w:fill="FFFFFF"/>
                  </w:rPr>
                  <w:t xml:space="preserve"> Electron</w:t>
                </w:r>
                <w:r w:rsidRPr="007C3A59">
                  <w:rPr>
                    <w:rStyle w:val="Lienhypertexte"/>
                    <w:rFonts w:ascii="Arial" w:hAnsi="Arial" w:cs="Arial"/>
                    <w:color w:val="663366"/>
                    <w:sz w:val="18"/>
                    <w:szCs w:val="18"/>
                    <w:shd w:val="clear" w:color="auto" w:fill="FFFFFF"/>
                  </w:rPr>
                  <w:t> »</w:t>
                </w:r>
              </w:hyperlink>
              <w:r w:rsidRPr="007C3A59">
                <w:rPr>
                  <w:rFonts w:ascii="Arial" w:hAnsi="Arial" w:cs="Arial"/>
                  <w:color w:val="3366BB"/>
                  <w:sz w:val="15"/>
                  <w:szCs w:val="15"/>
                  <w:shd w:val="clear" w:color="auto" w:fill="FFFFFF"/>
                </w:rPr>
                <w:t> [</w:t>
              </w:r>
              <w:hyperlink r:id="rId160" w:tooltip="archive sur Wikiwix" w:history="1">
                <w:r w:rsidRPr="007C3A59">
                  <w:rPr>
                    <w:rStyle w:val="Lienhypertexte"/>
                    <w:rFonts w:ascii="Arial" w:hAnsi="Arial" w:cs="Arial"/>
                    <w:color w:val="3366BB"/>
                    <w:sz w:val="15"/>
                    <w:szCs w:val="15"/>
                    <w:shd w:val="clear" w:color="auto" w:fill="FFFFFF"/>
                  </w:rPr>
                  <w:t>archive</w:t>
                </w:r>
              </w:hyperlink>
              <w:r w:rsidRPr="007C3A59">
                <w:rPr>
                  <w:rFonts w:ascii="Arial" w:hAnsi="Arial" w:cs="Arial"/>
                  <w:color w:val="3366BB"/>
                  <w:sz w:val="15"/>
                  <w:szCs w:val="15"/>
                  <w:shd w:val="clear" w:color="auto" w:fill="FFFFFF"/>
                </w:rPr>
                <w:t>]</w:t>
              </w:r>
              <w:r>
                <w:rPr>
                  <w:rFonts w:ascii="Arial" w:hAnsi="Arial" w:cs="Arial"/>
                  <w:color w:val="222222"/>
                  <w:sz w:val="18"/>
                  <w:szCs w:val="18"/>
                  <w:shd w:val="clear" w:color="auto" w:fill="FFFFFF"/>
                </w:rPr>
                <w:t>, sur </w:t>
              </w:r>
              <w:r>
                <w:rPr>
                  <w:rStyle w:val="italique"/>
                  <w:rFonts w:ascii="Arial" w:hAnsi="Arial" w:cs="Arial"/>
                  <w:i/>
                  <w:iCs/>
                  <w:color w:val="222222"/>
                  <w:sz w:val="18"/>
                  <w:szCs w:val="18"/>
                  <w:shd w:val="clear" w:color="auto" w:fill="FFFFFF"/>
                </w:rPr>
                <w:t>blog.atom.io</w:t>
              </w:r>
              <w:r>
                <w:rPr>
                  <w:rFonts w:ascii="Arial" w:hAnsi="Arial" w:cs="Arial"/>
                  <w:color w:val="222222"/>
                  <w:sz w:val="18"/>
                  <w:szCs w:val="18"/>
                  <w:shd w:val="clear" w:color="auto" w:fill="FFFFFF"/>
                </w:rPr>
                <w:t>, </w:t>
              </w:r>
              <w:r>
                <w:t>23 avril 2015</w:t>
              </w:r>
              <w:r>
                <w:rPr>
                  <w:rFonts w:ascii="Arial" w:hAnsi="Arial" w:cs="Arial"/>
                  <w:color w:val="222222"/>
                  <w:sz w:val="18"/>
                  <w:szCs w:val="18"/>
                  <w:shd w:val="clear" w:color="auto" w:fill="FFFFFF"/>
                </w:rPr>
                <w:t> </w:t>
              </w:r>
              <w:r>
                <w:rPr>
                  <w:rFonts w:ascii="Arial" w:hAnsi="Arial" w:cs="Arial"/>
                  <w:color w:val="222222"/>
                  <w:sz w:val="20"/>
                  <w:szCs w:val="20"/>
                  <w:shd w:val="clear" w:color="auto" w:fill="FFFFFF"/>
                </w:rPr>
                <w:t>(consulté le </w:t>
              </w:r>
              <w:r>
                <w:rPr>
                  <w:rStyle w:val="nowrap"/>
                  <w:rFonts w:ascii="Arial" w:hAnsi="Arial" w:cs="Arial"/>
                  <w:color w:val="222222"/>
                  <w:sz w:val="20"/>
                  <w:szCs w:val="20"/>
                  <w:shd w:val="clear" w:color="auto" w:fill="FFFFFF"/>
                </w:rPr>
                <w:t>4 octobre 2015</w:t>
              </w:r>
              <w:r>
                <w:rPr>
                  <w:rFonts w:ascii="Arial" w:hAnsi="Arial" w:cs="Arial"/>
                  <w:color w:val="222222"/>
                  <w:sz w:val="20"/>
                  <w:szCs w:val="20"/>
                  <w:shd w:val="clear" w:color="auto" w:fill="FFFFFF"/>
                </w:rPr>
                <w:t>)</w:t>
              </w:r>
            </w:p>
            <w:p w14:paraId="34E2BC64" w14:textId="54B8FB3F" w:rsidR="00EC606A" w:rsidRDefault="00EC606A">
              <w:pPr>
                <w:rPr>
                  <w:rFonts w:ascii="Arial" w:hAnsi="Arial" w:cs="Arial"/>
                  <w:color w:val="222222"/>
                  <w:sz w:val="18"/>
                  <w:szCs w:val="18"/>
                  <w:shd w:val="clear" w:color="auto" w:fill="FFFFFF"/>
                </w:rPr>
              </w:pPr>
              <w:r>
                <w:rPr>
                  <w:rFonts w:ascii="Arial" w:hAnsi="Arial" w:cs="Arial"/>
                  <w:color w:val="222222"/>
                  <w:sz w:val="18"/>
                  <w:szCs w:val="18"/>
                  <w:shd w:val="clear" w:color="auto" w:fill="FFFFFF"/>
                </w:rPr>
                <w:t>article </w:t>
              </w:r>
              <w:hyperlink r:id="rId161" w:history="1">
                <w:r>
                  <w:rPr>
                    <w:rStyle w:val="Lienhypertexte"/>
                    <w:rFonts w:ascii="Arial" w:hAnsi="Arial" w:cs="Arial"/>
                    <w:color w:val="663366"/>
                    <w:sz w:val="18"/>
                    <w:szCs w:val="18"/>
                  </w:rPr>
                  <w:t>Oracle rachète Sun pour 7,4 milliards de dollars</w:t>
                </w:r>
              </w:hyperlink>
              <w:r>
                <w:rPr>
                  <w:rFonts w:ascii="Arial" w:hAnsi="Arial" w:cs="Arial"/>
                  <w:color w:val="3366BB"/>
                  <w:sz w:val="20"/>
                  <w:szCs w:val="20"/>
                  <w:shd w:val="clear" w:color="auto" w:fill="FFFFFF"/>
                </w:rPr>
                <w:t> [</w:t>
              </w:r>
              <w:hyperlink r:id="rId162" w:tooltip="archive sur Wikiwix" w:history="1">
                <w:r>
                  <w:rPr>
                    <w:rStyle w:val="Lienhypertexte"/>
                    <w:rFonts w:ascii="Arial" w:hAnsi="Arial" w:cs="Arial"/>
                    <w:color w:val="3366BB"/>
                    <w:sz w:val="20"/>
                    <w:szCs w:val="20"/>
                    <w:shd w:val="clear" w:color="auto" w:fill="FFFFFF"/>
                  </w:rPr>
                  <w:t>archive</w:t>
                </w:r>
              </w:hyperlink>
              <w:r>
                <w:rPr>
                  <w:rFonts w:ascii="Arial" w:hAnsi="Arial" w:cs="Arial"/>
                  <w:color w:val="3366BB"/>
                  <w:sz w:val="20"/>
                  <w:szCs w:val="20"/>
                  <w:shd w:val="clear" w:color="auto" w:fill="FFFFFF"/>
                </w:rPr>
                <w:t>]</w:t>
              </w:r>
              <w:r>
                <w:rPr>
                  <w:rFonts w:ascii="Arial" w:hAnsi="Arial" w:cs="Arial"/>
                  <w:color w:val="222222"/>
                  <w:sz w:val="18"/>
                  <w:szCs w:val="18"/>
                  <w:shd w:val="clear" w:color="auto" w:fill="FFFFFF"/>
                </w:rPr>
                <w:t> sur O1Net.com</w:t>
              </w:r>
            </w:p>
            <w:p w14:paraId="578B7454" w14:textId="77777777" w:rsidR="00EC606A" w:rsidRPr="00EC606A" w:rsidRDefault="00EC606A"/>
            <w:p w14:paraId="345B1639" w14:textId="77777777" w:rsidR="00507C5D" w:rsidRPr="00EC606A" w:rsidRDefault="00507C5D"/>
            <w:p w14:paraId="6228760C" w14:textId="77777777" w:rsidR="00507C5D" w:rsidRPr="00EC606A" w:rsidRDefault="00507C5D"/>
            <w:p w14:paraId="1BFAF001" w14:textId="77777777" w:rsidR="00507C5D" w:rsidRPr="00EC606A" w:rsidRDefault="00507C5D"/>
            <w:p w14:paraId="25FEA3D8" w14:textId="77777777" w:rsidR="00507C5D" w:rsidRPr="00EC606A" w:rsidRDefault="00507C5D"/>
            <w:p w14:paraId="741312AC" w14:textId="04D622B8" w:rsidR="00507C5D" w:rsidRDefault="007C3A59"/>
          </w:sdtContent>
        </w:sdt>
      </w:sdtContent>
    </w:sdt>
    <w:p w14:paraId="623D8C25" w14:textId="77777777" w:rsidR="00507C5D" w:rsidRDefault="00507C5D" w:rsidP="00D04A57">
      <w:pPr>
        <w:pStyle w:val="Titre1"/>
      </w:pPr>
    </w:p>
    <w:p w14:paraId="13AB5725" w14:textId="2F3AD7D2" w:rsidR="00D04A57" w:rsidRDefault="00D04A57" w:rsidP="00D04A57">
      <w:pPr>
        <w:suppressAutoHyphens w:val="0"/>
        <w:ind w:right="0"/>
        <w:rPr>
          <w:b/>
          <w:color w:val="2F5496" w:themeColor="accent1" w:themeShade="BF"/>
          <w:sz w:val="36"/>
        </w:rPr>
      </w:pPr>
    </w:p>
    <w:p w14:paraId="7F7661A9" w14:textId="7B8D9072" w:rsidR="00D04A57" w:rsidRDefault="00D04A57" w:rsidP="00D04A57">
      <w:pPr>
        <w:suppressAutoHyphens w:val="0"/>
        <w:ind w:right="0"/>
        <w:rPr>
          <w:b/>
          <w:color w:val="2F5496" w:themeColor="accent1" w:themeShade="BF"/>
          <w:sz w:val="36"/>
        </w:rPr>
      </w:pPr>
    </w:p>
    <w:p w14:paraId="00EB4F97" w14:textId="5E59162A" w:rsidR="00D04A57" w:rsidRDefault="00D04A57" w:rsidP="00D04A57">
      <w:pPr>
        <w:suppressAutoHyphens w:val="0"/>
        <w:ind w:right="0"/>
        <w:rPr>
          <w:b/>
          <w:color w:val="2F5496" w:themeColor="accent1" w:themeShade="BF"/>
          <w:sz w:val="36"/>
        </w:rPr>
      </w:pPr>
    </w:p>
    <w:p w14:paraId="1AB43FF3" w14:textId="1006016E" w:rsidR="00D04A57" w:rsidRDefault="00D04A57" w:rsidP="00D04A57">
      <w:pPr>
        <w:suppressAutoHyphens w:val="0"/>
        <w:ind w:right="0"/>
        <w:rPr>
          <w:b/>
          <w:color w:val="2F5496" w:themeColor="accent1" w:themeShade="BF"/>
          <w:sz w:val="36"/>
        </w:rPr>
      </w:pPr>
    </w:p>
    <w:p w14:paraId="1FA3D932" w14:textId="6BD02595" w:rsidR="00D04A57" w:rsidRDefault="00D04A57" w:rsidP="00D04A57">
      <w:pPr>
        <w:suppressAutoHyphens w:val="0"/>
        <w:ind w:right="0"/>
        <w:rPr>
          <w:b/>
          <w:color w:val="2F5496" w:themeColor="accent1" w:themeShade="BF"/>
          <w:sz w:val="36"/>
        </w:rPr>
      </w:pPr>
    </w:p>
    <w:p w14:paraId="22923909" w14:textId="77777777" w:rsidR="00556EB7" w:rsidRDefault="00556EB7" w:rsidP="004B7F8F">
      <w:pPr>
        <w:pStyle w:val="Titre1"/>
      </w:pPr>
      <w:bookmarkStart w:id="65" w:name="_Toc19963392"/>
    </w:p>
    <w:p w14:paraId="67A924E8" w14:textId="0A0DCDAE" w:rsidR="00870ABB" w:rsidRDefault="006A0E3C" w:rsidP="00632744">
      <w:pPr>
        <w:pStyle w:val="Titre1"/>
      </w:pPr>
      <w:r w:rsidRPr="005C74A0">
        <w:t>Résumé</w:t>
      </w:r>
      <w:r w:rsidR="00870ABB" w:rsidRPr="005C74A0">
        <w:t> :</w:t>
      </w:r>
      <w:bookmarkEnd w:id="65"/>
    </w:p>
    <w:p w14:paraId="5EF9C7C6" w14:textId="77777777" w:rsidR="00870ABB" w:rsidRPr="005C74A0" w:rsidRDefault="00870ABB" w:rsidP="00870ABB">
      <w:pPr>
        <w:rPr>
          <w:rFonts w:cstheme="majorBidi"/>
          <w:szCs w:val="24"/>
        </w:rPr>
      </w:pPr>
      <w:r w:rsidRPr="005C74A0">
        <w:rPr>
          <w:rFonts w:cstheme="majorBidi"/>
          <w:szCs w:val="24"/>
        </w:rPr>
        <w:t>Dès</w:t>
      </w:r>
      <w:r w:rsidR="006A0E3C" w:rsidRPr="005C74A0">
        <w:rPr>
          <w:rFonts w:cstheme="majorBidi"/>
          <w:szCs w:val="24"/>
        </w:rPr>
        <w:t xml:space="preserve"> les premières années de construction des cabinets médicaux, les médecins s’orientaient à un objectif bien déterminé, celui-ci se résumait à comment travailler avec les patients à l’aide de moyens faciles et rapides. </w:t>
      </w:r>
    </w:p>
    <w:p w14:paraId="2F71DB8F" w14:textId="77777777" w:rsidR="00870ABB" w:rsidRPr="005C74A0" w:rsidRDefault="006A0E3C" w:rsidP="00870ABB">
      <w:pPr>
        <w:rPr>
          <w:rFonts w:cstheme="majorBidi"/>
          <w:szCs w:val="24"/>
        </w:rPr>
      </w:pPr>
      <w:r w:rsidRPr="005C74A0">
        <w:rPr>
          <w:rFonts w:cstheme="majorBidi"/>
          <w:szCs w:val="24"/>
        </w:rPr>
        <w:t xml:space="preserve">Mais malgré tous les efforts fait par les médecins, ils restent des difficultés, parmi </w:t>
      </w:r>
      <w:r w:rsidR="00870ABB" w:rsidRPr="005C74A0">
        <w:rPr>
          <w:rFonts w:cstheme="majorBidi"/>
          <w:szCs w:val="24"/>
        </w:rPr>
        <w:t>lesquelles</w:t>
      </w:r>
      <w:r w:rsidRPr="005C74A0">
        <w:rPr>
          <w:rFonts w:cstheme="majorBidi"/>
          <w:szCs w:val="24"/>
        </w:rPr>
        <w:t xml:space="preserve"> : L’archivage des dossiers des patients sur des feuilles peut engendrer la perte des documents et perdre beaucoup de temps lors de la recherche, la modification d’un élément dans un dossier peut obliger le médecin à refaire un nouveau dossier.</w:t>
      </w:r>
    </w:p>
    <w:p w14:paraId="3E00D49E" w14:textId="77777777" w:rsidR="00870ABB" w:rsidRPr="005C74A0" w:rsidRDefault="006A0E3C" w:rsidP="00870ABB">
      <w:pPr>
        <w:rPr>
          <w:rFonts w:cstheme="majorBidi"/>
          <w:szCs w:val="24"/>
        </w:rPr>
      </w:pPr>
      <w:r w:rsidRPr="005C74A0">
        <w:rPr>
          <w:rFonts w:cstheme="majorBidi"/>
          <w:szCs w:val="24"/>
        </w:rPr>
        <w:t xml:space="preserve"> A cause de ces difficultés, les médecins préfèrent s’approprier des bénéfices liés à l’informatisation de la gestion de leurs cabinets médicaux, dans le but de simplifier et de sécuriser leur travail.</w:t>
      </w:r>
    </w:p>
    <w:p w14:paraId="40E978CE" w14:textId="77777777" w:rsidR="00081AF7" w:rsidRPr="005C74A0" w:rsidRDefault="006A0E3C" w:rsidP="00870ABB">
      <w:pPr>
        <w:rPr>
          <w:rFonts w:cstheme="majorBidi"/>
          <w:szCs w:val="24"/>
        </w:rPr>
      </w:pPr>
      <w:r w:rsidRPr="005C74A0">
        <w:rPr>
          <w:rFonts w:cstheme="majorBidi"/>
          <w:szCs w:val="24"/>
        </w:rPr>
        <w:t xml:space="preserve"> Dans ce but, nous avons </w:t>
      </w:r>
      <w:r w:rsidR="00870ABB" w:rsidRPr="005C74A0">
        <w:rPr>
          <w:rFonts w:cstheme="majorBidi"/>
          <w:szCs w:val="24"/>
        </w:rPr>
        <w:t>créé</w:t>
      </w:r>
      <w:r w:rsidRPr="005C74A0">
        <w:rPr>
          <w:rFonts w:cstheme="majorBidi"/>
          <w:szCs w:val="24"/>
        </w:rPr>
        <w:t xml:space="preserve"> un</w:t>
      </w:r>
      <w:r w:rsidR="00870ABB" w:rsidRPr="005C74A0">
        <w:rPr>
          <w:rFonts w:cstheme="majorBidi"/>
          <w:szCs w:val="24"/>
        </w:rPr>
        <w:t xml:space="preserve"> site web basé sur différent </w:t>
      </w:r>
      <w:r w:rsidR="00842A31" w:rsidRPr="005C74A0">
        <w:rPr>
          <w:rFonts w:cstheme="majorBidi"/>
          <w:szCs w:val="24"/>
        </w:rPr>
        <w:t>langage</w:t>
      </w:r>
      <w:r w:rsidR="0087155D" w:rsidRPr="005C74A0">
        <w:rPr>
          <w:rFonts w:cstheme="majorBidi"/>
          <w:szCs w:val="24"/>
        </w:rPr>
        <w:t>s</w:t>
      </w:r>
      <w:r w:rsidR="00842A31" w:rsidRPr="005C74A0">
        <w:rPr>
          <w:rFonts w:cstheme="majorBidi"/>
          <w:szCs w:val="24"/>
        </w:rPr>
        <w:t xml:space="preserve"> </w:t>
      </w:r>
      <w:r w:rsidRPr="005C74A0">
        <w:rPr>
          <w:rFonts w:cstheme="majorBidi"/>
          <w:szCs w:val="24"/>
        </w:rPr>
        <w:t>comme une solution pour aider le</w:t>
      </w:r>
      <w:r w:rsidR="00466529" w:rsidRPr="005C74A0">
        <w:rPr>
          <w:rFonts w:cstheme="majorBidi"/>
          <w:szCs w:val="24"/>
        </w:rPr>
        <w:t>s</w:t>
      </w:r>
      <w:r w:rsidRPr="005C74A0">
        <w:rPr>
          <w:rFonts w:cstheme="majorBidi"/>
          <w:szCs w:val="24"/>
        </w:rPr>
        <w:t xml:space="preserve"> cabinet médical</w:t>
      </w:r>
      <w:r w:rsidR="00466529" w:rsidRPr="005C74A0">
        <w:rPr>
          <w:rFonts w:cstheme="majorBidi"/>
          <w:szCs w:val="24"/>
        </w:rPr>
        <w:t xml:space="preserve"> </w:t>
      </w:r>
      <w:proofErr w:type="spellStart"/>
      <w:proofErr w:type="gramStart"/>
      <w:r w:rsidR="00466529" w:rsidRPr="005C74A0">
        <w:rPr>
          <w:rFonts w:cstheme="majorBidi"/>
          <w:szCs w:val="24"/>
        </w:rPr>
        <w:t>a</w:t>
      </w:r>
      <w:proofErr w:type="spellEnd"/>
      <w:proofErr w:type="gramEnd"/>
      <w:r w:rsidR="00466529" w:rsidRPr="005C74A0">
        <w:rPr>
          <w:rFonts w:cstheme="majorBidi"/>
          <w:szCs w:val="24"/>
        </w:rPr>
        <w:t xml:space="preserve"> gérer les dossiers de leurs patients.</w:t>
      </w:r>
    </w:p>
    <w:p w14:paraId="0A967B29" w14:textId="5F2663BF" w:rsidR="00CD2AA0" w:rsidRDefault="00CD2AA0" w:rsidP="00226CFC">
      <w:pPr>
        <w:suppressAutoHyphens w:val="0"/>
        <w:ind w:right="0"/>
        <w:rPr>
          <w:rFonts w:asciiTheme="minorBidi" w:hAnsiTheme="minorBidi" w:cstheme="minorBidi"/>
          <w:szCs w:val="24"/>
        </w:rPr>
      </w:pPr>
    </w:p>
    <w:sectPr w:rsidR="00CD2AA0" w:rsidSect="008C0204">
      <w:footerReference w:type="default" r:id="rId163"/>
      <w:headerReference w:type="first" r:id="rId164"/>
      <w:footerReference w:type="first" r:id="rId165"/>
      <w:pgSz w:w="11906" w:h="16838"/>
      <w:pgMar w:top="1701" w:right="1418" w:bottom="1701" w:left="2268" w:header="720" w:footer="720" w:gutter="0"/>
      <w:pgBorders w:offsetFrom="page">
        <w:top w:val="single" w:sz="8" w:space="24" w:color="476B76"/>
        <w:left w:val="single" w:sz="8" w:space="24" w:color="476B76"/>
        <w:bottom w:val="single" w:sz="8" w:space="24" w:color="476B76"/>
        <w:right w:val="single" w:sz="8" w:space="24" w:color="476B76"/>
      </w:pgBorders>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7E811C" w14:textId="77777777" w:rsidR="00750739" w:rsidRDefault="00750739">
      <w:pPr>
        <w:spacing w:after="0" w:line="240" w:lineRule="auto"/>
      </w:pPr>
      <w:r>
        <w:separator/>
      </w:r>
    </w:p>
  </w:endnote>
  <w:endnote w:type="continuationSeparator" w:id="0">
    <w:p w14:paraId="2BEDA86A" w14:textId="77777777" w:rsidR="00750739" w:rsidRDefault="00750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Candara">
    <w:panose1 w:val="020E0502030303020204"/>
    <w:charset w:val="00"/>
    <w:family w:val="swiss"/>
    <w:pitch w:val="variable"/>
    <w:sig w:usb0="A00002EF" w:usb1="4000A44B"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00"/>
    <w:family w:val="swiss"/>
    <w:pitch w:val="variable"/>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64124717"/>
      <w:docPartObj>
        <w:docPartGallery w:val="Page Numbers (Bottom of Page)"/>
        <w:docPartUnique/>
      </w:docPartObj>
    </w:sdtPr>
    <w:sdtContent>
      <w:p w14:paraId="1817C08F" w14:textId="72326E9E" w:rsidR="007C3A59" w:rsidRDefault="007C3A59">
        <w:pPr>
          <w:pStyle w:val="Pieddepage"/>
        </w:pPr>
        <w:r>
          <w:rPr>
            <w:noProof/>
          </w:rPr>
          <mc:AlternateContent>
            <mc:Choice Requires="wps">
              <w:drawing>
                <wp:anchor distT="0" distB="0" distL="114300" distR="114300" simplePos="0" relativeHeight="251665408" behindDoc="0" locked="0" layoutInCell="1" allowOverlap="1" wp14:anchorId="1465E59E" wp14:editId="20D14A42">
                  <wp:simplePos x="0" y="0"/>
                  <wp:positionH relativeFrom="rightMargin">
                    <wp:align>center</wp:align>
                  </wp:positionH>
                  <wp:positionV relativeFrom="bottomMargin">
                    <wp:align>top</wp:align>
                  </wp:positionV>
                  <wp:extent cx="762000" cy="895350"/>
                  <wp:effectExtent l="0" t="0" r="0" b="0"/>
                  <wp:wrapNone/>
                  <wp:docPr id="54" name="Rectangle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213001494"/>
                              </w:sdtPr>
                              <w:sdtContent>
                                <w:sdt>
                                  <w:sdtPr>
                                    <w:rPr>
                                      <w:rFonts w:asciiTheme="majorHAnsi" w:eastAsiaTheme="majorEastAsia" w:hAnsiTheme="majorHAnsi" w:cstheme="majorBidi"/>
                                      <w:sz w:val="48"/>
                                      <w:szCs w:val="48"/>
                                    </w:rPr>
                                    <w:id w:val="-1869367001"/>
                                  </w:sdtPr>
                                  <w:sdtContent>
                                    <w:p w14:paraId="3F03A7C0" w14:textId="77777777" w:rsidR="007C3A59" w:rsidRDefault="007C3A59">
                                      <w:pPr>
                                        <w:jc w:val="center"/>
                                        <w:rPr>
                                          <w:rFonts w:asciiTheme="majorHAnsi" w:eastAsiaTheme="majorEastAsia" w:hAnsiTheme="majorHAnsi" w:cstheme="majorBidi"/>
                                          <w:sz w:val="48"/>
                                          <w:szCs w:val="48"/>
                                        </w:rPr>
                                      </w:pPr>
                                      <w:r w:rsidRPr="008C0204">
                                        <w:rPr>
                                          <w:rFonts w:eastAsiaTheme="minorEastAsia" w:cstheme="majorBidi"/>
                                          <w:b/>
                                          <w:bCs/>
                                          <w:color w:val="2F5496" w:themeColor="accent1" w:themeShade="BF"/>
                                          <w:szCs w:val="24"/>
                                        </w:rPr>
                                        <w:fldChar w:fldCharType="begin"/>
                                      </w:r>
                                      <w:r w:rsidRPr="008C0204">
                                        <w:rPr>
                                          <w:rFonts w:cstheme="majorBidi"/>
                                          <w:b/>
                                          <w:bCs/>
                                          <w:color w:val="2F5496" w:themeColor="accent1" w:themeShade="BF"/>
                                          <w:szCs w:val="24"/>
                                        </w:rPr>
                                        <w:instrText>PAGE   \* MERGEFORMAT</w:instrText>
                                      </w:r>
                                      <w:r w:rsidRPr="008C0204">
                                        <w:rPr>
                                          <w:rFonts w:eastAsiaTheme="minorEastAsia" w:cstheme="majorBidi"/>
                                          <w:b/>
                                          <w:bCs/>
                                          <w:color w:val="2F5496" w:themeColor="accent1" w:themeShade="BF"/>
                                          <w:szCs w:val="24"/>
                                        </w:rPr>
                                        <w:fldChar w:fldCharType="separate"/>
                                      </w:r>
                                      <w:r w:rsidRPr="008C0204">
                                        <w:rPr>
                                          <w:rFonts w:eastAsiaTheme="majorEastAsia" w:cstheme="majorBidi"/>
                                          <w:b/>
                                          <w:bCs/>
                                          <w:color w:val="2F5496" w:themeColor="accent1" w:themeShade="BF"/>
                                          <w:szCs w:val="24"/>
                                        </w:rPr>
                                        <w:t>2</w:t>
                                      </w:r>
                                      <w:r w:rsidRPr="008C0204">
                                        <w:rPr>
                                          <w:rFonts w:eastAsiaTheme="majorEastAsia" w:cstheme="majorBidi"/>
                                          <w:b/>
                                          <w:bCs/>
                                          <w:color w:val="2F5496" w:themeColor="accent1" w:themeShade="BF"/>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65E59E" id="Rectangle 54" o:spid="_x0000_s1078" style="position:absolute;margin-left:0;margin-top:0;width:60pt;height:70.5pt;z-index:251665408;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" stroked="f">
                  <v:textbox>
                    <w:txbxContent>
                      <w:sdt>
                        <w:sdtPr>
                          <w:rPr>
                            <w:rFonts w:asciiTheme="majorHAnsi" w:eastAsiaTheme="majorEastAsia" w:hAnsiTheme="majorHAnsi" w:cstheme="majorBidi"/>
                            <w:sz w:val="48"/>
                            <w:szCs w:val="48"/>
                          </w:rPr>
                          <w:id w:val="1213001494"/>
                        </w:sdtPr>
                        <w:sdtContent>
                          <w:sdt>
                            <w:sdtPr>
                              <w:rPr>
                                <w:rFonts w:asciiTheme="majorHAnsi" w:eastAsiaTheme="majorEastAsia" w:hAnsiTheme="majorHAnsi" w:cstheme="majorBidi"/>
                                <w:sz w:val="48"/>
                                <w:szCs w:val="48"/>
                              </w:rPr>
                              <w:id w:val="-1869367001"/>
                            </w:sdtPr>
                            <w:sdtContent>
                              <w:p w14:paraId="3F03A7C0" w14:textId="77777777" w:rsidR="007C3A59" w:rsidRDefault="007C3A59">
                                <w:pPr>
                                  <w:jc w:val="center"/>
                                  <w:rPr>
                                    <w:rFonts w:asciiTheme="majorHAnsi" w:eastAsiaTheme="majorEastAsia" w:hAnsiTheme="majorHAnsi" w:cstheme="majorBidi"/>
                                    <w:sz w:val="48"/>
                                    <w:szCs w:val="48"/>
                                  </w:rPr>
                                </w:pPr>
                                <w:r w:rsidRPr="008C0204">
                                  <w:rPr>
                                    <w:rFonts w:eastAsiaTheme="minorEastAsia" w:cstheme="majorBidi"/>
                                    <w:b/>
                                    <w:bCs/>
                                    <w:color w:val="2F5496" w:themeColor="accent1" w:themeShade="BF"/>
                                    <w:szCs w:val="24"/>
                                  </w:rPr>
                                  <w:fldChar w:fldCharType="begin"/>
                                </w:r>
                                <w:r w:rsidRPr="008C0204">
                                  <w:rPr>
                                    <w:rFonts w:cstheme="majorBidi"/>
                                    <w:b/>
                                    <w:bCs/>
                                    <w:color w:val="2F5496" w:themeColor="accent1" w:themeShade="BF"/>
                                    <w:szCs w:val="24"/>
                                  </w:rPr>
                                  <w:instrText>PAGE   \* MERGEFORMAT</w:instrText>
                                </w:r>
                                <w:r w:rsidRPr="008C0204">
                                  <w:rPr>
                                    <w:rFonts w:eastAsiaTheme="minorEastAsia" w:cstheme="majorBidi"/>
                                    <w:b/>
                                    <w:bCs/>
                                    <w:color w:val="2F5496" w:themeColor="accent1" w:themeShade="BF"/>
                                    <w:szCs w:val="24"/>
                                  </w:rPr>
                                  <w:fldChar w:fldCharType="separate"/>
                                </w:r>
                                <w:r w:rsidRPr="008C0204">
                                  <w:rPr>
                                    <w:rFonts w:eastAsiaTheme="majorEastAsia" w:cstheme="majorBidi"/>
                                    <w:b/>
                                    <w:bCs/>
                                    <w:color w:val="2F5496" w:themeColor="accent1" w:themeShade="BF"/>
                                    <w:szCs w:val="24"/>
                                  </w:rPr>
                                  <w:t>2</w:t>
                                </w:r>
                                <w:r w:rsidRPr="008C0204">
                                  <w:rPr>
                                    <w:rFonts w:eastAsiaTheme="majorEastAsia" w:cstheme="majorBidi"/>
                                    <w:b/>
                                    <w:bCs/>
                                    <w:color w:val="2F5496" w:themeColor="accent1" w:themeShade="BF"/>
                                    <w:szCs w:val="24"/>
                                  </w:rPr>
                                  <w:fldChar w:fldCharType="end"/>
                                </w:r>
                              </w:p>
                            </w:sdtContent>
                          </w:sdt>
                        </w:sdtContent>
                      </w:sdt>
                    </w:txbxContent>
                  </v:textbox>
                  <w10:wrap anchorx="margin" anchory="margin"/>
                </v:rect>
              </w:pict>
            </mc:Fallback>
          </mc:AlternateConten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32382701"/>
      <w:docPartObj>
        <w:docPartGallery w:val="Page Numbers (Bottom of Page)"/>
        <w:docPartUnique/>
      </w:docPartObj>
    </w:sdtPr>
    <w:sdtContent>
      <w:p w14:paraId="78449129" w14:textId="31775448" w:rsidR="007C3A59" w:rsidRDefault="007C3A59">
        <w:pPr>
          <w:pStyle w:val="Pieddepage"/>
        </w:pPr>
        <w:r>
          <w:rPr>
            <w:noProof/>
          </w:rPr>
          <mc:AlternateContent>
            <mc:Choice Requires="wps">
              <w:drawing>
                <wp:anchor distT="0" distB="0" distL="114300" distR="114300" simplePos="0" relativeHeight="251663360" behindDoc="0" locked="0" layoutInCell="1" allowOverlap="1" wp14:anchorId="3215583B" wp14:editId="51C5C16F">
                  <wp:simplePos x="0" y="0"/>
                  <wp:positionH relativeFrom="rightMargin">
                    <wp:align>center</wp:align>
                  </wp:positionH>
                  <wp:positionV relativeFrom="bottomMargin">
                    <wp:align>top</wp:align>
                  </wp:positionV>
                  <wp:extent cx="762000" cy="895350"/>
                  <wp:effectExtent l="0" t="0" r="0" b="0"/>
                  <wp:wrapNone/>
                  <wp:docPr id="52" name="Rectangle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0" cy="8953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sdt>
                              <w:sdtPr>
                                <w:rPr>
                                  <w:rFonts w:asciiTheme="majorHAnsi" w:eastAsiaTheme="majorEastAsia" w:hAnsiTheme="majorHAnsi" w:cstheme="majorBidi"/>
                                  <w:sz w:val="48"/>
                                  <w:szCs w:val="48"/>
                                </w:rPr>
                                <w:id w:val="1709992740"/>
                              </w:sdtPr>
                              <w:sdtEndPr>
                                <w:rPr>
                                  <w:sz w:val="24"/>
                                  <w:szCs w:val="24"/>
                                </w:rPr>
                              </w:sdtEndPr>
                              <w:sdtContent>
                                <w:sdt>
                                  <w:sdtPr>
                                    <w:rPr>
                                      <w:rFonts w:asciiTheme="majorHAnsi" w:eastAsiaTheme="majorEastAsia" w:hAnsiTheme="majorHAnsi" w:cstheme="majorBidi"/>
                                      <w:szCs w:val="24"/>
                                    </w:rPr>
                                    <w:id w:val="-1904517296"/>
                                  </w:sdtPr>
                                  <w:sdtContent>
                                    <w:p w14:paraId="77E692A4" w14:textId="77777777" w:rsidR="007C3A59" w:rsidRPr="001A40D2" w:rsidRDefault="007C3A59">
                                      <w:pPr>
                                        <w:jc w:val="center"/>
                                        <w:rPr>
                                          <w:rFonts w:asciiTheme="majorHAnsi" w:eastAsiaTheme="majorEastAsia" w:hAnsiTheme="majorHAnsi" w:cstheme="majorBidi"/>
                                          <w:szCs w:val="24"/>
                                        </w:rPr>
                                      </w:pPr>
                                      <w:r w:rsidRPr="001A40D2">
                                        <w:rPr>
                                          <w:rFonts w:eastAsiaTheme="minorEastAsia" w:cstheme="majorBidi"/>
                                          <w:color w:val="2F5496" w:themeColor="accent1" w:themeShade="BF"/>
                                          <w:szCs w:val="24"/>
                                        </w:rPr>
                                        <w:fldChar w:fldCharType="begin"/>
                                      </w:r>
                                      <w:r w:rsidRPr="001A40D2">
                                        <w:rPr>
                                          <w:rFonts w:cstheme="majorBidi"/>
                                          <w:color w:val="2F5496" w:themeColor="accent1" w:themeShade="BF"/>
                                          <w:szCs w:val="24"/>
                                        </w:rPr>
                                        <w:instrText>PAGE   \* MERGEFORMAT</w:instrText>
                                      </w:r>
                                      <w:r w:rsidRPr="001A40D2">
                                        <w:rPr>
                                          <w:rFonts w:eastAsiaTheme="minorEastAsia" w:cstheme="majorBidi"/>
                                          <w:color w:val="2F5496" w:themeColor="accent1" w:themeShade="BF"/>
                                          <w:szCs w:val="24"/>
                                        </w:rPr>
                                        <w:fldChar w:fldCharType="separate"/>
                                      </w:r>
                                      <w:r w:rsidRPr="001A40D2">
                                        <w:rPr>
                                          <w:rFonts w:eastAsiaTheme="majorEastAsia" w:cstheme="majorBidi"/>
                                          <w:color w:val="2F5496" w:themeColor="accent1" w:themeShade="BF"/>
                                          <w:szCs w:val="24"/>
                                        </w:rPr>
                                        <w:t>2</w:t>
                                      </w:r>
                                      <w:r w:rsidRPr="001A40D2">
                                        <w:rPr>
                                          <w:rFonts w:eastAsiaTheme="majorEastAsia" w:cstheme="majorBidi"/>
                                          <w:color w:val="2F5496" w:themeColor="accent1" w:themeShade="BF"/>
                                          <w:szCs w:val="24"/>
                                        </w:rPr>
                                        <w:fldChar w:fldCharType="end"/>
                                      </w:r>
                                    </w:p>
                                  </w:sdtContent>
                                </w:sdt>
                              </w:sdtContent>
                            </w:sdt>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15583B" id="Rectangle 52" o:spid="_x0000_s1079" style="position:absolute;margin-left:0;margin-top:0;width:60pt;height:70.5pt;z-index:251663360;visibility:visible;mso-wrap-style:square;mso-width-percent:0;mso-height-percent:0;mso-wrap-distance-left:9pt;mso-wrap-distance-top:0;mso-wrap-distance-right:9pt;mso-wrap-distance-bottom:0;mso-position-horizontal:center;mso-position-horizontal-relative:right-margin-area;mso-position-vertical:top;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" stroked="f">
                  <v:textbox>
                    <w:txbxContent>
                      <w:sdt>
                        <w:sdtPr>
                          <w:rPr>
                            <w:rFonts w:asciiTheme="majorHAnsi" w:eastAsiaTheme="majorEastAsia" w:hAnsiTheme="majorHAnsi" w:cstheme="majorBidi"/>
                            <w:sz w:val="48"/>
                            <w:szCs w:val="48"/>
                          </w:rPr>
                          <w:id w:val="1709992740"/>
                        </w:sdtPr>
                        <w:sdtEndPr>
                          <w:rPr>
                            <w:sz w:val="24"/>
                            <w:szCs w:val="24"/>
                          </w:rPr>
                        </w:sdtEndPr>
                        <w:sdtContent>
                          <w:sdt>
                            <w:sdtPr>
                              <w:rPr>
                                <w:rFonts w:asciiTheme="majorHAnsi" w:eastAsiaTheme="majorEastAsia" w:hAnsiTheme="majorHAnsi" w:cstheme="majorBidi"/>
                                <w:szCs w:val="24"/>
                              </w:rPr>
                              <w:id w:val="-1904517296"/>
                            </w:sdtPr>
                            <w:sdtContent>
                              <w:p w14:paraId="77E692A4" w14:textId="77777777" w:rsidR="007C3A59" w:rsidRPr="001A40D2" w:rsidRDefault="007C3A59">
                                <w:pPr>
                                  <w:jc w:val="center"/>
                                  <w:rPr>
                                    <w:rFonts w:asciiTheme="majorHAnsi" w:eastAsiaTheme="majorEastAsia" w:hAnsiTheme="majorHAnsi" w:cstheme="majorBidi"/>
                                    <w:szCs w:val="24"/>
                                  </w:rPr>
                                </w:pPr>
                                <w:r w:rsidRPr="001A40D2">
                                  <w:rPr>
                                    <w:rFonts w:eastAsiaTheme="minorEastAsia" w:cstheme="majorBidi"/>
                                    <w:color w:val="2F5496" w:themeColor="accent1" w:themeShade="BF"/>
                                    <w:szCs w:val="24"/>
                                  </w:rPr>
                                  <w:fldChar w:fldCharType="begin"/>
                                </w:r>
                                <w:r w:rsidRPr="001A40D2">
                                  <w:rPr>
                                    <w:rFonts w:cstheme="majorBidi"/>
                                    <w:color w:val="2F5496" w:themeColor="accent1" w:themeShade="BF"/>
                                    <w:szCs w:val="24"/>
                                  </w:rPr>
                                  <w:instrText>PAGE   \* MERGEFORMAT</w:instrText>
                                </w:r>
                                <w:r w:rsidRPr="001A40D2">
                                  <w:rPr>
                                    <w:rFonts w:eastAsiaTheme="minorEastAsia" w:cstheme="majorBidi"/>
                                    <w:color w:val="2F5496" w:themeColor="accent1" w:themeShade="BF"/>
                                    <w:szCs w:val="24"/>
                                  </w:rPr>
                                  <w:fldChar w:fldCharType="separate"/>
                                </w:r>
                                <w:r w:rsidRPr="001A40D2">
                                  <w:rPr>
                                    <w:rFonts w:eastAsiaTheme="majorEastAsia" w:cstheme="majorBidi"/>
                                    <w:color w:val="2F5496" w:themeColor="accent1" w:themeShade="BF"/>
                                    <w:szCs w:val="24"/>
                                  </w:rPr>
                                  <w:t>2</w:t>
                                </w:r>
                                <w:r w:rsidRPr="001A40D2">
                                  <w:rPr>
                                    <w:rFonts w:eastAsiaTheme="majorEastAsia" w:cstheme="majorBidi"/>
                                    <w:color w:val="2F5496" w:themeColor="accent1" w:themeShade="BF"/>
                                    <w:szCs w:val="24"/>
                                  </w:rPr>
                                  <w:fldChar w:fldCharType="end"/>
                                </w:r>
                              </w:p>
                            </w:sdtContent>
                          </w:sdt>
                        </w:sdtContent>
                      </w:sdt>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F2788DA" w14:textId="77777777" w:rsidR="00750739" w:rsidRDefault="00750739">
      <w:pPr>
        <w:spacing w:after="0" w:line="240" w:lineRule="auto"/>
      </w:pPr>
      <w:r>
        <w:rPr>
          <w:color w:val="000000"/>
        </w:rPr>
        <w:separator/>
      </w:r>
    </w:p>
  </w:footnote>
  <w:footnote w:type="continuationSeparator" w:id="0">
    <w:p w14:paraId="78B0707C" w14:textId="77777777" w:rsidR="00750739" w:rsidRDefault="0075073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DA63C1" w14:textId="77777777" w:rsidR="007C3A59" w:rsidRDefault="007C3A59">
    <w:pPr>
      <w:pStyle w:val="En-tte"/>
    </w:pPr>
    <w:r>
      <w:rPr>
        <w:noProof/>
      </w:rPr>
      <w:drawing>
        <wp:anchor distT="0" distB="0" distL="114300" distR="114300" simplePos="0" relativeHeight="251661312" behindDoc="0" locked="0" layoutInCell="1" allowOverlap="1" wp14:anchorId="53054BE0" wp14:editId="0D3CB323">
          <wp:simplePos x="0" y="0"/>
          <wp:positionH relativeFrom="column">
            <wp:posOffset>-380267</wp:posOffset>
          </wp:positionH>
          <wp:positionV relativeFrom="paragraph">
            <wp:posOffset>1337310</wp:posOffset>
          </wp:positionV>
          <wp:extent cx="1266187" cy="988695"/>
          <wp:effectExtent l="0" t="0" r="0" b="1905"/>
          <wp:wrapNone/>
          <wp:docPr id="1" name="Image 5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rcRect/>
                  <a:stretch>
                    <a:fillRect/>
                  </a:stretch>
                </pic:blipFill>
                <pic:spPr>
                  <a:xfrm>
                    <a:off x="0" y="0"/>
                    <a:ext cx="1266187" cy="988695"/>
                  </a:xfrm>
                  <a:prstGeom prst="rect">
                    <a:avLst/>
                  </a:prstGeom>
                  <a:noFill/>
                  <a:ln>
                    <a:noFill/>
                    <a:prstDash/>
                  </a:ln>
                </pic:spPr>
              </pic:pic>
            </a:graphicData>
          </a:graphic>
        </wp:anchor>
      </w:drawing>
    </w:r>
    <w:r>
      <w:rPr>
        <w:noProof/>
        <w:lang w:bidi="fr-FR"/>
      </w:rPr>
      <mc:AlternateContent>
        <mc:Choice Requires="wps">
          <w:drawing>
            <wp:anchor distT="0" distB="0" distL="114300" distR="114300" simplePos="0" relativeHeight="251660288" behindDoc="0" locked="0" layoutInCell="1" allowOverlap="1" wp14:anchorId="6CB0EDB9" wp14:editId="5A9CD242">
              <wp:simplePos x="0" y="0"/>
              <wp:positionH relativeFrom="column">
                <wp:posOffset>-1032266</wp:posOffset>
              </wp:positionH>
              <wp:positionV relativeFrom="paragraph">
                <wp:posOffset>-456569</wp:posOffset>
              </wp:positionV>
              <wp:extent cx="7869554" cy="1794510"/>
              <wp:effectExtent l="0" t="0" r="0" b="0"/>
              <wp:wrapNone/>
              <wp:docPr id="2" name="Forme libre 218" descr="élément décoratif"/>
              <wp:cNvGraphicFramePr/>
              <a:graphic xmlns:a="http://schemas.openxmlformats.org/drawingml/2006/main">
                <a:graphicData uri="http://schemas.microsoft.com/office/word/2010/wordprocessingShape">
                  <wps:wsp>
                    <wps:cNvSpPr/>
                    <wps:spPr>
                      <a:xfrm>
                        <a:off x="0" y="0"/>
                        <a:ext cx="7869554" cy="1794510"/>
                      </a:xfrm>
                      <a:custGeom>
                        <a:avLst/>
                        <a:gdLst>
                          <a:gd name="f0" fmla="val 10800000"/>
                          <a:gd name="f1" fmla="val 5400000"/>
                          <a:gd name="f2" fmla="val 180"/>
                          <a:gd name="f3" fmla="val w"/>
                          <a:gd name="f4" fmla="val h"/>
                          <a:gd name="f5" fmla="val 0"/>
                          <a:gd name="f6" fmla="val 10432"/>
                          <a:gd name="f7" fmla="val 10000"/>
                          <a:gd name="f8" fmla="val 462"/>
                          <a:gd name="f9" fmla="+- 0 0 -90"/>
                          <a:gd name="f10" fmla="*/ f3 1 10432"/>
                          <a:gd name="f11" fmla="*/ f4 1 10000"/>
                          <a:gd name="f12" fmla="+- f7 0 f5"/>
                          <a:gd name="f13" fmla="+- f6 0 f5"/>
                          <a:gd name="f14" fmla="*/ f9 f0 1"/>
                          <a:gd name="f15" fmla="*/ f13 1 10432"/>
                          <a:gd name="f16" fmla="*/ f12 1 10000"/>
                          <a:gd name="f17" fmla="*/ 0 f13 1"/>
                          <a:gd name="f18" fmla="*/ 0 f12 1"/>
                          <a:gd name="f19" fmla="*/ 10000 f12 1"/>
                          <a:gd name="f20" fmla="*/ 10000 f13 1"/>
                          <a:gd name="f21" fmla="*/ 462 f12 1"/>
                          <a:gd name="f22" fmla="*/ 10432 f13 1"/>
                          <a:gd name="f23" fmla="*/ f14 1 f2"/>
                          <a:gd name="f24" fmla="*/ f17 1 10432"/>
                          <a:gd name="f25" fmla="*/ f18 1 10000"/>
                          <a:gd name="f26" fmla="*/ f19 1 10000"/>
                          <a:gd name="f27" fmla="*/ f20 1 10432"/>
                          <a:gd name="f28" fmla="*/ f21 1 10000"/>
                          <a:gd name="f29" fmla="*/ f22 1 10432"/>
                          <a:gd name="f30" fmla="*/ f5 1 f15"/>
                          <a:gd name="f31" fmla="*/ f6 1 f15"/>
                          <a:gd name="f32" fmla="*/ f5 1 f16"/>
                          <a:gd name="f33" fmla="*/ f7 1 f16"/>
                          <a:gd name="f34" fmla="+- f23 0 f1"/>
                          <a:gd name="f35" fmla="*/ f24 1 f15"/>
                          <a:gd name="f36" fmla="*/ f25 1 f16"/>
                          <a:gd name="f37" fmla="*/ f26 1 f16"/>
                          <a:gd name="f38" fmla="*/ f27 1 f15"/>
                          <a:gd name="f39" fmla="*/ f28 1 f16"/>
                          <a:gd name="f40" fmla="*/ f29 1 f15"/>
                          <a:gd name="f41" fmla="*/ f30 f10 1"/>
                          <a:gd name="f42" fmla="*/ f31 f10 1"/>
                          <a:gd name="f43" fmla="*/ f33 f11 1"/>
                          <a:gd name="f44" fmla="*/ f32 f11 1"/>
                          <a:gd name="f45" fmla="*/ f35 f10 1"/>
                          <a:gd name="f46" fmla="*/ f36 f11 1"/>
                          <a:gd name="f47" fmla="*/ f37 f11 1"/>
                          <a:gd name="f48" fmla="*/ f38 f10 1"/>
                          <a:gd name="f49" fmla="*/ f39 f11 1"/>
                          <a:gd name="f50" fmla="*/ f40 f10 1"/>
                        </a:gdLst>
                        <a:ahLst/>
                        <a:cxnLst>
                          <a:cxn ang="3cd4">
                            <a:pos x="hc" y="t"/>
                          </a:cxn>
                          <a:cxn ang="0">
                            <a:pos x="r" y="vc"/>
                          </a:cxn>
                          <a:cxn ang="cd4">
                            <a:pos x="hc" y="b"/>
                          </a:cxn>
                          <a:cxn ang="cd2">
                            <a:pos x="l" y="vc"/>
                          </a:cxn>
                          <a:cxn ang="f34">
                            <a:pos x="f45" y="f46"/>
                          </a:cxn>
                          <a:cxn ang="f34">
                            <a:pos x="f45" y="f47"/>
                          </a:cxn>
                          <a:cxn ang="f34">
                            <a:pos x="f48" y="f49"/>
                          </a:cxn>
                          <a:cxn ang="f34">
                            <a:pos x="f50" y="f46"/>
                          </a:cxn>
                          <a:cxn ang="f34">
                            <a:pos x="f45" y="f46"/>
                          </a:cxn>
                        </a:cxnLst>
                        <a:rect l="f41" t="f44" r="f42" b="f43"/>
                        <a:pathLst>
                          <a:path w="10432" h="10000">
                            <a:moveTo>
                              <a:pt x="f5" y="f5"/>
                            </a:moveTo>
                            <a:lnTo>
                              <a:pt x="f5" y="f7"/>
                            </a:lnTo>
                            <a:lnTo>
                              <a:pt x="f7" y="f8"/>
                            </a:lnTo>
                            <a:lnTo>
                              <a:pt x="f6" y="f5"/>
                            </a:lnTo>
                            <a:lnTo>
                              <a:pt x="f5" y="f5"/>
                            </a:lnTo>
                            <a:close/>
                          </a:path>
                        </a:pathLst>
                      </a:custGeom>
                      <a:solidFill>
                        <a:srgbClr val="7B97B7">
                          <a:alpha val="48000"/>
                        </a:srgbClr>
                      </a:solidFill>
                      <a:ln cap="flat">
                        <a:noFill/>
                        <a:prstDash val="solid"/>
                      </a:ln>
                    </wps:spPr>
                    <wps:bodyPr lIns="0" tIns="0" rIns="0" bIns="0"/>
                  </wps:wsp>
                </a:graphicData>
              </a:graphic>
            </wp:anchor>
          </w:drawing>
        </mc:Choice>
        <mc:Fallback>
          <w:pict>
            <v:shape w14:anchorId="6C78F584" id="Forme libre 218" o:spid="_x0000_s1026" alt="élément décoratif" style="position:absolute;margin-left:-81.3pt;margin-top:-35.95pt;width:619.65pt;height:141.3pt;z-index:251660288;visibility:visible;mso-wrap-style:square;mso-wrap-distance-left:9pt;mso-wrap-distance-top:0;mso-wrap-distance-right:9pt;mso-wrap-distance-bottom:0;mso-position-horizontal:absolute;mso-position-horizontal-relative:text;mso-position-vertical:absolute;mso-position-vertical-relative:text;v-text-anchor:top" coordsize="10432,10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" path="m,l,10000,10000,462,10432,,,xe" fillcolor="#7b97b7" stroked="f">
              <v:fill opacity="31354f"/>
              <v:path arrowok="t" o:connecttype="custom" o:connectlocs="3934777,0;7869554,897255;3934777,1794510;0,897255;0,0;0,1794510;7543668,82906;7869554,0;0,0" o:connectangles="270,0,90,180,0,0,0,0,0" textboxrect="0,0,10432,10000"/>
            </v:shape>
          </w:pict>
        </mc:Fallback>
      </mc:AlternateContent>
    </w:r>
    <w:r>
      <w:rPr>
        <w:noProof/>
        <w:lang w:bidi="fr-FR"/>
      </w:rPr>
      <mc:AlternateContent>
        <mc:Choice Requires="wps">
          <w:drawing>
            <wp:anchor distT="0" distB="0" distL="114300" distR="114300" simplePos="0" relativeHeight="251659264" behindDoc="0" locked="0" layoutInCell="1" allowOverlap="1" wp14:anchorId="4D3B1826" wp14:editId="6F1A5267">
              <wp:simplePos x="0" y="0"/>
              <wp:positionH relativeFrom="column">
                <wp:posOffset>-914400</wp:posOffset>
              </wp:positionH>
              <wp:positionV relativeFrom="paragraph">
                <wp:posOffset>-457200</wp:posOffset>
              </wp:positionV>
              <wp:extent cx="7790816" cy="1854202"/>
              <wp:effectExtent l="0" t="0" r="634" b="0"/>
              <wp:wrapNone/>
              <wp:docPr id="3" name="Forme libre 218" descr="élément décoratif"/>
              <wp:cNvGraphicFramePr/>
              <a:graphic xmlns:a="http://schemas.openxmlformats.org/drawingml/2006/main">
                <a:graphicData uri="http://schemas.microsoft.com/office/word/2010/wordprocessingShape">
                  <wps:wsp>
                    <wps:cNvSpPr/>
                    <wps:spPr>
                      <a:xfrm>
                        <a:off x="0" y="0"/>
                        <a:ext cx="7790816" cy="1854202"/>
                      </a:xfrm>
                      <a:custGeom>
                        <a:avLst/>
                        <a:gdLst>
                          <a:gd name="f0" fmla="val 10800000"/>
                          <a:gd name="f1" fmla="val 5400000"/>
                          <a:gd name="f2" fmla="val 180"/>
                          <a:gd name="f3" fmla="val w"/>
                          <a:gd name="f4" fmla="val h"/>
                          <a:gd name="f5" fmla="val 0"/>
                          <a:gd name="f6" fmla="val 4908"/>
                          <a:gd name="f7" fmla="val 1168"/>
                          <a:gd name="f8" fmla="val 54"/>
                          <a:gd name="f9" fmla="+- 0 0 -90"/>
                          <a:gd name="f10" fmla="*/ f3 1 4908"/>
                          <a:gd name="f11" fmla="*/ f4 1 1168"/>
                          <a:gd name="f12" fmla="+- f7 0 f5"/>
                          <a:gd name="f13" fmla="+- f6 0 f5"/>
                          <a:gd name="f14" fmla="*/ f9 f0 1"/>
                          <a:gd name="f15" fmla="*/ f13 1 4908"/>
                          <a:gd name="f16" fmla="*/ f12 1 1168"/>
                          <a:gd name="f17" fmla="*/ 0 f13 1"/>
                          <a:gd name="f18" fmla="*/ 0 f12 1"/>
                          <a:gd name="f19" fmla="*/ 1168 f12 1"/>
                          <a:gd name="f20" fmla="*/ 4908 f13 1"/>
                          <a:gd name="f21" fmla="*/ 54 f12 1"/>
                          <a:gd name="f22" fmla="*/ f14 1 f2"/>
                          <a:gd name="f23" fmla="*/ f17 1 4908"/>
                          <a:gd name="f24" fmla="*/ f18 1 1168"/>
                          <a:gd name="f25" fmla="*/ f19 1 1168"/>
                          <a:gd name="f26" fmla="*/ f20 1 4908"/>
                          <a:gd name="f27" fmla="*/ f21 1 1168"/>
                          <a:gd name="f28" fmla="*/ 0 1 f15"/>
                          <a:gd name="f29" fmla="*/ f6 1 f15"/>
                          <a:gd name="f30" fmla="*/ 0 1 f16"/>
                          <a:gd name="f31" fmla="*/ f7 1 f16"/>
                          <a:gd name="f32" fmla="+- f22 0 f1"/>
                          <a:gd name="f33" fmla="*/ f23 1 f15"/>
                          <a:gd name="f34" fmla="*/ f24 1 f16"/>
                          <a:gd name="f35" fmla="*/ f25 1 f16"/>
                          <a:gd name="f36" fmla="*/ f26 1 f15"/>
                          <a:gd name="f37" fmla="*/ f27 1 f16"/>
                          <a:gd name="f38" fmla="*/ f28 f10 1"/>
                          <a:gd name="f39" fmla="*/ f29 f10 1"/>
                          <a:gd name="f40" fmla="*/ f31 f11 1"/>
                          <a:gd name="f41" fmla="*/ f30 f11 1"/>
                          <a:gd name="f42" fmla="*/ f33 f10 1"/>
                          <a:gd name="f43" fmla="*/ f34 f11 1"/>
                          <a:gd name="f44" fmla="*/ f35 f11 1"/>
                          <a:gd name="f45" fmla="*/ f36 f10 1"/>
                          <a:gd name="f46" fmla="*/ f37 f11 1"/>
                        </a:gdLst>
                        <a:ahLst/>
                        <a:cxnLst>
                          <a:cxn ang="3cd4">
                            <a:pos x="hc" y="t"/>
                          </a:cxn>
                          <a:cxn ang="0">
                            <a:pos x="r" y="vc"/>
                          </a:cxn>
                          <a:cxn ang="cd4">
                            <a:pos x="hc" y="b"/>
                          </a:cxn>
                          <a:cxn ang="cd2">
                            <a:pos x="l" y="vc"/>
                          </a:cxn>
                          <a:cxn ang="f32">
                            <a:pos x="f42" y="f43"/>
                          </a:cxn>
                          <a:cxn ang="f32">
                            <a:pos x="f42" y="f44"/>
                          </a:cxn>
                          <a:cxn ang="f32">
                            <a:pos x="f45" y="f46"/>
                          </a:cxn>
                          <a:cxn ang="f32">
                            <a:pos x="f45" y="f43"/>
                          </a:cxn>
                          <a:cxn ang="f32">
                            <a:pos x="f42" y="f43"/>
                          </a:cxn>
                        </a:cxnLst>
                        <a:rect l="f38" t="f41" r="f39" b="f40"/>
                        <a:pathLst>
                          <a:path w="4908" h="1168">
                            <a:moveTo>
                              <a:pt x="f5" y="f5"/>
                            </a:moveTo>
                            <a:lnTo>
                              <a:pt x="f5" y="f7"/>
                            </a:lnTo>
                            <a:lnTo>
                              <a:pt x="f6" y="f8"/>
                            </a:lnTo>
                            <a:lnTo>
                              <a:pt x="f6" y="f5"/>
                            </a:lnTo>
                            <a:lnTo>
                              <a:pt x="f5" y="f5"/>
                            </a:lnTo>
                            <a:close/>
                          </a:path>
                        </a:pathLst>
                      </a:custGeom>
                      <a:solidFill>
                        <a:srgbClr val="BBBDBF"/>
                      </a:solidFill>
                      <a:ln cap="flat">
                        <a:noFill/>
                        <a:prstDash val="solid"/>
                      </a:ln>
                    </wps:spPr>
                    <wps:bodyPr lIns="0" tIns="0" rIns="0" bIns="0"/>
                  </wps:wsp>
                </a:graphicData>
              </a:graphic>
            </wp:anchor>
          </w:drawing>
        </mc:Choice>
        <mc:Fallback>
          <w:pict>
            <v:shape w14:anchorId="3161C439" id="Forme libre 218" o:spid="_x0000_s1026" alt="élément décoratif" style="position:absolute;margin-left:-1in;margin-top:-36pt;width:613.45pt;height:146pt;z-index:251659264;visibility:visible;mso-wrap-style:square;mso-wrap-distance-left:9pt;mso-wrap-distance-top:0;mso-wrap-distance-right:9pt;mso-wrap-distance-bottom:0;mso-position-horizontal:absolute;mso-position-horizontal-relative:text;mso-position-vertical:absolute;mso-position-vertical-relative:text;v-text-anchor:top" coordsize="4908,11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" path="m,l,1168,4908,54r,-54l,xe" fillcolor="#bbbdbf" stroked="f">
              <v:path arrowok="t" o:connecttype="custom" o:connectlocs="3895408,0;7790816,927101;3895408,1854202;0,927101;0,0;0,1854202;7790816,85725;7790816,0;0,0" o:connectangles="270,0,90,180,0,0,0,0,0" textboxrect="0,0,4908,1168"/>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9271C1"/>
    <w:multiLevelType w:val="hybridMultilevel"/>
    <w:tmpl w:val="A1EC657E"/>
    <w:lvl w:ilvl="0" w:tplc="EADA2D32">
      <w:start w:val="1"/>
      <w:numFmt w:val="bullet"/>
      <w:lvlText w:val=""/>
      <w:lvlJc w:val="left"/>
      <w:pPr>
        <w:tabs>
          <w:tab w:val="num" w:pos="720"/>
        </w:tabs>
        <w:ind w:left="720" w:hanging="360"/>
      </w:pPr>
      <w:rPr>
        <w:rFonts w:ascii="Wingdings" w:hAnsi="Wingdings" w:hint="default"/>
      </w:rPr>
    </w:lvl>
    <w:lvl w:ilvl="1" w:tplc="1E4822EA">
      <w:numFmt w:val="bullet"/>
      <w:lvlText w:val="•"/>
      <w:lvlJc w:val="left"/>
      <w:pPr>
        <w:tabs>
          <w:tab w:val="num" w:pos="1440"/>
        </w:tabs>
        <w:ind w:left="1440" w:hanging="360"/>
      </w:pPr>
      <w:rPr>
        <w:rFonts w:ascii="Arial" w:hAnsi="Arial" w:hint="default"/>
      </w:rPr>
    </w:lvl>
    <w:lvl w:ilvl="2" w:tplc="B6A0B7CC" w:tentative="1">
      <w:start w:val="1"/>
      <w:numFmt w:val="bullet"/>
      <w:lvlText w:val=""/>
      <w:lvlJc w:val="left"/>
      <w:pPr>
        <w:tabs>
          <w:tab w:val="num" w:pos="2160"/>
        </w:tabs>
        <w:ind w:left="2160" w:hanging="360"/>
      </w:pPr>
      <w:rPr>
        <w:rFonts w:ascii="Wingdings" w:hAnsi="Wingdings" w:hint="default"/>
      </w:rPr>
    </w:lvl>
    <w:lvl w:ilvl="3" w:tplc="842C2DA0" w:tentative="1">
      <w:start w:val="1"/>
      <w:numFmt w:val="bullet"/>
      <w:lvlText w:val=""/>
      <w:lvlJc w:val="left"/>
      <w:pPr>
        <w:tabs>
          <w:tab w:val="num" w:pos="2880"/>
        </w:tabs>
        <w:ind w:left="2880" w:hanging="360"/>
      </w:pPr>
      <w:rPr>
        <w:rFonts w:ascii="Wingdings" w:hAnsi="Wingdings" w:hint="default"/>
      </w:rPr>
    </w:lvl>
    <w:lvl w:ilvl="4" w:tplc="9FAC1860" w:tentative="1">
      <w:start w:val="1"/>
      <w:numFmt w:val="bullet"/>
      <w:lvlText w:val=""/>
      <w:lvlJc w:val="left"/>
      <w:pPr>
        <w:tabs>
          <w:tab w:val="num" w:pos="3600"/>
        </w:tabs>
        <w:ind w:left="3600" w:hanging="360"/>
      </w:pPr>
      <w:rPr>
        <w:rFonts w:ascii="Wingdings" w:hAnsi="Wingdings" w:hint="default"/>
      </w:rPr>
    </w:lvl>
    <w:lvl w:ilvl="5" w:tplc="6A5CDFE2" w:tentative="1">
      <w:start w:val="1"/>
      <w:numFmt w:val="bullet"/>
      <w:lvlText w:val=""/>
      <w:lvlJc w:val="left"/>
      <w:pPr>
        <w:tabs>
          <w:tab w:val="num" w:pos="4320"/>
        </w:tabs>
        <w:ind w:left="4320" w:hanging="360"/>
      </w:pPr>
      <w:rPr>
        <w:rFonts w:ascii="Wingdings" w:hAnsi="Wingdings" w:hint="default"/>
      </w:rPr>
    </w:lvl>
    <w:lvl w:ilvl="6" w:tplc="627CC2F6" w:tentative="1">
      <w:start w:val="1"/>
      <w:numFmt w:val="bullet"/>
      <w:lvlText w:val=""/>
      <w:lvlJc w:val="left"/>
      <w:pPr>
        <w:tabs>
          <w:tab w:val="num" w:pos="5040"/>
        </w:tabs>
        <w:ind w:left="5040" w:hanging="360"/>
      </w:pPr>
      <w:rPr>
        <w:rFonts w:ascii="Wingdings" w:hAnsi="Wingdings" w:hint="default"/>
      </w:rPr>
    </w:lvl>
    <w:lvl w:ilvl="7" w:tplc="CBC00480" w:tentative="1">
      <w:start w:val="1"/>
      <w:numFmt w:val="bullet"/>
      <w:lvlText w:val=""/>
      <w:lvlJc w:val="left"/>
      <w:pPr>
        <w:tabs>
          <w:tab w:val="num" w:pos="5760"/>
        </w:tabs>
        <w:ind w:left="5760" w:hanging="360"/>
      </w:pPr>
      <w:rPr>
        <w:rFonts w:ascii="Wingdings" w:hAnsi="Wingdings" w:hint="default"/>
      </w:rPr>
    </w:lvl>
    <w:lvl w:ilvl="8" w:tplc="FAD8BD9C"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5C164A8"/>
    <w:multiLevelType w:val="hybridMultilevel"/>
    <w:tmpl w:val="AF4225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15:restartNumberingAfterBreak="0">
    <w:nsid w:val="092033C9"/>
    <w:multiLevelType w:val="multilevel"/>
    <w:tmpl w:val="E0F47858"/>
    <w:lvl w:ilvl="0">
      <w:numFmt w:val="bullet"/>
      <w:lvlText w:val=""/>
      <w:lvlJc w:val="left"/>
      <w:pPr>
        <w:ind w:left="825" w:hanging="360"/>
      </w:pPr>
      <w:rPr>
        <w:rFonts w:ascii="Symbol" w:hAnsi="Symbol"/>
      </w:rPr>
    </w:lvl>
    <w:lvl w:ilvl="1">
      <w:numFmt w:val="bullet"/>
      <w:lvlText w:val="o"/>
      <w:lvlJc w:val="left"/>
      <w:pPr>
        <w:ind w:left="1545" w:hanging="360"/>
      </w:pPr>
      <w:rPr>
        <w:rFonts w:ascii="Courier New" w:hAnsi="Courier New" w:cs="Courier New"/>
      </w:rPr>
    </w:lvl>
    <w:lvl w:ilvl="2">
      <w:numFmt w:val="bullet"/>
      <w:lvlText w:val=""/>
      <w:lvlJc w:val="left"/>
      <w:pPr>
        <w:ind w:left="2265" w:hanging="360"/>
      </w:pPr>
      <w:rPr>
        <w:rFonts w:ascii="Wingdings" w:hAnsi="Wingdings"/>
      </w:rPr>
    </w:lvl>
    <w:lvl w:ilvl="3">
      <w:numFmt w:val="bullet"/>
      <w:lvlText w:val=""/>
      <w:lvlJc w:val="left"/>
      <w:pPr>
        <w:ind w:left="2985" w:hanging="360"/>
      </w:pPr>
      <w:rPr>
        <w:rFonts w:ascii="Symbol" w:hAnsi="Symbol"/>
      </w:rPr>
    </w:lvl>
    <w:lvl w:ilvl="4">
      <w:numFmt w:val="bullet"/>
      <w:lvlText w:val="o"/>
      <w:lvlJc w:val="left"/>
      <w:pPr>
        <w:ind w:left="3705" w:hanging="360"/>
      </w:pPr>
      <w:rPr>
        <w:rFonts w:ascii="Courier New" w:hAnsi="Courier New" w:cs="Courier New"/>
      </w:rPr>
    </w:lvl>
    <w:lvl w:ilvl="5">
      <w:numFmt w:val="bullet"/>
      <w:lvlText w:val=""/>
      <w:lvlJc w:val="left"/>
      <w:pPr>
        <w:ind w:left="4425" w:hanging="360"/>
      </w:pPr>
      <w:rPr>
        <w:rFonts w:ascii="Wingdings" w:hAnsi="Wingdings"/>
      </w:rPr>
    </w:lvl>
    <w:lvl w:ilvl="6">
      <w:numFmt w:val="bullet"/>
      <w:lvlText w:val=""/>
      <w:lvlJc w:val="left"/>
      <w:pPr>
        <w:ind w:left="5145" w:hanging="360"/>
      </w:pPr>
      <w:rPr>
        <w:rFonts w:ascii="Symbol" w:hAnsi="Symbol"/>
      </w:rPr>
    </w:lvl>
    <w:lvl w:ilvl="7">
      <w:numFmt w:val="bullet"/>
      <w:lvlText w:val="o"/>
      <w:lvlJc w:val="left"/>
      <w:pPr>
        <w:ind w:left="5865" w:hanging="360"/>
      </w:pPr>
      <w:rPr>
        <w:rFonts w:ascii="Courier New" w:hAnsi="Courier New" w:cs="Courier New"/>
      </w:rPr>
    </w:lvl>
    <w:lvl w:ilvl="8">
      <w:numFmt w:val="bullet"/>
      <w:lvlText w:val=""/>
      <w:lvlJc w:val="left"/>
      <w:pPr>
        <w:ind w:left="6585" w:hanging="360"/>
      </w:pPr>
      <w:rPr>
        <w:rFonts w:ascii="Wingdings" w:hAnsi="Wingdings"/>
      </w:rPr>
    </w:lvl>
  </w:abstractNum>
  <w:abstractNum w:abstractNumId="3" w15:restartNumberingAfterBreak="0">
    <w:nsid w:val="0FCF1BCD"/>
    <w:multiLevelType w:val="multilevel"/>
    <w:tmpl w:val="863E8084"/>
    <w:lvl w:ilvl="0">
      <w:numFmt w:val="bullet"/>
      <w:lvlText w:val=""/>
      <w:lvlJc w:val="left"/>
      <w:pPr>
        <w:ind w:left="1440" w:hanging="360"/>
      </w:pPr>
      <w:rPr>
        <w:rFonts w:ascii="Symbol" w:hAnsi="Symbol" w:cs="Symbol"/>
        <w:color w:val="85A0C3"/>
      </w:rPr>
    </w:lvl>
    <w:lvl w:ilvl="1">
      <w:numFmt w:val="bullet"/>
      <w:lvlText w:val="o"/>
      <w:lvlJc w:val="left"/>
      <w:pPr>
        <w:ind w:left="2160" w:hanging="360"/>
      </w:pPr>
      <w:rPr>
        <w:rFonts w:ascii="Courier New" w:hAnsi="Courier New" w:cs="Courier New"/>
      </w:rPr>
    </w:lvl>
    <w:lvl w:ilvl="2">
      <w:numFmt w:val="bullet"/>
      <w:lvlText w:val=""/>
      <w:lvlJc w:val="left"/>
      <w:pPr>
        <w:ind w:left="2880" w:hanging="360"/>
      </w:pPr>
      <w:rPr>
        <w:rFonts w:ascii="Wingdings" w:hAnsi="Wingdings"/>
      </w:rPr>
    </w:lvl>
    <w:lvl w:ilvl="3">
      <w:numFmt w:val="bullet"/>
      <w:lvlText w:val=""/>
      <w:lvlJc w:val="left"/>
      <w:pPr>
        <w:ind w:left="3600" w:hanging="360"/>
      </w:pPr>
      <w:rPr>
        <w:rFonts w:ascii="Symbol" w:hAnsi="Symbol"/>
      </w:rPr>
    </w:lvl>
    <w:lvl w:ilvl="4">
      <w:numFmt w:val="bullet"/>
      <w:lvlText w:val="o"/>
      <w:lvlJc w:val="left"/>
      <w:pPr>
        <w:ind w:left="4320" w:hanging="360"/>
      </w:pPr>
      <w:rPr>
        <w:rFonts w:ascii="Courier New" w:hAnsi="Courier New" w:cs="Courier New"/>
      </w:rPr>
    </w:lvl>
    <w:lvl w:ilvl="5">
      <w:numFmt w:val="bullet"/>
      <w:lvlText w:val=""/>
      <w:lvlJc w:val="left"/>
      <w:pPr>
        <w:ind w:left="5040" w:hanging="360"/>
      </w:pPr>
      <w:rPr>
        <w:rFonts w:ascii="Wingdings" w:hAnsi="Wingdings"/>
      </w:rPr>
    </w:lvl>
    <w:lvl w:ilvl="6">
      <w:numFmt w:val="bullet"/>
      <w:lvlText w:val=""/>
      <w:lvlJc w:val="left"/>
      <w:pPr>
        <w:ind w:left="5760" w:hanging="360"/>
      </w:pPr>
      <w:rPr>
        <w:rFonts w:ascii="Symbol" w:hAnsi="Symbol"/>
      </w:rPr>
    </w:lvl>
    <w:lvl w:ilvl="7">
      <w:numFmt w:val="bullet"/>
      <w:lvlText w:val="o"/>
      <w:lvlJc w:val="left"/>
      <w:pPr>
        <w:ind w:left="6480" w:hanging="360"/>
      </w:pPr>
      <w:rPr>
        <w:rFonts w:ascii="Courier New" w:hAnsi="Courier New" w:cs="Courier New"/>
      </w:rPr>
    </w:lvl>
    <w:lvl w:ilvl="8">
      <w:numFmt w:val="bullet"/>
      <w:lvlText w:val=""/>
      <w:lvlJc w:val="left"/>
      <w:pPr>
        <w:ind w:left="7200" w:hanging="360"/>
      </w:pPr>
      <w:rPr>
        <w:rFonts w:ascii="Wingdings" w:hAnsi="Wingdings"/>
      </w:rPr>
    </w:lvl>
  </w:abstractNum>
  <w:abstractNum w:abstractNumId="4" w15:restartNumberingAfterBreak="0">
    <w:nsid w:val="0FDB74C3"/>
    <w:multiLevelType w:val="hybridMultilevel"/>
    <w:tmpl w:val="E48419AC"/>
    <w:lvl w:ilvl="0" w:tplc="3CB65BDC">
      <w:start w:val="1"/>
      <w:numFmt w:val="bullet"/>
      <w:lvlText w:val=""/>
      <w:lvlJc w:val="left"/>
      <w:pPr>
        <w:ind w:left="1080" w:hanging="360"/>
      </w:pPr>
      <w:rPr>
        <w:rFonts w:ascii="Symbol" w:hAnsi="Symbol" w:cs="Symbol" w:hint="default"/>
        <w:color w:val="44546A" w:themeColor="text2"/>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5" w15:restartNumberingAfterBreak="0">
    <w:nsid w:val="112E3756"/>
    <w:multiLevelType w:val="multilevel"/>
    <w:tmpl w:val="CB44945C"/>
    <w:lvl w:ilvl="0">
      <w:start w:val="1"/>
      <w:numFmt w:val="decimal"/>
      <w:suff w:val="space"/>
      <w:lvlText w:val="Chapitre %1"/>
      <w:lvlJc w:val="left"/>
      <w:rPr>
        <w:b/>
        <w:bCs/>
        <w:color w:val="4472C4" w:themeColor="accent1"/>
        <w:sz w:val="44"/>
        <w:szCs w:val="44"/>
      </w:rPr>
    </w:lvl>
    <w:lvl w:ilvl="1">
      <w:start w:val="1"/>
      <w:numFmt w:val="none"/>
      <w:suff w:val="nothing"/>
      <w:lvlText w:val="%2"/>
      <w:lvlJc w:val="left"/>
    </w:lvl>
    <w:lvl w:ilvl="2">
      <w:start w:val="1"/>
      <w:numFmt w:val="none"/>
      <w:suff w:val="nothing"/>
      <w:lvlText w:val="%3"/>
      <w:lvlJc w:val="left"/>
    </w:lvl>
    <w:lvl w:ilvl="3">
      <w:start w:val="1"/>
      <w:numFmt w:val="none"/>
      <w:suff w:val="nothing"/>
      <w:lvlText w:val="%4"/>
      <w:lvlJc w:val="left"/>
    </w:lvl>
    <w:lvl w:ilvl="4">
      <w:start w:val="1"/>
      <w:numFmt w:val="none"/>
      <w:suff w:val="nothing"/>
      <w:lvlText w:val="%5"/>
      <w:lvlJc w:val="left"/>
    </w:lvl>
    <w:lvl w:ilvl="5">
      <w:start w:val="1"/>
      <w:numFmt w:val="none"/>
      <w:suff w:val="nothing"/>
      <w:lvlText w:val="%6"/>
      <w:lvlJc w:val="left"/>
    </w:lvl>
    <w:lvl w:ilvl="6">
      <w:start w:val="1"/>
      <w:numFmt w:val="none"/>
      <w:suff w:val="nothing"/>
      <w:lvlText w:val="%7"/>
      <w:lvlJc w:val="left"/>
    </w:lvl>
    <w:lvl w:ilvl="7">
      <w:start w:val="1"/>
      <w:numFmt w:val="none"/>
      <w:suff w:val="nothing"/>
      <w:lvlText w:val="%8"/>
      <w:lvlJc w:val="left"/>
    </w:lvl>
    <w:lvl w:ilvl="8">
      <w:start w:val="1"/>
      <w:numFmt w:val="none"/>
      <w:suff w:val="nothing"/>
      <w:lvlText w:val="%9"/>
      <w:lvlJc w:val="left"/>
    </w:lvl>
  </w:abstractNum>
  <w:abstractNum w:abstractNumId="6" w15:restartNumberingAfterBreak="0">
    <w:nsid w:val="119531B4"/>
    <w:multiLevelType w:val="multilevel"/>
    <w:tmpl w:val="F792540C"/>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7" w15:restartNumberingAfterBreak="0">
    <w:nsid w:val="15CB4B71"/>
    <w:multiLevelType w:val="hybridMultilevel"/>
    <w:tmpl w:val="2DA44488"/>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6A03305"/>
    <w:multiLevelType w:val="hybridMultilevel"/>
    <w:tmpl w:val="F88E1142"/>
    <w:lvl w:ilvl="0" w:tplc="040C0001">
      <w:start w:val="1"/>
      <w:numFmt w:val="bullet"/>
      <w:lvlText w:val=""/>
      <w:lvlJc w:val="left"/>
      <w:pPr>
        <w:ind w:left="915" w:hanging="360"/>
      </w:pPr>
      <w:rPr>
        <w:rFonts w:ascii="Symbol" w:hAnsi="Symbol" w:hint="default"/>
      </w:rPr>
    </w:lvl>
    <w:lvl w:ilvl="1" w:tplc="040C0003" w:tentative="1">
      <w:start w:val="1"/>
      <w:numFmt w:val="bullet"/>
      <w:lvlText w:val="o"/>
      <w:lvlJc w:val="left"/>
      <w:pPr>
        <w:ind w:left="1635" w:hanging="360"/>
      </w:pPr>
      <w:rPr>
        <w:rFonts w:ascii="Courier New" w:hAnsi="Courier New" w:cs="Courier New" w:hint="default"/>
      </w:rPr>
    </w:lvl>
    <w:lvl w:ilvl="2" w:tplc="040C0005" w:tentative="1">
      <w:start w:val="1"/>
      <w:numFmt w:val="bullet"/>
      <w:lvlText w:val=""/>
      <w:lvlJc w:val="left"/>
      <w:pPr>
        <w:ind w:left="2355" w:hanging="360"/>
      </w:pPr>
      <w:rPr>
        <w:rFonts w:ascii="Wingdings" w:hAnsi="Wingdings" w:hint="default"/>
      </w:rPr>
    </w:lvl>
    <w:lvl w:ilvl="3" w:tplc="040C0001" w:tentative="1">
      <w:start w:val="1"/>
      <w:numFmt w:val="bullet"/>
      <w:lvlText w:val=""/>
      <w:lvlJc w:val="left"/>
      <w:pPr>
        <w:ind w:left="3075" w:hanging="360"/>
      </w:pPr>
      <w:rPr>
        <w:rFonts w:ascii="Symbol" w:hAnsi="Symbol" w:hint="default"/>
      </w:rPr>
    </w:lvl>
    <w:lvl w:ilvl="4" w:tplc="040C0003" w:tentative="1">
      <w:start w:val="1"/>
      <w:numFmt w:val="bullet"/>
      <w:lvlText w:val="o"/>
      <w:lvlJc w:val="left"/>
      <w:pPr>
        <w:ind w:left="3795" w:hanging="360"/>
      </w:pPr>
      <w:rPr>
        <w:rFonts w:ascii="Courier New" w:hAnsi="Courier New" w:cs="Courier New" w:hint="default"/>
      </w:rPr>
    </w:lvl>
    <w:lvl w:ilvl="5" w:tplc="040C0005" w:tentative="1">
      <w:start w:val="1"/>
      <w:numFmt w:val="bullet"/>
      <w:lvlText w:val=""/>
      <w:lvlJc w:val="left"/>
      <w:pPr>
        <w:ind w:left="4515" w:hanging="360"/>
      </w:pPr>
      <w:rPr>
        <w:rFonts w:ascii="Wingdings" w:hAnsi="Wingdings" w:hint="default"/>
      </w:rPr>
    </w:lvl>
    <w:lvl w:ilvl="6" w:tplc="040C0001" w:tentative="1">
      <w:start w:val="1"/>
      <w:numFmt w:val="bullet"/>
      <w:lvlText w:val=""/>
      <w:lvlJc w:val="left"/>
      <w:pPr>
        <w:ind w:left="5235" w:hanging="360"/>
      </w:pPr>
      <w:rPr>
        <w:rFonts w:ascii="Symbol" w:hAnsi="Symbol" w:hint="default"/>
      </w:rPr>
    </w:lvl>
    <w:lvl w:ilvl="7" w:tplc="040C0003" w:tentative="1">
      <w:start w:val="1"/>
      <w:numFmt w:val="bullet"/>
      <w:lvlText w:val="o"/>
      <w:lvlJc w:val="left"/>
      <w:pPr>
        <w:ind w:left="5955" w:hanging="360"/>
      </w:pPr>
      <w:rPr>
        <w:rFonts w:ascii="Courier New" w:hAnsi="Courier New" w:cs="Courier New" w:hint="default"/>
      </w:rPr>
    </w:lvl>
    <w:lvl w:ilvl="8" w:tplc="040C0005" w:tentative="1">
      <w:start w:val="1"/>
      <w:numFmt w:val="bullet"/>
      <w:lvlText w:val=""/>
      <w:lvlJc w:val="left"/>
      <w:pPr>
        <w:ind w:left="6675" w:hanging="360"/>
      </w:pPr>
      <w:rPr>
        <w:rFonts w:ascii="Wingdings" w:hAnsi="Wingdings" w:hint="default"/>
      </w:rPr>
    </w:lvl>
  </w:abstractNum>
  <w:abstractNum w:abstractNumId="9" w15:restartNumberingAfterBreak="0">
    <w:nsid w:val="197D0DF1"/>
    <w:multiLevelType w:val="hybridMultilevel"/>
    <w:tmpl w:val="A5D8F668"/>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1DB30360"/>
    <w:multiLevelType w:val="hybridMultilevel"/>
    <w:tmpl w:val="4104A8A8"/>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1" w15:restartNumberingAfterBreak="0">
    <w:nsid w:val="2739774A"/>
    <w:multiLevelType w:val="hybridMultilevel"/>
    <w:tmpl w:val="F00A78F4"/>
    <w:lvl w:ilvl="0" w:tplc="3CB65BDC">
      <w:start w:val="1"/>
      <w:numFmt w:val="bullet"/>
      <w:lvlText w:val=""/>
      <w:lvlJc w:val="left"/>
      <w:pPr>
        <w:ind w:left="780" w:hanging="360"/>
      </w:pPr>
      <w:rPr>
        <w:rFonts w:ascii="Symbol" w:hAnsi="Symbol" w:cs="Symbol" w:hint="default"/>
        <w:color w:val="44546A" w:themeColor="text2"/>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12" w15:restartNumberingAfterBreak="0">
    <w:nsid w:val="27F82274"/>
    <w:multiLevelType w:val="hybridMultilevel"/>
    <w:tmpl w:val="22FA18A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2C794A77"/>
    <w:multiLevelType w:val="hybridMultilevel"/>
    <w:tmpl w:val="01D2451E"/>
    <w:lvl w:ilvl="0" w:tplc="3CB65BDC">
      <w:start w:val="1"/>
      <w:numFmt w:val="bullet"/>
      <w:lvlText w:val=""/>
      <w:lvlJc w:val="left"/>
      <w:pPr>
        <w:ind w:left="1440" w:hanging="360"/>
      </w:pPr>
      <w:rPr>
        <w:rFonts w:ascii="Symbol" w:hAnsi="Symbol" w:cs="Symbol" w:hint="default"/>
        <w:color w:val="44546A" w:themeColor="text2"/>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4" w15:restartNumberingAfterBreak="0">
    <w:nsid w:val="2CAC0C5B"/>
    <w:multiLevelType w:val="hybridMultilevel"/>
    <w:tmpl w:val="87F41F48"/>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ED433B3"/>
    <w:multiLevelType w:val="hybridMultilevel"/>
    <w:tmpl w:val="1E1A4808"/>
    <w:lvl w:ilvl="0" w:tplc="D4D82148">
      <w:start w:val="1"/>
      <w:numFmt w:val="bullet"/>
      <w:lvlText w:val=""/>
      <w:lvlJc w:val="left"/>
      <w:pPr>
        <w:tabs>
          <w:tab w:val="num" w:pos="720"/>
        </w:tabs>
        <w:ind w:left="720" w:hanging="360"/>
      </w:pPr>
      <w:rPr>
        <w:rFonts w:ascii="Wingdings" w:hAnsi="Wingdings" w:hint="default"/>
      </w:rPr>
    </w:lvl>
    <w:lvl w:ilvl="1" w:tplc="2152C86A" w:tentative="1">
      <w:start w:val="1"/>
      <w:numFmt w:val="bullet"/>
      <w:lvlText w:val=""/>
      <w:lvlJc w:val="left"/>
      <w:pPr>
        <w:tabs>
          <w:tab w:val="num" w:pos="1440"/>
        </w:tabs>
        <w:ind w:left="1440" w:hanging="360"/>
      </w:pPr>
      <w:rPr>
        <w:rFonts w:ascii="Wingdings" w:hAnsi="Wingdings" w:hint="default"/>
      </w:rPr>
    </w:lvl>
    <w:lvl w:ilvl="2" w:tplc="1E2A88D8" w:tentative="1">
      <w:start w:val="1"/>
      <w:numFmt w:val="bullet"/>
      <w:lvlText w:val=""/>
      <w:lvlJc w:val="left"/>
      <w:pPr>
        <w:tabs>
          <w:tab w:val="num" w:pos="2160"/>
        </w:tabs>
        <w:ind w:left="2160" w:hanging="360"/>
      </w:pPr>
      <w:rPr>
        <w:rFonts w:ascii="Wingdings" w:hAnsi="Wingdings" w:hint="default"/>
      </w:rPr>
    </w:lvl>
    <w:lvl w:ilvl="3" w:tplc="6180CFBC" w:tentative="1">
      <w:start w:val="1"/>
      <w:numFmt w:val="bullet"/>
      <w:lvlText w:val=""/>
      <w:lvlJc w:val="left"/>
      <w:pPr>
        <w:tabs>
          <w:tab w:val="num" w:pos="2880"/>
        </w:tabs>
        <w:ind w:left="2880" w:hanging="360"/>
      </w:pPr>
      <w:rPr>
        <w:rFonts w:ascii="Wingdings" w:hAnsi="Wingdings" w:hint="default"/>
      </w:rPr>
    </w:lvl>
    <w:lvl w:ilvl="4" w:tplc="03FC4A04" w:tentative="1">
      <w:start w:val="1"/>
      <w:numFmt w:val="bullet"/>
      <w:lvlText w:val=""/>
      <w:lvlJc w:val="left"/>
      <w:pPr>
        <w:tabs>
          <w:tab w:val="num" w:pos="3600"/>
        </w:tabs>
        <w:ind w:left="3600" w:hanging="360"/>
      </w:pPr>
      <w:rPr>
        <w:rFonts w:ascii="Wingdings" w:hAnsi="Wingdings" w:hint="default"/>
      </w:rPr>
    </w:lvl>
    <w:lvl w:ilvl="5" w:tplc="E03E29CE" w:tentative="1">
      <w:start w:val="1"/>
      <w:numFmt w:val="bullet"/>
      <w:lvlText w:val=""/>
      <w:lvlJc w:val="left"/>
      <w:pPr>
        <w:tabs>
          <w:tab w:val="num" w:pos="4320"/>
        </w:tabs>
        <w:ind w:left="4320" w:hanging="360"/>
      </w:pPr>
      <w:rPr>
        <w:rFonts w:ascii="Wingdings" w:hAnsi="Wingdings" w:hint="default"/>
      </w:rPr>
    </w:lvl>
    <w:lvl w:ilvl="6" w:tplc="474CC2AA" w:tentative="1">
      <w:start w:val="1"/>
      <w:numFmt w:val="bullet"/>
      <w:lvlText w:val=""/>
      <w:lvlJc w:val="left"/>
      <w:pPr>
        <w:tabs>
          <w:tab w:val="num" w:pos="5040"/>
        </w:tabs>
        <w:ind w:left="5040" w:hanging="360"/>
      </w:pPr>
      <w:rPr>
        <w:rFonts w:ascii="Wingdings" w:hAnsi="Wingdings" w:hint="default"/>
      </w:rPr>
    </w:lvl>
    <w:lvl w:ilvl="7" w:tplc="7240871C" w:tentative="1">
      <w:start w:val="1"/>
      <w:numFmt w:val="bullet"/>
      <w:lvlText w:val=""/>
      <w:lvlJc w:val="left"/>
      <w:pPr>
        <w:tabs>
          <w:tab w:val="num" w:pos="5760"/>
        </w:tabs>
        <w:ind w:left="5760" w:hanging="360"/>
      </w:pPr>
      <w:rPr>
        <w:rFonts w:ascii="Wingdings" w:hAnsi="Wingdings" w:hint="default"/>
      </w:rPr>
    </w:lvl>
    <w:lvl w:ilvl="8" w:tplc="AC804198"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05E426E"/>
    <w:multiLevelType w:val="hybridMultilevel"/>
    <w:tmpl w:val="60FABF20"/>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D24A4C"/>
    <w:multiLevelType w:val="multilevel"/>
    <w:tmpl w:val="225690F2"/>
    <w:lvl w:ilvl="0">
      <w:numFmt w:val="bullet"/>
      <w:lvlText w:val="o"/>
      <w:lvlJc w:val="left"/>
      <w:pPr>
        <w:ind w:left="720" w:hanging="360"/>
      </w:pPr>
      <w:rPr>
        <w:rFonts w:ascii="Courier New" w:hAnsi="Courier New" w:cs="Courier New"/>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18" w15:restartNumberingAfterBreak="0">
    <w:nsid w:val="363F57FE"/>
    <w:multiLevelType w:val="hybridMultilevel"/>
    <w:tmpl w:val="2DF09976"/>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3780580C"/>
    <w:multiLevelType w:val="multilevel"/>
    <w:tmpl w:val="19202AF6"/>
    <w:styleLink w:val="LFO4"/>
    <w:lvl w:ilvl="0">
      <w:numFmt w:val="bullet"/>
      <w:pStyle w:val="Listepuces2"/>
      <w:lvlText w:val=""/>
      <w:lvlJc w:val="left"/>
      <w:pPr>
        <w:ind w:left="720" w:hanging="360"/>
      </w:pPr>
      <w:rPr>
        <w:rFonts w:ascii="Symbol" w:hAnsi="Symbol"/>
        <w:b w:val="0"/>
        <w:bCs w:val="0"/>
        <w:i w:val="0"/>
        <w:iCs w:val="0"/>
        <w:caps w:val="0"/>
        <w:smallCaps w:val="0"/>
        <w:strike w:val="0"/>
        <w:dstrike w:val="0"/>
        <w:vanish w:val="0"/>
        <w:color w:val="000000"/>
        <w:spacing w:val="0"/>
        <w:kern w:val="0"/>
        <w:position w:val="0"/>
        <w:u w:val="none"/>
        <w:vertAlign w:val="baseline"/>
        <w:em w:val="none"/>
      </w:rPr>
    </w:lvl>
    <w:lvl w:ilvl="1">
      <w:numFmt w:val="bullet"/>
      <w:lvlText w:val="o"/>
      <w:lvlJc w:val="left"/>
      <w:pPr>
        <w:ind w:left="1080" w:hanging="360"/>
      </w:pPr>
      <w:rPr>
        <w:rFonts w:ascii="Courier New" w:hAnsi="Courier New"/>
      </w:rPr>
    </w:lvl>
    <w:lvl w:ilvl="2">
      <w:start w:val="1"/>
      <w:numFmt w:val="lowerRoman"/>
      <w:lvlText w:val="%3."/>
      <w:lvlJc w:val="right"/>
      <w:pPr>
        <w:ind w:left="810" w:hanging="180"/>
      </w:pPr>
    </w:lvl>
    <w:lvl w:ilvl="3">
      <w:start w:val="1"/>
      <w:numFmt w:val="decimal"/>
      <w:lvlText w:val="%4."/>
      <w:lvlJc w:val="left"/>
      <w:pPr>
        <w:ind w:left="1530" w:hanging="360"/>
      </w:pPr>
    </w:lvl>
    <w:lvl w:ilvl="4">
      <w:start w:val="1"/>
      <w:numFmt w:val="lowerLetter"/>
      <w:lvlText w:val="%5."/>
      <w:lvlJc w:val="left"/>
      <w:pPr>
        <w:ind w:left="2250" w:hanging="360"/>
      </w:pPr>
    </w:lvl>
    <w:lvl w:ilvl="5">
      <w:start w:val="1"/>
      <w:numFmt w:val="lowerRoman"/>
      <w:lvlText w:val="%6."/>
      <w:lvlJc w:val="right"/>
      <w:pPr>
        <w:ind w:left="2970" w:hanging="180"/>
      </w:pPr>
    </w:lvl>
    <w:lvl w:ilvl="6">
      <w:start w:val="1"/>
      <w:numFmt w:val="decimal"/>
      <w:lvlText w:val="%7."/>
      <w:lvlJc w:val="left"/>
      <w:pPr>
        <w:ind w:left="3690" w:hanging="360"/>
      </w:pPr>
    </w:lvl>
    <w:lvl w:ilvl="7">
      <w:start w:val="1"/>
      <w:numFmt w:val="lowerLetter"/>
      <w:lvlText w:val="%8."/>
      <w:lvlJc w:val="left"/>
      <w:pPr>
        <w:ind w:left="4410" w:hanging="360"/>
      </w:pPr>
    </w:lvl>
    <w:lvl w:ilvl="8">
      <w:start w:val="1"/>
      <w:numFmt w:val="lowerRoman"/>
      <w:lvlText w:val="%9."/>
      <w:lvlJc w:val="right"/>
      <w:pPr>
        <w:ind w:left="5130" w:hanging="180"/>
      </w:pPr>
    </w:lvl>
  </w:abstractNum>
  <w:abstractNum w:abstractNumId="20" w15:restartNumberingAfterBreak="0">
    <w:nsid w:val="387656E1"/>
    <w:multiLevelType w:val="hybridMultilevel"/>
    <w:tmpl w:val="89645604"/>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8D158B7"/>
    <w:multiLevelType w:val="hybridMultilevel"/>
    <w:tmpl w:val="7BF27530"/>
    <w:lvl w:ilvl="0" w:tplc="2C1CBB9A">
      <w:start w:val="1"/>
      <w:numFmt w:val="bullet"/>
      <w:lvlText w:val=""/>
      <w:lvlJc w:val="left"/>
      <w:pPr>
        <w:ind w:left="720" w:hanging="360"/>
      </w:pPr>
      <w:rPr>
        <w:rFonts w:ascii="Symbol" w:hAnsi="Symbol"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15:restartNumberingAfterBreak="0">
    <w:nsid w:val="3AD07947"/>
    <w:multiLevelType w:val="hybridMultilevel"/>
    <w:tmpl w:val="0E202E0A"/>
    <w:lvl w:ilvl="0" w:tplc="B7467902">
      <w:start w:val="1"/>
      <w:numFmt w:val="bullet"/>
      <w:lvlText w:val=""/>
      <w:lvlJc w:val="left"/>
      <w:pPr>
        <w:ind w:left="720" w:hanging="360"/>
      </w:pPr>
      <w:rPr>
        <w:rFonts w:ascii="Symbol" w:hAnsi="Symbol"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2D069E8"/>
    <w:multiLevelType w:val="multilevel"/>
    <w:tmpl w:val="8C9A6160"/>
    <w:styleLink w:val="LFO5"/>
    <w:lvl w:ilvl="0">
      <w:start w:val="1"/>
      <w:numFmt w:val="decimal"/>
      <w:pStyle w:val="Listenumros2"/>
      <w:lvlText w:val="%1."/>
      <w:lvlJc w:val="left"/>
      <w:pPr>
        <w:ind w:left="720" w:hanging="360"/>
      </w:pPr>
      <w:rPr>
        <w:b w:val="0"/>
        <w:bCs w:val="0"/>
        <w:i w:val="0"/>
        <w:iCs w:val="0"/>
        <w:caps w:val="0"/>
        <w:smallCaps w:val="0"/>
        <w:strike w:val="0"/>
        <w:dstrike w:val="0"/>
        <w:vanish w:val="0"/>
        <w:color w:val="000000"/>
        <w:spacing w:val="0"/>
        <w:kern w:val="0"/>
        <w:position w:val="0"/>
        <w:u w:val="none"/>
        <w:vertAlign w:val="baseline"/>
        <w:em w:val="none"/>
      </w:rPr>
    </w:lvl>
    <w:lvl w:ilvl="1">
      <w:start w:val="1"/>
      <w:numFmt w:val="lowerLetter"/>
      <w:lvlText w:val="%2."/>
      <w:lvlJc w:val="left"/>
      <w:pPr>
        <w:ind w:left="1080" w:hanging="360"/>
      </w:pPr>
    </w:lvl>
    <w:lvl w:ilvl="2">
      <w:start w:val="1"/>
      <w:numFmt w:val="lowerRoman"/>
      <w:lvlText w:val="%3."/>
      <w:lvlJc w:val="right"/>
      <w:pPr>
        <w:ind w:left="810" w:hanging="180"/>
      </w:pPr>
    </w:lvl>
    <w:lvl w:ilvl="3">
      <w:start w:val="1"/>
      <w:numFmt w:val="decimal"/>
      <w:lvlText w:val="%4."/>
      <w:lvlJc w:val="left"/>
      <w:pPr>
        <w:ind w:left="1530" w:hanging="360"/>
      </w:pPr>
    </w:lvl>
    <w:lvl w:ilvl="4">
      <w:start w:val="1"/>
      <w:numFmt w:val="lowerLetter"/>
      <w:lvlText w:val="%5."/>
      <w:lvlJc w:val="left"/>
      <w:pPr>
        <w:ind w:left="2250" w:hanging="360"/>
      </w:pPr>
    </w:lvl>
    <w:lvl w:ilvl="5">
      <w:start w:val="1"/>
      <w:numFmt w:val="lowerRoman"/>
      <w:lvlText w:val="%6."/>
      <w:lvlJc w:val="right"/>
      <w:pPr>
        <w:ind w:left="2970" w:hanging="180"/>
      </w:pPr>
    </w:lvl>
    <w:lvl w:ilvl="6">
      <w:start w:val="1"/>
      <w:numFmt w:val="decimal"/>
      <w:lvlText w:val="%7."/>
      <w:lvlJc w:val="left"/>
      <w:pPr>
        <w:ind w:left="3690" w:hanging="360"/>
      </w:pPr>
    </w:lvl>
    <w:lvl w:ilvl="7">
      <w:start w:val="1"/>
      <w:numFmt w:val="lowerLetter"/>
      <w:lvlText w:val="%8."/>
      <w:lvlJc w:val="left"/>
      <w:pPr>
        <w:ind w:left="4410" w:hanging="360"/>
      </w:pPr>
    </w:lvl>
    <w:lvl w:ilvl="8">
      <w:start w:val="1"/>
      <w:numFmt w:val="lowerRoman"/>
      <w:lvlText w:val="%9."/>
      <w:lvlJc w:val="right"/>
      <w:pPr>
        <w:ind w:left="5130" w:hanging="180"/>
      </w:pPr>
    </w:lvl>
  </w:abstractNum>
  <w:abstractNum w:abstractNumId="24" w15:restartNumberingAfterBreak="0">
    <w:nsid w:val="43850516"/>
    <w:multiLevelType w:val="multilevel"/>
    <w:tmpl w:val="CEA62FE6"/>
    <w:lvl w:ilvl="0">
      <w:numFmt w:val="bullet"/>
      <w:lvlText w:val=""/>
      <w:lvlJc w:val="left"/>
      <w:pPr>
        <w:ind w:left="720" w:hanging="360"/>
      </w:pPr>
      <w:rPr>
        <w:rFonts w:ascii="Symbol" w:hAnsi="Symbol" w:cs="Symbol"/>
        <w:color w:val="2F5496" w:themeColor="accent1" w:themeShade="B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25" w15:restartNumberingAfterBreak="0">
    <w:nsid w:val="4E445EC6"/>
    <w:multiLevelType w:val="hybridMultilevel"/>
    <w:tmpl w:val="8726480C"/>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025645B"/>
    <w:multiLevelType w:val="hybridMultilevel"/>
    <w:tmpl w:val="F4286244"/>
    <w:lvl w:ilvl="0" w:tplc="6D5E094A">
      <w:start w:val="1"/>
      <w:numFmt w:val="bullet"/>
      <w:lvlText w:val=""/>
      <w:lvlJc w:val="left"/>
      <w:pPr>
        <w:ind w:left="720" w:hanging="360"/>
      </w:pPr>
      <w:rPr>
        <w:rFonts w:ascii="Symbol" w:hAnsi="Symbol"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15:restartNumberingAfterBreak="0">
    <w:nsid w:val="54E92BD9"/>
    <w:multiLevelType w:val="hybridMultilevel"/>
    <w:tmpl w:val="DE227FEA"/>
    <w:lvl w:ilvl="0" w:tplc="040C0001">
      <w:start w:val="1"/>
      <w:numFmt w:val="bullet"/>
      <w:lvlText w:val=""/>
      <w:lvlJc w:val="left"/>
      <w:pPr>
        <w:ind w:left="1545" w:hanging="360"/>
      </w:pPr>
      <w:rPr>
        <w:rFonts w:ascii="Symbol" w:hAnsi="Symbol" w:hint="default"/>
      </w:rPr>
    </w:lvl>
    <w:lvl w:ilvl="1" w:tplc="040C0003" w:tentative="1">
      <w:start w:val="1"/>
      <w:numFmt w:val="bullet"/>
      <w:lvlText w:val="o"/>
      <w:lvlJc w:val="left"/>
      <w:pPr>
        <w:ind w:left="2265" w:hanging="360"/>
      </w:pPr>
      <w:rPr>
        <w:rFonts w:ascii="Courier New" w:hAnsi="Courier New" w:cs="Courier New" w:hint="default"/>
      </w:rPr>
    </w:lvl>
    <w:lvl w:ilvl="2" w:tplc="040C0005" w:tentative="1">
      <w:start w:val="1"/>
      <w:numFmt w:val="bullet"/>
      <w:lvlText w:val=""/>
      <w:lvlJc w:val="left"/>
      <w:pPr>
        <w:ind w:left="2985" w:hanging="360"/>
      </w:pPr>
      <w:rPr>
        <w:rFonts w:ascii="Wingdings" w:hAnsi="Wingdings" w:hint="default"/>
      </w:rPr>
    </w:lvl>
    <w:lvl w:ilvl="3" w:tplc="040C0001" w:tentative="1">
      <w:start w:val="1"/>
      <w:numFmt w:val="bullet"/>
      <w:lvlText w:val=""/>
      <w:lvlJc w:val="left"/>
      <w:pPr>
        <w:ind w:left="3705" w:hanging="360"/>
      </w:pPr>
      <w:rPr>
        <w:rFonts w:ascii="Symbol" w:hAnsi="Symbol" w:hint="default"/>
      </w:rPr>
    </w:lvl>
    <w:lvl w:ilvl="4" w:tplc="040C0003" w:tentative="1">
      <w:start w:val="1"/>
      <w:numFmt w:val="bullet"/>
      <w:lvlText w:val="o"/>
      <w:lvlJc w:val="left"/>
      <w:pPr>
        <w:ind w:left="4425" w:hanging="360"/>
      </w:pPr>
      <w:rPr>
        <w:rFonts w:ascii="Courier New" w:hAnsi="Courier New" w:cs="Courier New" w:hint="default"/>
      </w:rPr>
    </w:lvl>
    <w:lvl w:ilvl="5" w:tplc="040C0005" w:tentative="1">
      <w:start w:val="1"/>
      <w:numFmt w:val="bullet"/>
      <w:lvlText w:val=""/>
      <w:lvlJc w:val="left"/>
      <w:pPr>
        <w:ind w:left="5145" w:hanging="360"/>
      </w:pPr>
      <w:rPr>
        <w:rFonts w:ascii="Wingdings" w:hAnsi="Wingdings" w:hint="default"/>
      </w:rPr>
    </w:lvl>
    <w:lvl w:ilvl="6" w:tplc="040C0001" w:tentative="1">
      <w:start w:val="1"/>
      <w:numFmt w:val="bullet"/>
      <w:lvlText w:val=""/>
      <w:lvlJc w:val="left"/>
      <w:pPr>
        <w:ind w:left="5865" w:hanging="360"/>
      </w:pPr>
      <w:rPr>
        <w:rFonts w:ascii="Symbol" w:hAnsi="Symbol" w:hint="default"/>
      </w:rPr>
    </w:lvl>
    <w:lvl w:ilvl="7" w:tplc="040C0003" w:tentative="1">
      <w:start w:val="1"/>
      <w:numFmt w:val="bullet"/>
      <w:lvlText w:val="o"/>
      <w:lvlJc w:val="left"/>
      <w:pPr>
        <w:ind w:left="6585" w:hanging="360"/>
      </w:pPr>
      <w:rPr>
        <w:rFonts w:ascii="Courier New" w:hAnsi="Courier New" w:cs="Courier New" w:hint="default"/>
      </w:rPr>
    </w:lvl>
    <w:lvl w:ilvl="8" w:tplc="040C0005" w:tentative="1">
      <w:start w:val="1"/>
      <w:numFmt w:val="bullet"/>
      <w:lvlText w:val=""/>
      <w:lvlJc w:val="left"/>
      <w:pPr>
        <w:ind w:left="7305" w:hanging="360"/>
      </w:pPr>
      <w:rPr>
        <w:rFonts w:ascii="Wingdings" w:hAnsi="Wingdings" w:hint="default"/>
      </w:rPr>
    </w:lvl>
  </w:abstractNum>
  <w:abstractNum w:abstractNumId="28" w15:restartNumberingAfterBreak="0">
    <w:nsid w:val="55380226"/>
    <w:multiLevelType w:val="hybridMultilevel"/>
    <w:tmpl w:val="3322FEF8"/>
    <w:lvl w:ilvl="0" w:tplc="F99A0F66">
      <w:start w:val="1"/>
      <w:numFmt w:val="bullet"/>
      <w:lvlText w:val=""/>
      <w:lvlJc w:val="left"/>
      <w:pPr>
        <w:ind w:left="644" w:hanging="360"/>
      </w:pPr>
      <w:rPr>
        <w:rFonts w:ascii="Wingdings" w:hAnsi="Wingdings" w:hint="default"/>
        <w:color w:val="2F5496" w:themeColor="accent1" w:themeShade="BF"/>
      </w:rPr>
    </w:lvl>
    <w:lvl w:ilvl="1" w:tplc="040C0003" w:tentative="1">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9" w15:restartNumberingAfterBreak="0">
    <w:nsid w:val="55A572E0"/>
    <w:multiLevelType w:val="multilevel"/>
    <w:tmpl w:val="953CCA02"/>
    <w:lvl w:ilvl="0">
      <w:numFmt w:val="bullet"/>
      <w:lvlText w:val=""/>
      <w:lvlJc w:val="left"/>
      <w:pPr>
        <w:ind w:left="720" w:hanging="360"/>
      </w:pPr>
      <w:rPr>
        <w:rFonts w:ascii="Symbol" w:hAnsi="Symbol" w:cs="Symbol"/>
        <w:color w:val="85A0C3"/>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0" w15:restartNumberingAfterBreak="0">
    <w:nsid w:val="57A65077"/>
    <w:multiLevelType w:val="hybridMultilevel"/>
    <w:tmpl w:val="49D0FE58"/>
    <w:lvl w:ilvl="0" w:tplc="3CB65BDC">
      <w:start w:val="1"/>
      <w:numFmt w:val="bullet"/>
      <w:lvlText w:val=""/>
      <w:lvlJc w:val="left"/>
      <w:pPr>
        <w:ind w:left="720" w:hanging="360"/>
      </w:pPr>
      <w:rPr>
        <w:rFonts w:ascii="Symbol" w:hAnsi="Symbol" w:cs="Symbol" w:hint="default"/>
        <w:color w:val="44546A" w:themeColor="text2"/>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7EC3325"/>
    <w:multiLevelType w:val="hybridMultilevel"/>
    <w:tmpl w:val="AD4836F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5A2C0235"/>
    <w:multiLevelType w:val="hybridMultilevel"/>
    <w:tmpl w:val="A0DA5696"/>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5E330440"/>
    <w:multiLevelType w:val="multilevel"/>
    <w:tmpl w:val="011E3B72"/>
    <w:lvl w:ilvl="0">
      <w:numFmt w:val="bullet"/>
      <w:lvlText w:val=""/>
      <w:lvlJc w:val="left"/>
      <w:pPr>
        <w:ind w:left="720" w:hanging="360"/>
      </w:pPr>
      <w:rPr>
        <w:rFonts w:ascii="Symbol" w:hAnsi="Symbol" w:cs="Symbol"/>
        <w:color w:val="2F5496" w:themeColor="accent1" w:themeShade="BF"/>
      </w:rPr>
    </w:lvl>
    <w:lvl w:ilvl="1">
      <w:numFmt w:val="bullet"/>
      <w:lvlText w:val="o"/>
      <w:lvlJc w:val="left"/>
      <w:pPr>
        <w:ind w:left="1440" w:hanging="360"/>
      </w:pPr>
      <w:rPr>
        <w:rFonts w:ascii="Courier New" w:hAnsi="Courier New" w:cs="Courier New"/>
      </w:rPr>
    </w:lvl>
    <w:lvl w:ilvl="2">
      <w:numFmt w:val="bullet"/>
      <w:lvlText w:val=""/>
      <w:lvlJc w:val="left"/>
      <w:pPr>
        <w:ind w:left="2160" w:hanging="360"/>
      </w:pPr>
      <w:rPr>
        <w:rFonts w:ascii="Wingdings" w:hAnsi="Wingdings"/>
      </w:rPr>
    </w:lvl>
    <w:lvl w:ilvl="3">
      <w:numFmt w:val="bullet"/>
      <w:lvlText w:val=""/>
      <w:lvlJc w:val="left"/>
      <w:pPr>
        <w:ind w:left="2880" w:hanging="360"/>
      </w:pPr>
      <w:rPr>
        <w:rFonts w:ascii="Symbol" w:hAnsi="Symbol"/>
      </w:rPr>
    </w:lvl>
    <w:lvl w:ilvl="4">
      <w:numFmt w:val="bullet"/>
      <w:lvlText w:val="o"/>
      <w:lvlJc w:val="left"/>
      <w:pPr>
        <w:ind w:left="3600" w:hanging="360"/>
      </w:pPr>
      <w:rPr>
        <w:rFonts w:ascii="Courier New" w:hAnsi="Courier New" w:cs="Courier New"/>
      </w:rPr>
    </w:lvl>
    <w:lvl w:ilvl="5">
      <w:numFmt w:val="bullet"/>
      <w:lvlText w:val=""/>
      <w:lvlJc w:val="left"/>
      <w:pPr>
        <w:ind w:left="4320" w:hanging="360"/>
      </w:pPr>
      <w:rPr>
        <w:rFonts w:ascii="Wingdings" w:hAnsi="Wingdings"/>
      </w:rPr>
    </w:lvl>
    <w:lvl w:ilvl="6">
      <w:numFmt w:val="bullet"/>
      <w:lvlText w:val=""/>
      <w:lvlJc w:val="left"/>
      <w:pPr>
        <w:ind w:left="5040" w:hanging="360"/>
      </w:pPr>
      <w:rPr>
        <w:rFonts w:ascii="Symbol" w:hAnsi="Symbol"/>
      </w:rPr>
    </w:lvl>
    <w:lvl w:ilvl="7">
      <w:numFmt w:val="bullet"/>
      <w:lvlText w:val="o"/>
      <w:lvlJc w:val="left"/>
      <w:pPr>
        <w:ind w:left="5760" w:hanging="360"/>
      </w:pPr>
      <w:rPr>
        <w:rFonts w:ascii="Courier New" w:hAnsi="Courier New" w:cs="Courier New"/>
      </w:rPr>
    </w:lvl>
    <w:lvl w:ilvl="8">
      <w:numFmt w:val="bullet"/>
      <w:lvlText w:val=""/>
      <w:lvlJc w:val="left"/>
      <w:pPr>
        <w:ind w:left="6480" w:hanging="360"/>
      </w:pPr>
      <w:rPr>
        <w:rFonts w:ascii="Wingdings" w:hAnsi="Wingdings"/>
      </w:rPr>
    </w:lvl>
  </w:abstractNum>
  <w:abstractNum w:abstractNumId="34" w15:restartNumberingAfterBreak="0">
    <w:nsid w:val="5F54680B"/>
    <w:multiLevelType w:val="hybridMultilevel"/>
    <w:tmpl w:val="60B46BCE"/>
    <w:lvl w:ilvl="0" w:tplc="6D5E094A">
      <w:start w:val="1"/>
      <w:numFmt w:val="bullet"/>
      <w:lvlText w:val=""/>
      <w:lvlJc w:val="left"/>
      <w:pPr>
        <w:ind w:left="720" w:hanging="360"/>
      </w:pPr>
      <w:rPr>
        <w:rFonts w:ascii="Symbol" w:hAnsi="Symbol"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0CB071B"/>
    <w:multiLevelType w:val="hybridMultilevel"/>
    <w:tmpl w:val="2748650A"/>
    <w:lvl w:ilvl="0" w:tplc="3CB65BDC">
      <w:start w:val="1"/>
      <w:numFmt w:val="bullet"/>
      <w:lvlText w:val=""/>
      <w:lvlJc w:val="left"/>
      <w:pPr>
        <w:ind w:left="780" w:hanging="360"/>
      </w:pPr>
      <w:rPr>
        <w:rFonts w:ascii="Symbol" w:hAnsi="Symbol" w:cs="Symbol" w:hint="default"/>
        <w:color w:val="44546A" w:themeColor="text2"/>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6" w15:restartNumberingAfterBreak="0">
    <w:nsid w:val="61570538"/>
    <w:multiLevelType w:val="hybridMultilevel"/>
    <w:tmpl w:val="B14AE904"/>
    <w:lvl w:ilvl="0" w:tplc="6D5E094A">
      <w:start w:val="1"/>
      <w:numFmt w:val="bullet"/>
      <w:lvlText w:val=""/>
      <w:lvlJc w:val="left"/>
      <w:pPr>
        <w:ind w:left="780" w:hanging="360"/>
      </w:pPr>
      <w:rPr>
        <w:rFonts w:ascii="Symbol" w:hAnsi="Symbol" w:hint="default"/>
        <w:color w:val="2F5496" w:themeColor="accent1" w:themeShade="BF"/>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37" w15:restartNumberingAfterBreak="0">
    <w:nsid w:val="615C5ECB"/>
    <w:multiLevelType w:val="hybridMultilevel"/>
    <w:tmpl w:val="74CC4138"/>
    <w:lvl w:ilvl="0" w:tplc="6D5E094A">
      <w:start w:val="1"/>
      <w:numFmt w:val="bullet"/>
      <w:lvlText w:val=""/>
      <w:lvlJc w:val="left"/>
      <w:pPr>
        <w:ind w:left="720" w:hanging="360"/>
      </w:pPr>
      <w:rPr>
        <w:rFonts w:ascii="Symbol" w:hAnsi="Symbol"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78D5852"/>
    <w:multiLevelType w:val="hybridMultilevel"/>
    <w:tmpl w:val="20A27228"/>
    <w:lvl w:ilvl="0" w:tplc="041E58F2">
      <w:start w:val="1"/>
      <w:numFmt w:val="decimal"/>
      <w:lvlText w:val="%1."/>
      <w:lvlJc w:val="left"/>
      <w:pPr>
        <w:ind w:left="720" w:hanging="360"/>
      </w:pPr>
      <w:rPr>
        <w:color w:val="2F5496" w:themeColor="accent1" w:themeShade="BF"/>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A3C3BD6"/>
    <w:multiLevelType w:val="hybridMultilevel"/>
    <w:tmpl w:val="0706C908"/>
    <w:lvl w:ilvl="0" w:tplc="F99A0F66">
      <w:start w:val="1"/>
      <w:numFmt w:val="bullet"/>
      <w:lvlText w:val=""/>
      <w:lvlJc w:val="left"/>
      <w:pPr>
        <w:ind w:left="644" w:hanging="360"/>
      </w:pPr>
      <w:rPr>
        <w:rFonts w:ascii="Wingdings" w:hAnsi="Wingdings" w:hint="default"/>
        <w:color w:val="2F5496" w:themeColor="accent1" w:themeShade="BF"/>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15:restartNumberingAfterBreak="0">
    <w:nsid w:val="6C293C97"/>
    <w:multiLevelType w:val="hybridMultilevel"/>
    <w:tmpl w:val="95F43A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EAB6A57"/>
    <w:multiLevelType w:val="hybridMultilevel"/>
    <w:tmpl w:val="B8EE1884"/>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7B122517"/>
    <w:multiLevelType w:val="multilevel"/>
    <w:tmpl w:val="190A1638"/>
    <w:styleLink w:val="LFO28"/>
    <w:lvl w:ilvl="0">
      <w:start w:val="1"/>
      <w:numFmt w:val="decimal"/>
      <w:pStyle w:val="Listenumrote"/>
      <w:lvlText w:val="%1."/>
      <w:lvlJc w:val="left"/>
      <w:pPr>
        <w:ind w:left="720" w:hanging="360"/>
      </w:pPr>
      <w:rPr>
        <w:rFonts w:ascii="Corbel" w:hAnsi="Corbel"/>
        <w:sz w:val="32"/>
        <w:szCs w:val="3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9"/>
  </w:num>
  <w:num w:numId="2">
    <w:abstractNumId w:val="23"/>
  </w:num>
  <w:num w:numId="3">
    <w:abstractNumId w:val="42"/>
  </w:num>
  <w:num w:numId="4">
    <w:abstractNumId w:val="2"/>
  </w:num>
  <w:num w:numId="5">
    <w:abstractNumId w:val="5"/>
  </w:num>
  <w:num w:numId="6">
    <w:abstractNumId w:val="3"/>
  </w:num>
  <w:num w:numId="7">
    <w:abstractNumId w:val="29"/>
  </w:num>
  <w:num w:numId="8">
    <w:abstractNumId w:val="17"/>
  </w:num>
  <w:num w:numId="9">
    <w:abstractNumId w:val="6"/>
  </w:num>
  <w:num w:numId="10">
    <w:abstractNumId w:val="33"/>
  </w:num>
  <w:num w:numId="11">
    <w:abstractNumId w:val="24"/>
  </w:num>
  <w:num w:numId="12">
    <w:abstractNumId w:val="27"/>
  </w:num>
  <w:num w:numId="13">
    <w:abstractNumId w:val="25"/>
  </w:num>
  <w:num w:numId="14">
    <w:abstractNumId w:val="20"/>
  </w:num>
  <w:num w:numId="15">
    <w:abstractNumId w:val="16"/>
  </w:num>
  <w:num w:numId="16">
    <w:abstractNumId w:val="30"/>
  </w:num>
  <w:num w:numId="17">
    <w:abstractNumId w:val="10"/>
  </w:num>
  <w:num w:numId="18">
    <w:abstractNumId w:val="13"/>
  </w:num>
  <w:num w:numId="19">
    <w:abstractNumId w:val="12"/>
  </w:num>
  <w:num w:numId="20">
    <w:abstractNumId w:val="4"/>
  </w:num>
  <w:num w:numId="21">
    <w:abstractNumId w:val="11"/>
  </w:num>
  <w:num w:numId="22">
    <w:abstractNumId w:val="35"/>
  </w:num>
  <w:num w:numId="23">
    <w:abstractNumId w:val="9"/>
  </w:num>
  <w:num w:numId="24">
    <w:abstractNumId w:val="38"/>
  </w:num>
  <w:num w:numId="25">
    <w:abstractNumId w:val="14"/>
  </w:num>
  <w:num w:numId="26">
    <w:abstractNumId w:val="18"/>
  </w:num>
  <w:num w:numId="27">
    <w:abstractNumId w:val="7"/>
  </w:num>
  <w:num w:numId="28">
    <w:abstractNumId w:val="37"/>
  </w:num>
  <w:num w:numId="29">
    <w:abstractNumId w:val="34"/>
  </w:num>
  <w:num w:numId="30">
    <w:abstractNumId w:val="36"/>
  </w:num>
  <w:num w:numId="31">
    <w:abstractNumId w:val="15"/>
  </w:num>
  <w:num w:numId="32">
    <w:abstractNumId w:val="28"/>
  </w:num>
  <w:num w:numId="33">
    <w:abstractNumId w:val="0"/>
  </w:num>
  <w:num w:numId="34">
    <w:abstractNumId w:val="39"/>
  </w:num>
  <w:num w:numId="35">
    <w:abstractNumId w:val="22"/>
  </w:num>
  <w:num w:numId="36">
    <w:abstractNumId w:val="21"/>
  </w:num>
  <w:num w:numId="37">
    <w:abstractNumId w:val="1"/>
  </w:num>
  <w:num w:numId="38">
    <w:abstractNumId w:val="31"/>
  </w:num>
  <w:num w:numId="39">
    <w:abstractNumId w:val="40"/>
  </w:num>
  <w:num w:numId="40">
    <w:abstractNumId w:val="41"/>
  </w:num>
  <w:num w:numId="41">
    <w:abstractNumId w:val="32"/>
  </w:num>
  <w:num w:numId="42">
    <w:abstractNumId w:val="26"/>
  </w:num>
  <w:num w:numId="4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defaultTabStop w:val="720"/>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81AF7"/>
    <w:rsid w:val="0001782D"/>
    <w:rsid w:val="000601CF"/>
    <w:rsid w:val="000734CD"/>
    <w:rsid w:val="00073DFB"/>
    <w:rsid w:val="00080DE4"/>
    <w:rsid w:val="00081AF7"/>
    <w:rsid w:val="000965DF"/>
    <w:rsid w:val="000A3FAE"/>
    <w:rsid w:val="000D7CE4"/>
    <w:rsid w:val="000E3A7D"/>
    <w:rsid w:val="000F5373"/>
    <w:rsid w:val="00146D77"/>
    <w:rsid w:val="0016289A"/>
    <w:rsid w:val="0017301F"/>
    <w:rsid w:val="001A40D2"/>
    <w:rsid w:val="001B6C5C"/>
    <w:rsid w:val="001D2314"/>
    <w:rsid w:val="001D2802"/>
    <w:rsid w:val="001D5434"/>
    <w:rsid w:val="00200EE7"/>
    <w:rsid w:val="00226CFC"/>
    <w:rsid w:val="00240A6F"/>
    <w:rsid w:val="00244098"/>
    <w:rsid w:val="00260BC8"/>
    <w:rsid w:val="00293054"/>
    <w:rsid w:val="00294FC5"/>
    <w:rsid w:val="003061B3"/>
    <w:rsid w:val="0032383F"/>
    <w:rsid w:val="0032668F"/>
    <w:rsid w:val="00350657"/>
    <w:rsid w:val="00354F6E"/>
    <w:rsid w:val="00361711"/>
    <w:rsid w:val="003718AD"/>
    <w:rsid w:val="00395CCD"/>
    <w:rsid w:val="003D297A"/>
    <w:rsid w:val="003F7EED"/>
    <w:rsid w:val="00401CCB"/>
    <w:rsid w:val="00413128"/>
    <w:rsid w:val="00427EB6"/>
    <w:rsid w:val="00433063"/>
    <w:rsid w:val="00446F4B"/>
    <w:rsid w:val="0046254E"/>
    <w:rsid w:val="0046542E"/>
    <w:rsid w:val="00466529"/>
    <w:rsid w:val="004723B6"/>
    <w:rsid w:val="00473052"/>
    <w:rsid w:val="004A6F5E"/>
    <w:rsid w:val="004B7F8F"/>
    <w:rsid w:val="004C1098"/>
    <w:rsid w:val="004C140D"/>
    <w:rsid w:val="004C29AF"/>
    <w:rsid w:val="004E786C"/>
    <w:rsid w:val="004F754C"/>
    <w:rsid w:val="00507C5D"/>
    <w:rsid w:val="00507CE1"/>
    <w:rsid w:val="0052287F"/>
    <w:rsid w:val="005278AF"/>
    <w:rsid w:val="00532C33"/>
    <w:rsid w:val="00541E41"/>
    <w:rsid w:val="0054776F"/>
    <w:rsid w:val="0055508D"/>
    <w:rsid w:val="005554A2"/>
    <w:rsid w:val="00556EB7"/>
    <w:rsid w:val="0056737E"/>
    <w:rsid w:val="0058586E"/>
    <w:rsid w:val="0059051A"/>
    <w:rsid w:val="00593A86"/>
    <w:rsid w:val="00593DD6"/>
    <w:rsid w:val="005A15ED"/>
    <w:rsid w:val="005A3792"/>
    <w:rsid w:val="005B2700"/>
    <w:rsid w:val="005B5CC7"/>
    <w:rsid w:val="005C74A0"/>
    <w:rsid w:val="005D21F6"/>
    <w:rsid w:val="005F411C"/>
    <w:rsid w:val="0062199E"/>
    <w:rsid w:val="00632744"/>
    <w:rsid w:val="0064262D"/>
    <w:rsid w:val="00646FD7"/>
    <w:rsid w:val="00654340"/>
    <w:rsid w:val="006775CA"/>
    <w:rsid w:val="00677F7D"/>
    <w:rsid w:val="00683951"/>
    <w:rsid w:val="00686372"/>
    <w:rsid w:val="006914FC"/>
    <w:rsid w:val="006A03F4"/>
    <w:rsid w:val="006A0E3C"/>
    <w:rsid w:val="006B0126"/>
    <w:rsid w:val="006B33EE"/>
    <w:rsid w:val="006D3B5E"/>
    <w:rsid w:val="00725CC9"/>
    <w:rsid w:val="007436B8"/>
    <w:rsid w:val="00750739"/>
    <w:rsid w:val="0076318A"/>
    <w:rsid w:val="00787417"/>
    <w:rsid w:val="00791693"/>
    <w:rsid w:val="00792E54"/>
    <w:rsid w:val="00797AC2"/>
    <w:rsid w:val="007C05E1"/>
    <w:rsid w:val="007C3A59"/>
    <w:rsid w:val="007D611C"/>
    <w:rsid w:val="00827D15"/>
    <w:rsid w:val="008338D1"/>
    <w:rsid w:val="00836888"/>
    <w:rsid w:val="00842A31"/>
    <w:rsid w:val="008461DE"/>
    <w:rsid w:val="00850FD6"/>
    <w:rsid w:val="0085234E"/>
    <w:rsid w:val="008644AD"/>
    <w:rsid w:val="00870ABB"/>
    <w:rsid w:val="0087155D"/>
    <w:rsid w:val="00882AC3"/>
    <w:rsid w:val="00886324"/>
    <w:rsid w:val="008C0204"/>
    <w:rsid w:val="008E219B"/>
    <w:rsid w:val="008F29D9"/>
    <w:rsid w:val="009100B1"/>
    <w:rsid w:val="00910802"/>
    <w:rsid w:val="00914031"/>
    <w:rsid w:val="00933CF9"/>
    <w:rsid w:val="00940ECC"/>
    <w:rsid w:val="0096587E"/>
    <w:rsid w:val="0096735C"/>
    <w:rsid w:val="00967F1C"/>
    <w:rsid w:val="009816F6"/>
    <w:rsid w:val="00982094"/>
    <w:rsid w:val="00983CBD"/>
    <w:rsid w:val="00987160"/>
    <w:rsid w:val="009A5DA8"/>
    <w:rsid w:val="009A63E9"/>
    <w:rsid w:val="009D5CFE"/>
    <w:rsid w:val="009E2926"/>
    <w:rsid w:val="009F05E0"/>
    <w:rsid w:val="00A00DD1"/>
    <w:rsid w:val="00A10F53"/>
    <w:rsid w:val="00A3578F"/>
    <w:rsid w:val="00A43436"/>
    <w:rsid w:val="00A51977"/>
    <w:rsid w:val="00A53FA3"/>
    <w:rsid w:val="00A5605D"/>
    <w:rsid w:val="00AB1294"/>
    <w:rsid w:val="00AB7DD9"/>
    <w:rsid w:val="00AD46D9"/>
    <w:rsid w:val="00AD66CF"/>
    <w:rsid w:val="00AE5238"/>
    <w:rsid w:val="00B00103"/>
    <w:rsid w:val="00B14D60"/>
    <w:rsid w:val="00B26C2A"/>
    <w:rsid w:val="00B44F8F"/>
    <w:rsid w:val="00B66C52"/>
    <w:rsid w:val="00B72770"/>
    <w:rsid w:val="00B741C6"/>
    <w:rsid w:val="00B92476"/>
    <w:rsid w:val="00B9411A"/>
    <w:rsid w:val="00B94EFC"/>
    <w:rsid w:val="00BB15A5"/>
    <w:rsid w:val="00BC27E1"/>
    <w:rsid w:val="00BE05E5"/>
    <w:rsid w:val="00BF5E96"/>
    <w:rsid w:val="00C00094"/>
    <w:rsid w:val="00C02C68"/>
    <w:rsid w:val="00C50354"/>
    <w:rsid w:val="00CA0567"/>
    <w:rsid w:val="00CA1F24"/>
    <w:rsid w:val="00CA7EF0"/>
    <w:rsid w:val="00CD2AA0"/>
    <w:rsid w:val="00CD37D9"/>
    <w:rsid w:val="00CE46DF"/>
    <w:rsid w:val="00CF797E"/>
    <w:rsid w:val="00D04A57"/>
    <w:rsid w:val="00D050AE"/>
    <w:rsid w:val="00D05B91"/>
    <w:rsid w:val="00D14426"/>
    <w:rsid w:val="00D213D7"/>
    <w:rsid w:val="00D262D3"/>
    <w:rsid w:val="00D26B5B"/>
    <w:rsid w:val="00D3743D"/>
    <w:rsid w:val="00D41469"/>
    <w:rsid w:val="00D53598"/>
    <w:rsid w:val="00D6479F"/>
    <w:rsid w:val="00D70995"/>
    <w:rsid w:val="00D736D3"/>
    <w:rsid w:val="00D83249"/>
    <w:rsid w:val="00D869E9"/>
    <w:rsid w:val="00D879B4"/>
    <w:rsid w:val="00D90483"/>
    <w:rsid w:val="00DD51CE"/>
    <w:rsid w:val="00DE185C"/>
    <w:rsid w:val="00DE7923"/>
    <w:rsid w:val="00DF0FC7"/>
    <w:rsid w:val="00E44BAF"/>
    <w:rsid w:val="00E62306"/>
    <w:rsid w:val="00E70B21"/>
    <w:rsid w:val="00E71568"/>
    <w:rsid w:val="00E731E0"/>
    <w:rsid w:val="00E85AB1"/>
    <w:rsid w:val="00E91E67"/>
    <w:rsid w:val="00EA2037"/>
    <w:rsid w:val="00EA6F52"/>
    <w:rsid w:val="00EB2286"/>
    <w:rsid w:val="00EC606A"/>
    <w:rsid w:val="00ED39BA"/>
    <w:rsid w:val="00EF385B"/>
    <w:rsid w:val="00F00578"/>
    <w:rsid w:val="00F12419"/>
    <w:rsid w:val="00F4506E"/>
    <w:rsid w:val="00F552C1"/>
    <w:rsid w:val="00F7497C"/>
    <w:rsid w:val="00F86964"/>
    <w:rsid w:val="00FB7703"/>
    <w:rsid w:val="00FC4DA0"/>
    <w:rsid w:val="00FE2F1A"/>
    <w:rsid w:val="00FE4C30"/>
    <w:rsid w:val="00FF076D"/>
    <w:rsid w:val="00FF3C2B"/>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B5254ED"/>
  <w15:docId w15:val="{1E331D86-98A4-4348-934A-B1ED52035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ndara" w:eastAsia="Candara" w:hAnsi="Candara" w:cs="Times New Roman"/>
        <w:sz w:val="28"/>
        <w:szCs w:val="28"/>
        <w:lang w:val="fr-FR" w:eastAsia="en-US" w:bidi="ar-SA"/>
      </w:rPr>
    </w:rPrDefault>
    <w:pPrDefault>
      <w:pPr>
        <w:autoSpaceDN w:val="0"/>
        <w:spacing w:after="200" w:line="266" w:lineRule="auto"/>
        <w:textAlignment w:val="baseline"/>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62306"/>
    <w:pPr>
      <w:suppressAutoHyphens/>
      <w:ind w:right="720"/>
    </w:pPr>
    <w:rPr>
      <w:rFonts w:asciiTheme="majorBidi" w:hAnsiTheme="majorBidi"/>
      <w:sz w:val="24"/>
    </w:rPr>
  </w:style>
  <w:style w:type="paragraph" w:styleId="Titre1">
    <w:name w:val="heading 1"/>
    <w:basedOn w:val="Normal"/>
    <w:link w:val="Titre1Car"/>
    <w:uiPriority w:val="9"/>
    <w:qFormat/>
    <w:rsid w:val="00EA6F52"/>
    <w:pPr>
      <w:tabs>
        <w:tab w:val="left" w:pos="2520"/>
        <w:tab w:val="left" w:pos="3360"/>
      </w:tabs>
      <w:spacing w:before="111" w:after="560"/>
      <w:jc w:val="center"/>
      <w:outlineLvl w:val="0"/>
    </w:pPr>
    <w:rPr>
      <w:b/>
      <w:color w:val="2F5496" w:themeColor="accent1" w:themeShade="BF"/>
      <w:sz w:val="36"/>
    </w:rPr>
  </w:style>
  <w:style w:type="paragraph" w:styleId="Titre2">
    <w:name w:val="heading 2"/>
    <w:basedOn w:val="Normal"/>
    <w:uiPriority w:val="9"/>
    <w:unhideWhenUsed/>
    <w:qFormat/>
    <w:rsid w:val="00EA6F52"/>
    <w:pPr>
      <w:keepNext/>
      <w:tabs>
        <w:tab w:val="left" w:pos="720"/>
        <w:tab w:val="left" w:pos="1199"/>
      </w:tabs>
      <w:spacing w:before="360" w:after="240"/>
      <w:outlineLvl w:val="1"/>
    </w:pPr>
    <w:rPr>
      <w:b/>
      <w:bCs/>
      <w:color w:val="2F5496" w:themeColor="accent1" w:themeShade="BF"/>
      <w:sz w:val="28"/>
      <w:szCs w:val="32"/>
      <w:lang w:eastAsia="zh-CN"/>
    </w:rPr>
  </w:style>
  <w:style w:type="paragraph" w:styleId="Titre3">
    <w:name w:val="heading 3"/>
    <w:basedOn w:val="Normal"/>
    <w:next w:val="Normal"/>
    <w:uiPriority w:val="9"/>
    <w:unhideWhenUsed/>
    <w:qFormat/>
    <w:rsid w:val="00EA6F52"/>
    <w:pPr>
      <w:keepNext/>
      <w:tabs>
        <w:tab w:val="left" w:pos="900"/>
        <w:tab w:val="left" w:pos="1560"/>
      </w:tabs>
      <w:spacing w:before="360" w:after="240"/>
      <w:outlineLvl w:val="2"/>
    </w:pPr>
    <w:rPr>
      <w:b/>
      <w:bCs/>
      <w:color w:val="2F5496" w:themeColor="accent1" w:themeShade="BF"/>
      <w:szCs w:val="27"/>
    </w:rPr>
  </w:style>
  <w:style w:type="paragraph" w:styleId="Titre4">
    <w:name w:val="heading 4"/>
    <w:basedOn w:val="Normal"/>
    <w:uiPriority w:val="9"/>
    <w:unhideWhenUsed/>
    <w:qFormat/>
    <w:rsid w:val="00791693"/>
    <w:pPr>
      <w:spacing w:before="184"/>
      <w:outlineLvl w:val="3"/>
    </w:pPr>
    <w:rPr>
      <w:sz w:val="25"/>
      <w:szCs w:val="25"/>
    </w:rPr>
  </w:style>
  <w:style w:type="paragraph" w:styleId="Titre5">
    <w:name w:val="heading 5"/>
    <w:basedOn w:val="Titre2"/>
    <w:uiPriority w:val="9"/>
    <w:semiHidden/>
    <w:unhideWhenUsed/>
    <w:qFormat/>
    <w:pPr>
      <w:spacing w:before="120"/>
      <w:outlineLvl w:val="4"/>
    </w:pPr>
    <w:rPr>
      <w:color w:val="4BACC6"/>
      <w:sz w:val="25"/>
    </w:rPr>
  </w:style>
  <w:style w:type="paragraph" w:styleId="Titre6">
    <w:name w:val="heading 6"/>
    <w:basedOn w:val="Normal"/>
    <w:next w:val="Normal"/>
    <w:uiPriority w:val="9"/>
    <w:semiHidden/>
    <w:unhideWhenUsed/>
    <w:qFormat/>
    <w:pPr>
      <w:keepNext/>
      <w:keepLines/>
      <w:spacing w:before="40"/>
      <w:outlineLvl w:val="5"/>
    </w:pPr>
    <w:rPr>
      <w:rFonts w:eastAsia="MS Gothic"/>
      <w:color w:val="23353A"/>
    </w:rPr>
  </w:style>
  <w:style w:type="paragraph" w:styleId="Titre7">
    <w:name w:val="heading 7"/>
    <w:basedOn w:val="Normal"/>
    <w:next w:val="Normal"/>
    <w:pPr>
      <w:keepNext/>
      <w:keepLines/>
      <w:spacing w:before="40"/>
      <w:outlineLvl w:val="6"/>
    </w:pPr>
    <w:rPr>
      <w:rFonts w:eastAsia="MS Gothic"/>
      <w:i/>
      <w:iCs/>
      <w:color w:val="23353A"/>
    </w:rPr>
  </w:style>
  <w:style w:type="paragraph" w:styleId="Titre8">
    <w:name w:val="heading 8"/>
    <w:basedOn w:val="Normal"/>
    <w:next w:val="Normal"/>
    <w:pPr>
      <w:keepNext/>
      <w:keepLines/>
      <w:spacing w:before="40"/>
      <w:outlineLvl w:val="7"/>
    </w:pPr>
    <w:rPr>
      <w:rFonts w:eastAsia="MS Gothic"/>
      <w:color w:val="5B8096"/>
      <w:sz w:val="21"/>
      <w:szCs w:val="21"/>
    </w:rPr>
  </w:style>
  <w:style w:type="paragraph" w:styleId="Titre9">
    <w:name w:val="heading 9"/>
    <w:basedOn w:val="Normal"/>
    <w:next w:val="Normal"/>
    <w:pPr>
      <w:keepNext/>
      <w:keepLines/>
      <w:spacing w:before="40"/>
      <w:outlineLvl w:val="8"/>
    </w:pPr>
    <w:rPr>
      <w:rFonts w:eastAsia="MS Gothic"/>
      <w:i/>
      <w:iCs/>
      <w:color w:val="5B8096"/>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Heading1Char">
    <w:name w:val="Heading 1 Char"/>
    <w:basedOn w:val="Policepardfaut"/>
    <w:rPr>
      <w:rFonts w:ascii="Candara" w:hAnsi="Candara"/>
      <w:b/>
      <w:color w:val="A7AAAD"/>
      <w:sz w:val="36"/>
    </w:rPr>
  </w:style>
  <w:style w:type="character" w:customStyle="1" w:styleId="Mot-dise1">
    <w:name w:val="Mot-dièse1"/>
    <w:basedOn w:val="Policepardfaut"/>
    <w:rPr>
      <w:color w:val="2B579A"/>
      <w:shd w:val="clear" w:color="auto" w:fill="E6E6E6"/>
    </w:rPr>
  </w:style>
  <w:style w:type="paragraph" w:customStyle="1" w:styleId="Listenumrote">
    <w:name w:val="Liste numérotée"/>
    <w:basedOn w:val="Normal"/>
    <w:pPr>
      <w:numPr>
        <w:numId w:val="3"/>
      </w:numPr>
    </w:pPr>
    <w:rPr>
      <w:b/>
      <w:bCs/>
    </w:rPr>
  </w:style>
  <w:style w:type="paragraph" w:customStyle="1" w:styleId="Pardfaut">
    <w:name w:val="Par défaut"/>
    <w:pPr>
      <w:suppressAutoHyphens/>
      <w:autoSpaceDE w:val="0"/>
    </w:pPr>
    <w:rPr>
      <w:rFonts w:ascii="Calibri" w:hAnsi="Calibri" w:cs="Calibri"/>
      <w:color w:val="000000"/>
    </w:rPr>
  </w:style>
  <w:style w:type="character" w:customStyle="1" w:styleId="Heading2Char">
    <w:name w:val="Heading 2 Char"/>
    <w:basedOn w:val="Policepardfaut"/>
    <w:rPr>
      <w:rFonts w:ascii="Candara" w:hAnsi="Candara"/>
      <w:b/>
      <w:bCs/>
      <w:color w:val="A7AAAD"/>
      <w:sz w:val="32"/>
      <w:szCs w:val="32"/>
      <w:lang w:eastAsia="zh-CN"/>
    </w:rPr>
  </w:style>
  <w:style w:type="paragraph" w:styleId="Retraitnormal">
    <w:name w:val="Normal Indent"/>
    <w:basedOn w:val="Normal"/>
    <w:pPr>
      <w:spacing w:before="120"/>
      <w:ind w:left="720"/>
    </w:pPr>
  </w:style>
  <w:style w:type="character" w:customStyle="1" w:styleId="Heading3Char">
    <w:name w:val="Heading 3 Char"/>
    <w:basedOn w:val="Policepardfaut"/>
    <w:rPr>
      <w:rFonts w:ascii="Candara" w:hAnsi="Candara"/>
      <w:b/>
      <w:bCs/>
      <w:color w:val="6487A0"/>
      <w:szCs w:val="27"/>
    </w:rPr>
  </w:style>
  <w:style w:type="paragraph" w:styleId="TM1">
    <w:name w:val="toc 1"/>
    <w:basedOn w:val="Normal"/>
    <w:next w:val="Normal"/>
    <w:autoRedefine/>
    <w:uiPriority w:val="39"/>
    <w:rsid w:val="00FB7703"/>
    <w:pPr>
      <w:tabs>
        <w:tab w:val="left" w:pos="1260"/>
        <w:tab w:val="left" w:pos="1440"/>
        <w:tab w:val="right" w:leader="dot" w:pos="9830"/>
      </w:tabs>
    </w:pPr>
    <w:rPr>
      <w:b/>
      <w:noProof/>
      <w:color w:val="595959" w:themeColor="text1" w:themeTint="A6"/>
      <w:szCs w:val="18"/>
    </w:rPr>
  </w:style>
  <w:style w:type="paragraph" w:styleId="Notedebasdepage">
    <w:name w:val="footnote text"/>
    <w:basedOn w:val="Normal"/>
    <w:pPr>
      <w:spacing w:before="120"/>
    </w:pPr>
    <w:rPr>
      <w:sz w:val="18"/>
      <w:szCs w:val="20"/>
    </w:rPr>
  </w:style>
  <w:style w:type="character" w:customStyle="1" w:styleId="FootnoteTextChar">
    <w:name w:val="Footnote Text Char"/>
    <w:basedOn w:val="Policepardfaut"/>
    <w:rPr>
      <w:sz w:val="18"/>
      <w:szCs w:val="20"/>
    </w:rPr>
  </w:style>
  <w:style w:type="paragraph" w:styleId="Listepuces">
    <w:name w:val="List Bullet"/>
    <w:basedOn w:val="Normal"/>
    <w:pPr>
      <w:tabs>
        <w:tab w:val="left" w:pos="0"/>
      </w:tabs>
      <w:spacing w:before="120"/>
    </w:pPr>
  </w:style>
  <w:style w:type="paragraph" w:customStyle="1" w:styleId="CommentText">
    <w:name w:val="Comment Text"/>
    <w:basedOn w:val="Normal"/>
    <w:rPr>
      <w:szCs w:val="24"/>
    </w:rPr>
  </w:style>
  <w:style w:type="character" w:customStyle="1" w:styleId="CommentTextChar">
    <w:name w:val="Comment Text Char"/>
    <w:basedOn w:val="Policepardfaut"/>
    <w:rPr>
      <w:szCs w:val="24"/>
    </w:rPr>
  </w:style>
  <w:style w:type="paragraph" w:styleId="En-tte">
    <w:name w:val="header"/>
    <w:basedOn w:val="Normal"/>
    <w:pPr>
      <w:tabs>
        <w:tab w:val="center" w:pos="4680"/>
        <w:tab w:val="right" w:pos="9360"/>
      </w:tabs>
    </w:pPr>
    <w:rPr>
      <w:b/>
      <w:color w:val="476B76"/>
      <w:szCs w:val="24"/>
    </w:rPr>
  </w:style>
  <w:style w:type="character" w:customStyle="1" w:styleId="HeaderChar">
    <w:name w:val="Header Char"/>
    <w:basedOn w:val="Policepardfaut"/>
    <w:rPr>
      <w:b/>
      <w:color w:val="476B76"/>
      <w:szCs w:val="24"/>
    </w:rPr>
  </w:style>
  <w:style w:type="paragraph" w:styleId="Pieddepage">
    <w:name w:val="footer"/>
    <w:basedOn w:val="Normal"/>
    <w:link w:val="PieddepageCar"/>
    <w:uiPriority w:val="99"/>
    <w:pPr>
      <w:tabs>
        <w:tab w:val="center" w:pos="4680"/>
        <w:tab w:val="right" w:pos="9810"/>
      </w:tabs>
      <w:spacing w:after="0"/>
      <w:ind w:right="0"/>
    </w:pPr>
    <w:rPr>
      <w:color w:val="7F7F7F"/>
      <w:sz w:val="18"/>
      <w:szCs w:val="24"/>
    </w:rPr>
  </w:style>
  <w:style w:type="character" w:customStyle="1" w:styleId="FooterChar">
    <w:name w:val="Footer Char"/>
    <w:basedOn w:val="Policepardfaut"/>
    <w:rPr>
      <w:rFonts w:ascii="Candara" w:hAnsi="Candara"/>
      <w:color w:val="7F7F7F"/>
      <w:sz w:val="18"/>
      <w:szCs w:val="24"/>
    </w:rPr>
  </w:style>
  <w:style w:type="character" w:styleId="Appelnotedebasdep">
    <w:name w:val="footnote reference"/>
    <w:basedOn w:val="Policepardfaut"/>
    <w:rPr>
      <w:position w:val="0"/>
      <w:vertAlign w:val="superscript"/>
    </w:rPr>
  </w:style>
  <w:style w:type="character" w:customStyle="1" w:styleId="CommentReference">
    <w:name w:val="Comment Reference"/>
    <w:basedOn w:val="Policepardfaut"/>
    <w:rPr>
      <w:sz w:val="18"/>
      <w:szCs w:val="18"/>
    </w:rPr>
  </w:style>
  <w:style w:type="paragraph" w:styleId="Listenumros">
    <w:name w:val="List Number"/>
    <w:basedOn w:val="Normal"/>
    <w:pPr>
      <w:spacing w:before="120"/>
    </w:pPr>
  </w:style>
  <w:style w:type="character" w:styleId="Lienhypertexte">
    <w:name w:val="Hyperlink"/>
    <w:basedOn w:val="Policepardfaut"/>
    <w:uiPriority w:val="99"/>
    <w:rPr>
      <w:color w:val="0070C0"/>
      <w:u w:val="single"/>
    </w:rPr>
  </w:style>
  <w:style w:type="paragraph" w:customStyle="1" w:styleId="CommentSubject">
    <w:name w:val="Comment Subject"/>
    <w:basedOn w:val="CommentText"/>
    <w:next w:val="CommentText"/>
    <w:rPr>
      <w:b/>
      <w:bCs/>
    </w:rPr>
  </w:style>
  <w:style w:type="character" w:customStyle="1" w:styleId="CommentSubjectChar">
    <w:name w:val="Comment Subject Char"/>
    <w:basedOn w:val="CommentTextChar"/>
    <w:rPr>
      <w:rFonts w:ascii="Calibri" w:eastAsia="Calibri" w:hAnsi="Calibri" w:cs="Calibri"/>
      <w:b/>
      <w:bCs/>
      <w:sz w:val="22"/>
      <w:szCs w:val="24"/>
    </w:rPr>
  </w:style>
  <w:style w:type="paragraph" w:styleId="Sansinterligne">
    <w:name w:val="No Spacing"/>
    <w:basedOn w:val="Normal"/>
    <w:pPr>
      <w:widowControl w:val="0"/>
      <w:autoSpaceDE w:val="0"/>
      <w:spacing w:after="0" w:line="240" w:lineRule="auto"/>
      <w:ind w:right="0"/>
    </w:pPr>
    <w:rPr>
      <w:rFonts w:eastAsia="Calibri" w:cs="Calibri"/>
      <w:sz w:val="10"/>
    </w:rPr>
  </w:style>
  <w:style w:type="paragraph" w:styleId="Titre">
    <w:name w:val="Title"/>
    <w:basedOn w:val="Normal"/>
    <w:next w:val="Normal"/>
    <w:uiPriority w:val="10"/>
    <w:qFormat/>
    <w:pPr>
      <w:spacing w:before="240" w:after="720" w:line="240" w:lineRule="auto"/>
      <w:ind w:left="-634" w:right="6840"/>
      <w:jc w:val="center"/>
    </w:pPr>
    <w:rPr>
      <w:rFonts w:eastAsia="MS Gothic"/>
      <w:b/>
      <w:color w:val="FFFFFF"/>
      <w:spacing w:val="-10"/>
      <w:kern w:val="3"/>
      <w:sz w:val="44"/>
      <w:szCs w:val="56"/>
    </w:rPr>
  </w:style>
  <w:style w:type="character" w:customStyle="1" w:styleId="TitleChar">
    <w:name w:val="Title Char"/>
    <w:basedOn w:val="Policepardfaut"/>
    <w:rPr>
      <w:rFonts w:ascii="Candara" w:eastAsia="MS Gothic" w:hAnsi="Candara" w:cs="Times New Roman"/>
      <w:b/>
      <w:color w:val="FFFFFF"/>
      <w:spacing w:val="-10"/>
      <w:kern w:val="3"/>
      <w:sz w:val="44"/>
      <w:szCs w:val="56"/>
    </w:rPr>
  </w:style>
  <w:style w:type="paragraph" w:styleId="Listepuces2">
    <w:name w:val="List Bullet 2"/>
    <w:basedOn w:val="Normal"/>
    <w:pPr>
      <w:numPr>
        <w:numId w:val="1"/>
      </w:numPr>
      <w:spacing w:before="120"/>
    </w:pPr>
  </w:style>
  <w:style w:type="character" w:customStyle="1" w:styleId="Heading4Char">
    <w:name w:val="Heading 4 Char"/>
    <w:basedOn w:val="Policepardfaut"/>
    <w:rPr>
      <w:b/>
      <w:sz w:val="25"/>
      <w:szCs w:val="25"/>
    </w:rPr>
  </w:style>
  <w:style w:type="character" w:customStyle="1" w:styleId="Heading5Char">
    <w:name w:val="Heading 5 Char"/>
    <w:basedOn w:val="Heading2Char"/>
    <w:rPr>
      <w:rFonts w:ascii="Candara" w:hAnsi="Candara"/>
      <w:b/>
      <w:bCs/>
      <w:color w:val="4BACC6"/>
      <w:sz w:val="25"/>
      <w:szCs w:val="32"/>
      <w:lang w:eastAsia="zh-CN"/>
    </w:rPr>
  </w:style>
  <w:style w:type="character" w:customStyle="1" w:styleId="Heading6Char">
    <w:name w:val="Heading 6 Char"/>
    <w:basedOn w:val="Policepardfaut"/>
    <w:rPr>
      <w:rFonts w:ascii="Candara" w:eastAsia="MS Gothic" w:hAnsi="Candara" w:cs="Times New Roman"/>
      <w:color w:val="23353A"/>
    </w:rPr>
  </w:style>
  <w:style w:type="character" w:customStyle="1" w:styleId="Heading7Char">
    <w:name w:val="Heading 7 Char"/>
    <w:basedOn w:val="Policepardfaut"/>
    <w:rPr>
      <w:rFonts w:ascii="Candara" w:eastAsia="MS Gothic" w:hAnsi="Candara" w:cs="Times New Roman"/>
      <w:i/>
      <w:iCs/>
      <w:color w:val="23353A"/>
    </w:rPr>
  </w:style>
  <w:style w:type="character" w:customStyle="1" w:styleId="Heading8Char">
    <w:name w:val="Heading 8 Char"/>
    <w:basedOn w:val="Policepardfaut"/>
    <w:rPr>
      <w:rFonts w:ascii="Candara" w:eastAsia="MS Gothic" w:hAnsi="Candara" w:cs="Times New Roman"/>
      <w:color w:val="5B8096"/>
      <w:sz w:val="21"/>
      <w:szCs w:val="21"/>
    </w:rPr>
  </w:style>
  <w:style w:type="character" w:customStyle="1" w:styleId="Heading9Char">
    <w:name w:val="Heading 9 Char"/>
    <w:basedOn w:val="Policepardfaut"/>
    <w:rPr>
      <w:rFonts w:ascii="Candara" w:eastAsia="MS Gothic" w:hAnsi="Candara" w:cs="Times New Roman"/>
      <w:i/>
      <w:iCs/>
      <w:color w:val="5B8096"/>
      <w:sz w:val="21"/>
      <w:szCs w:val="21"/>
    </w:rPr>
  </w:style>
  <w:style w:type="paragraph" w:styleId="TM2">
    <w:name w:val="toc 2"/>
    <w:basedOn w:val="Normal"/>
    <w:next w:val="Normal"/>
    <w:autoRedefine/>
    <w:uiPriority w:val="39"/>
    <w:pPr>
      <w:tabs>
        <w:tab w:val="left" w:pos="900"/>
        <w:tab w:val="right" w:leader="dot" w:pos="9830"/>
      </w:tabs>
      <w:spacing w:before="80"/>
      <w:ind w:left="907" w:right="576" w:hanging="547"/>
    </w:pPr>
    <w:rPr>
      <w:color w:val="000000"/>
    </w:rPr>
  </w:style>
  <w:style w:type="paragraph" w:styleId="TM3">
    <w:name w:val="toc 3"/>
    <w:basedOn w:val="Normal"/>
    <w:next w:val="Normal"/>
    <w:autoRedefine/>
    <w:uiPriority w:val="39"/>
    <w:pPr>
      <w:keepNext/>
      <w:tabs>
        <w:tab w:val="left" w:pos="1620"/>
        <w:tab w:val="right" w:leader="dot" w:pos="9830"/>
      </w:tabs>
      <w:spacing w:before="80"/>
      <w:ind w:left="900"/>
    </w:pPr>
    <w:rPr>
      <w:sz w:val="20"/>
    </w:rPr>
  </w:style>
  <w:style w:type="paragraph" w:styleId="Tabledesillustrations">
    <w:name w:val="table of figures"/>
    <w:basedOn w:val="Normal"/>
    <w:next w:val="Normal"/>
    <w:uiPriority w:val="99"/>
    <w:pPr>
      <w:tabs>
        <w:tab w:val="left" w:pos="1350"/>
        <w:tab w:val="right" w:leader="dot" w:pos="9825"/>
      </w:tabs>
      <w:spacing w:before="120"/>
      <w:ind w:left="1354" w:right="576" w:hanging="1354"/>
    </w:pPr>
  </w:style>
  <w:style w:type="paragraph" w:styleId="Listenumros2">
    <w:name w:val="List Number 2"/>
    <w:basedOn w:val="Normal"/>
    <w:pPr>
      <w:numPr>
        <w:numId w:val="2"/>
      </w:numPr>
      <w:spacing w:before="120"/>
    </w:pPr>
  </w:style>
  <w:style w:type="character" w:styleId="Lienhypertextesuivivisit">
    <w:name w:val="FollowedHyperlink"/>
    <w:basedOn w:val="Policepardfaut"/>
    <w:rPr>
      <w:color w:val="85402C"/>
      <w:u w:val="single"/>
    </w:rPr>
  </w:style>
  <w:style w:type="paragraph" w:styleId="NormalWeb">
    <w:name w:val="Normal (Web)"/>
    <w:basedOn w:val="Normal"/>
    <w:uiPriority w:val="99"/>
    <w:pPr>
      <w:spacing w:before="100" w:after="100"/>
    </w:pPr>
    <w:rPr>
      <w:rFonts w:ascii="Times New Roman" w:eastAsia="MS Mincho" w:hAnsi="Times New Roman"/>
      <w:szCs w:val="24"/>
    </w:rPr>
  </w:style>
  <w:style w:type="character" w:styleId="Titredulivre">
    <w:name w:val="Book Title"/>
    <w:basedOn w:val="Policepardfaut"/>
    <w:rPr>
      <w:b/>
      <w:bCs/>
      <w:i/>
      <w:iCs/>
      <w:spacing w:val="5"/>
    </w:rPr>
  </w:style>
  <w:style w:type="paragraph" w:styleId="En-ttedetabledesmatires">
    <w:name w:val="TOC Heading"/>
    <w:basedOn w:val="Normal"/>
    <w:next w:val="Normal"/>
    <w:autoRedefine/>
    <w:uiPriority w:val="39"/>
    <w:qFormat/>
    <w:pPr>
      <w:widowControl w:val="0"/>
      <w:outlineLvl w:val="0"/>
    </w:pPr>
    <w:rPr>
      <w:rFonts w:ascii="Calibri" w:eastAsia="Calibri" w:hAnsi="Calibri" w:cs="Calibri"/>
      <w:b/>
      <w:bCs/>
      <w:color w:val="000000"/>
      <w:sz w:val="32"/>
      <w:szCs w:val="32"/>
      <w:lang w:eastAsia="zh-CN"/>
    </w:rPr>
  </w:style>
  <w:style w:type="paragraph" w:customStyle="1" w:styleId="Nom">
    <w:name w:val="Nom"/>
    <w:basedOn w:val="Normal"/>
    <w:pPr>
      <w:spacing w:after="0" w:line="240" w:lineRule="auto"/>
    </w:pPr>
    <w:rPr>
      <w:b/>
      <w:color w:val="476B76"/>
      <w:sz w:val="42"/>
    </w:rPr>
  </w:style>
  <w:style w:type="paragraph" w:customStyle="1" w:styleId="Adresse">
    <w:name w:val="Adresse"/>
    <w:basedOn w:val="Normal"/>
    <w:pPr>
      <w:spacing w:after="0"/>
    </w:pPr>
  </w:style>
  <w:style w:type="paragraph" w:styleId="Date">
    <w:name w:val="Date"/>
    <w:basedOn w:val="Normal"/>
    <w:next w:val="Normal"/>
    <w:pPr>
      <w:spacing w:before="600"/>
    </w:pPr>
  </w:style>
  <w:style w:type="paragraph" w:styleId="Lgende">
    <w:name w:val="caption"/>
    <w:basedOn w:val="Normal"/>
    <w:next w:val="Normal"/>
    <w:pPr>
      <w:spacing w:line="240" w:lineRule="auto"/>
    </w:pPr>
    <w:rPr>
      <w:i/>
      <w:iCs/>
      <w:color w:val="32416E"/>
      <w:szCs w:val="18"/>
    </w:rPr>
  </w:style>
  <w:style w:type="character" w:customStyle="1" w:styleId="DateChar">
    <w:name w:val="Date Char"/>
    <w:basedOn w:val="Policepardfaut"/>
    <w:rPr>
      <w:sz w:val="22"/>
    </w:rPr>
  </w:style>
  <w:style w:type="paragraph" w:styleId="Salutations">
    <w:name w:val="Salutation"/>
    <w:basedOn w:val="Normal"/>
    <w:next w:val="Normal"/>
    <w:pPr>
      <w:spacing w:before="480" w:after="480"/>
    </w:pPr>
    <w:rPr>
      <w:color w:val="5B8096"/>
      <w:sz w:val="36"/>
    </w:rPr>
  </w:style>
  <w:style w:type="character" w:customStyle="1" w:styleId="SalutationChar">
    <w:name w:val="Salutation Char"/>
    <w:basedOn w:val="Policepardfaut"/>
    <w:rPr>
      <w:color w:val="5B8096"/>
      <w:sz w:val="36"/>
    </w:rPr>
  </w:style>
  <w:style w:type="paragraph" w:styleId="Signature">
    <w:name w:val="Signature"/>
    <w:basedOn w:val="Normal"/>
  </w:style>
  <w:style w:type="character" w:customStyle="1" w:styleId="SignatureChar">
    <w:name w:val="Signature Char"/>
    <w:basedOn w:val="Policepardfaut"/>
    <w:rPr>
      <w:sz w:val="22"/>
    </w:rPr>
  </w:style>
  <w:style w:type="character" w:styleId="Textedelespacerserv">
    <w:name w:val="Placeholder Text"/>
    <w:basedOn w:val="Policepardfaut"/>
    <w:rPr>
      <w:color w:val="808080"/>
    </w:rPr>
  </w:style>
  <w:style w:type="paragraph" w:customStyle="1" w:styleId="Coordonnesdetlcopie">
    <w:name w:val="Coordonnées de télécopie"/>
    <w:basedOn w:val="Normal"/>
    <w:pPr>
      <w:spacing w:after="0"/>
      <w:ind w:right="0"/>
    </w:pPr>
  </w:style>
  <w:style w:type="character" w:customStyle="1" w:styleId="NoSpacingChar">
    <w:name w:val="No Spacing Char"/>
    <w:basedOn w:val="Policepardfaut"/>
    <w:rPr>
      <w:rFonts w:eastAsia="Calibri" w:cs="Calibri"/>
      <w:sz w:val="10"/>
    </w:rPr>
  </w:style>
  <w:style w:type="paragraph" w:styleId="Paragraphedeliste">
    <w:name w:val="List Paragraph"/>
    <w:basedOn w:val="Normal"/>
    <w:pPr>
      <w:spacing w:after="160" w:line="254" w:lineRule="auto"/>
      <w:ind w:left="720" w:right="0"/>
    </w:pPr>
    <w:rPr>
      <w:szCs w:val="22"/>
    </w:rPr>
  </w:style>
  <w:style w:type="character" w:customStyle="1" w:styleId="PieddepageCar">
    <w:name w:val="Pied de page Car"/>
    <w:basedOn w:val="Policepardfaut"/>
    <w:link w:val="Pieddepage"/>
    <w:uiPriority w:val="99"/>
    <w:rsid w:val="004F754C"/>
    <w:rPr>
      <w:color w:val="7F7F7F"/>
      <w:sz w:val="18"/>
      <w:szCs w:val="24"/>
    </w:rPr>
  </w:style>
  <w:style w:type="character" w:customStyle="1" w:styleId="Titre1Car">
    <w:name w:val="Titre 1 Car"/>
    <w:basedOn w:val="Policepardfaut"/>
    <w:link w:val="Titre1"/>
    <w:uiPriority w:val="9"/>
    <w:rsid w:val="00EA6F52"/>
    <w:rPr>
      <w:rFonts w:asciiTheme="majorBidi" w:hAnsiTheme="majorBidi"/>
      <w:b/>
      <w:color w:val="2F5496" w:themeColor="accent1" w:themeShade="BF"/>
      <w:sz w:val="36"/>
    </w:rPr>
  </w:style>
  <w:style w:type="character" w:customStyle="1" w:styleId="style24">
    <w:name w:val="style24"/>
    <w:basedOn w:val="Policepardfaut"/>
    <w:rsid w:val="006B0126"/>
  </w:style>
  <w:style w:type="character" w:styleId="lev">
    <w:name w:val="Strong"/>
    <w:basedOn w:val="Policepardfaut"/>
    <w:uiPriority w:val="22"/>
    <w:qFormat/>
    <w:rsid w:val="006B0126"/>
    <w:rPr>
      <w:b/>
      <w:bCs/>
    </w:rPr>
  </w:style>
  <w:style w:type="paragraph" w:customStyle="1" w:styleId="style241">
    <w:name w:val="style241"/>
    <w:basedOn w:val="Normal"/>
    <w:rsid w:val="006B0126"/>
    <w:pPr>
      <w:suppressAutoHyphens w:val="0"/>
      <w:autoSpaceDN/>
      <w:spacing w:before="100" w:beforeAutospacing="1" w:after="100" w:afterAutospacing="1" w:line="240" w:lineRule="auto"/>
      <w:ind w:right="0"/>
      <w:textAlignment w:val="auto"/>
    </w:pPr>
    <w:rPr>
      <w:rFonts w:ascii="Times New Roman" w:eastAsia="Times New Roman" w:hAnsi="Times New Roman"/>
      <w:szCs w:val="24"/>
      <w:lang w:eastAsia="fr-FR"/>
    </w:rPr>
  </w:style>
  <w:style w:type="numbering" w:customStyle="1" w:styleId="LFO4">
    <w:name w:val="LFO4"/>
    <w:basedOn w:val="Aucuneliste"/>
    <w:pPr>
      <w:numPr>
        <w:numId w:val="1"/>
      </w:numPr>
    </w:pPr>
  </w:style>
  <w:style w:type="numbering" w:customStyle="1" w:styleId="LFO5">
    <w:name w:val="LFO5"/>
    <w:basedOn w:val="Aucuneliste"/>
    <w:pPr>
      <w:numPr>
        <w:numId w:val="2"/>
      </w:numPr>
    </w:pPr>
  </w:style>
  <w:style w:type="numbering" w:customStyle="1" w:styleId="LFO28">
    <w:name w:val="LFO28"/>
    <w:basedOn w:val="Aucuneliste"/>
    <w:pPr>
      <w:numPr>
        <w:numId w:val="3"/>
      </w:numPr>
    </w:pPr>
  </w:style>
  <w:style w:type="character" w:styleId="DfinitionHTML">
    <w:name w:val="HTML Definition"/>
    <w:basedOn w:val="Policepardfaut"/>
    <w:uiPriority w:val="99"/>
    <w:semiHidden/>
    <w:unhideWhenUsed/>
    <w:rsid w:val="00D050AE"/>
    <w:rPr>
      <w:i/>
      <w:iCs/>
    </w:rPr>
  </w:style>
  <w:style w:type="character" w:customStyle="1" w:styleId="lang-en">
    <w:name w:val="lang-en"/>
    <w:basedOn w:val="Policepardfaut"/>
    <w:rsid w:val="00D050AE"/>
  </w:style>
  <w:style w:type="character" w:customStyle="1" w:styleId="api">
    <w:name w:val="api"/>
    <w:basedOn w:val="Policepardfaut"/>
    <w:rsid w:val="00D050AE"/>
  </w:style>
  <w:style w:type="character" w:customStyle="1" w:styleId="nowrap">
    <w:name w:val="nowrap"/>
    <w:basedOn w:val="Policepardfaut"/>
    <w:rsid w:val="00D050AE"/>
  </w:style>
  <w:style w:type="character" w:styleId="Marquedecommentaire">
    <w:name w:val="annotation reference"/>
    <w:basedOn w:val="Policepardfaut"/>
    <w:uiPriority w:val="99"/>
    <w:semiHidden/>
    <w:unhideWhenUsed/>
    <w:rsid w:val="001A40D2"/>
    <w:rPr>
      <w:sz w:val="16"/>
      <w:szCs w:val="16"/>
    </w:rPr>
  </w:style>
  <w:style w:type="paragraph" w:styleId="Commentaire">
    <w:name w:val="annotation text"/>
    <w:basedOn w:val="Normal"/>
    <w:link w:val="CommentaireCar"/>
    <w:uiPriority w:val="99"/>
    <w:semiHidden/>
    <w:unhideWhenUsed/>
    <w:rsid w:val="001A40D2"/>
    <w:pPr>
      <w:spacing w:line="240" w:lineRule="auto"/>
    </w:pPr>
    <w:rPr>
      <w:sz w:val="20"/>
      <w:szCs w:val="20"/>
    </w:rPr>
  </w:style>
  <w:style w:type="character" w:customStyle="1" w:styleId="CommentaireCar">
    <w:name w:val="Commentaire Car"/>
    <w:basedOn w:val="Policepardfaut"/>
    <w:link w:val="Commentaire"/>
    <w:uiPriority w:val="99"/>
    <w:semiHidden/>
    <w:rsid w:val="001A40D2"/>
    <w:rPr>
      <w:rFonts w:asciiTheme="majorBidi" w:hAnsiTheme="majorBidi"/>
      <w:sz w:val="20"/>
      <w:szCs w:val="20"/>
    </w:rPr>
  </w:style>
  <w:style w:type="paragraph" w:styleId="Objetducommentaire">
    <w:name w:val="annotation subject"/>
    <w:basedOn w:val="Commentaire"/>
    <w:next w:val="Commentaire"/>
    <w:link w:val="ObjetducommentaireCar"/>
    <w:uiPriority w:val="99"/>
    <w:semiHidden/>
    <w:unhideWhenUsed/>
    <w:rsid w:val="001A40D2"/>
    <w:rPr>
      <w:b/>
      <w:bCs/>
    </w:rPr>
  </w:style>
  <w:style w:type="character" w:customStyle="1" w:styleId="ObjetducommentaireCar">
    <w:name w:val="Objet du commentaire Car"/>
    <w:basedOn w:val="CommentaireCar"/>
    <w:link w:val="Objetducommentaire"/>
    <w:uiPriority w:val="99"/>
    <w:semiHidden/>
    <w:rsid w:val="001A40D2"/>
    <w:rPr>
      <w:rFonts w:asciiTheme="majorBidi" w:hAnsiTheme="majorBidi"/>
      <w:b/>
      <w:bCs/>
      <w:sz w:val="20"/>
      <w:szCs w:val="20"/>
    </w:rPr>
  </w:style>
  <w:style w:type="paragraph" w:styleId="Textedebulles">
    <w:name w:val="Balloon Text"/>
    <w:basedOn w:val="Normal"/>
    <w:link w:val="TextedebullesCar"/>
    <w:uiPriority w:val="99"/>
    <w:semiHidden/>
    <w:unhideWhenUsed/>
    <w:rsid w:val="001A40D2"/>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A40D2"/>
    <w:rPr>
      <w:rFonts w:ascii="Segoe UI" w:hAnsi="Segoe UI" w:cs="Segoe UI"/>
      <w:sz w:val="18"/>
      <w:szCs w:val="18"/>
    </w:rPr>
  </w:style>
  <w:style w:type="character" w:styleId="CitationHTML">
    <w:name w:val="HTML Cite"/>
    <w:basedOn w:val="Policepardfaut"/>
    <w:uiPriority w:val="99"/>
    <w:semiHidden/>
    <w:unhideWhenUsed/>
    <w:rsid w:val="00507C5D"/>
    <w:rPr>
      <w:i/>
      <w:iCs/>
    </w:rPr>
  </w:style>
  <w:style w:type="character" w:styleId="Mentionnonrsolue">
    <w:name w:val="Unresolved Mention"/>
    <w:basedOn w:val="Policepardfaut"/>
    <w:uiPriority w:val="99"/>
    <w:semiHidden/>
    <w:unhideWhenUsed/>
    <w:rsid w:val="00507C5D"/>
    <w:rPr>
      <w:color w:val="605E5C"/>
      <w:shd w:val="clear" w:color="auto" w:fill="E1DFDD"/>
    </w:rPr>
  </w:style>
  <w:style w:type="character" w:customStyle="1" w:styleId="nomauteur">
    <w:name w:val="nom_auteur"/>
    <w:basedOn w:val="Policepardfaut"/>
    <w:rsid w:val="00507C5D"/>
  </w:style>
  <w:style w:type="character" w:customStyle="1" w:styleId="ouvrage">
    <w:name w:val="ouvrage"/>
    <w:basedOn w:val="Policepardfaut"/>
    <w:rsid w:val="00EC606A"/>
  </w:style>
  <w:style w:type="character" w:customStyle="1" w:styleId="italique">
    <w:name w:val="italique"/>
    <w:basedOn w:val="Policepardfaut"/>
    <w:rsid w:val="00EC60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5349678">
      <w:bodyDiv w:val="1"/>
      <w:marLeft w:val="0"/>
      <w:marRight w:val="0"/>
      <w:marTop w:val="0"/>
      <w:marBottom w:val="0"/>
      <w:divBdr>
        <w:top w:val="none" w:sz="0" w:space="0" w:color="auto"/>
        <w:left w:val="none" w:sz="0" w:space="0" w:color="auto"/>
        <w:bottom w:val="none" w:sz="0" w:space="0" w:color="auto"/>
        <w:right w:val="none" w:sz="0" w:space="0" w:color="auto"/>
      </w:divBdr>
    </w:div>
    <w:div w:id="199246353">
      <w:bodyDiv w:val="1"/>
      <w:marLeft w:val="0"/>
      <w:marRight w:val="0"/>
      <w:marTop w:val="0"/>
      <w:marBottom w:val="0"/>
      <w:divBdr>
        <w:top w:val="none" w:sz="0" w:space="0" w:color="auto"/>
        <w:left w:val="none" w:sz="0" w:space="0" w:color="auto"/>
        <w:bottom w:val="none" w:sz="0" w:space="0" w:color="auto"/>
        <w:right w:val="none" w:sz="0" w:space="0" w:color="auto"/>
      </w:divBdr>
      <w:divsChild>
        <w:div w:id="769933780">
          <w:marLeft w:val="907"/>
          <w:marRight w:val="0"/>
          <w:marTop w:val="200"/>
          <w:marBottom w:val="0"/>
          <w:divBdr>
            <w:top w:val="none" w:sz="0" w:space="0" w:color="auto"/>
            <w:left w:val="none" w:sz="0" w:space="0" w:color="auto"/>
            <w:bottom w:val="none" w:sz="0" w:space="0" w:color="auto"/>
            <w:right w:val="none" w:sz="0" w:space="0" w:color="auto"/>
          </w:divBdr>
        </w:div>
        <w:div w:id="555168271">
          <w:marLeft w:val="907"/>
          <w:marRight w:val="0"/>
          <w:marTop w:val="200"/>
          <w:marBottom w:val="0"/>
          <w:divBdr>
            <w:top w:val="none" w:sz="0" w:space="0" w:color="auto"/>
            <w:left w:val="none" w:sz="0" w:space="0" w:color="auto"/>
            <w:bottom w:val="none" w:sz="0" w:space="0" w:color="auto"/>
            <w:right w:val="none" w:sz="0" w:space="0" w:color="auto"/>
          </w:divBdr>
        </w:div>
        <w:div w:id="1349134639">
          <w:marLeft w:val="907"/>
          <w:marRight w:val="0"/>
          <w:marTop w:val="200"/>
          <w:marBottom w:val="0"/>
          <w:divBdr>
            <w:top w:val="none" w:sz="0" w:space="0" w:color="auto"/>
            <w:left w:val="none" w:sz="0" w:space="0" w:color="auto"/>
            <w:bottom w:val="none" w:sz="0" w:space="0" w:color="auto"/>
            <w:right w:val="none" w:sz="0" w:space="0" w:color="auto"/>
          </w:divBdr>
        </w:div>
      </w:divsChild>
    </w:div>
    <w:div w:id="457381005">
      <w:bodyDiv w:val="1"/>
      <w:marLeft w:val="0"/>
      <w:marRight w:val="0"/>
      <w:marTop w:val="0"/>
      <w:marBottom w:val="0"/>
      <w:divBdr>
        <w:top w:val="none" w:sz="0" w:space="0" w:color="auto"/>
        <w:left w:val="none" w:sz="0" w:space="0" w:color="auto"/>
        <w:bottom w:val="none" w:sz="0" w:space="0" w:color="auto"/>
        <w:right w:val="none" w:sz="0" w:space="0" w:color="auto"/>
      </w:divBdr>
    </w:div>
    <w:div w:id="482936468">
      <w:bodyDiv w:val="1"/>
      <w:marLeft w:val="0"/>
      <w:marRight w:val="0"/>
      <w:marTop w:val="0"/>
      <w:marBottom w:val="0"/>
      <w:divBdr>
        <w:top w:val="none" w:sz="0" w:space="0" w:color="auto"/>
        <w:left w:val="none" w:sz="0" w:space="0" w:color="auto"/>
        <w:bottom w:val="none" w:sz="0" w:space="0" w:color="auto"/>
        <w:right w:val="none" w:sz="0" w:space="0" w:color="auto"/>
      </w:divBdr>
      <w:divsChild>
        <w:div w:id="1577090155">
          <w:marLeft w:val="720"/>
          <w:marRight w:val="0"/>
          <w:marTop w:val="120"/>
          <w:marBottom w:val="0"/>
          <w:divBdr>
            <w:top w:val="none" w:sz="0" w:space="0" w:color="auto"/>
            <w:left w:val="none" w:sz="0" w:space="0" w:color="auto"/>
            <w:bottom w:val="none" w:sz="0" w:space="0" w:color="auto"/>
            <w:right w:val="none" w:sz="0" w:space="0" w:color="auto"/>
          </w:divBdr>
        </w:div>
        <w:div w:id="2120878429">
          <w:marLeft w:val="720"/>
          <w:marRight w:val="0"/>
          <w:marTop w:val="120"/>
          <w:marBottom w:val="0"/>
          <w:divBdr>
            <w:top w:val="none" w:sz="0" w:space="0" w:color="auto"/>
            <w:left w:val="none" w:sz="0" w:space="0" w:color="auto"/>
            <w:bottom w:val="none" w:sz="0" w:space="0" w:color="auto"/>
            <w:right w:val="none" w:sz="0" w:space="0" w:color="auto"/>
          </w:divBdr>
        </w:div>
        <w:div w:id="1185635981">
          <w:marLeft w:val="720"/>
          <w:marRight w:val="0"/>
          <w:marTop w:val="120"/>
          <w:marBottom w:val="0"/>
          <w:divBdr>
            <w:top w:val="none" w:sz="0" w:space="0" w:color="auto"/>
            <w:left w:val="none" w:sz="0" w:space="0" w:color="auto"/>
            <w:bottom w:val="none" w:sz="0" w:space="0" w:color="auto"/>
            <w:right w:val="none" w:sz="0" w:space="0" w:color="auto"/>
          </w:divBdr>
        </w:div>
        <w:div w:id="1164466212">
          <w:marLeft w:val="720"/>
          <w:marRight w:val="0"/>
          <w:marTop w:val="120"/>
          <w:marBottom w:val="0"/>
          <w:divBdr>
            <w:top w:val="none" w:sz="0" w:space="0" w:color="auto"/>
            <w:left w:val="none" w:sz="0" w:space="0" w:color="auto"/>
            <w:bottom w:val="none" w:sz="0" w:space="0" w:color="auto"/>
            <w:right w:val="none" w:sz="0" w:space="0" w:color="auto"/>
          </w:divBdr>
        </w:div>
        <w:div w:id="1689939324">
          <w:marLeft w:val="1440"/>
          <w:marRight w:val="0"/>
          <w:marTop w:val="120"/>
          <w:marBottom w:val="0"/>
          <w:divBdr>
            <w:top w:val="none" w:sz="0" w:space="0" w:color="auto"/>
            <w:left w:val="none" w:sz="0" w:space="0" w:color="auto"/>
            <w:bottom w:val="none" w:sz="0" w:space="0" w:color="auto"/>
            <w:right w:val="none" w:sz="0" w:space="0" w:color="auto"/>
          </w:divBdr>
        </w:div>
        <w:div w:id="539707480">
          <w:marLeft w:val="1440"/>
          <w:marRight w:val="0"/>
          <w:marTop w:val="120"/>
          <w:marBottom w:val="0"/>
          <w:divBdr>
            <w:top w:val="none" w:sz="0" w:space="0" w:color="auto"/>
            <w:left w:val="none" w:sz="0" w:space="0" w:color="auto"/>
            <w:bottom w:val="none" w:sz="0" w:space="0" w:color="auto"/>
            <w:right w:val="none" w:sz="0" w:space="0" w:color="auto"/>
          </w:divBdr>
        </w:div>
        <w:div w:id="688798708">
          <w:marLeft w:val="1440"/>
          <w:marRight w:val="0"/>
          <w:marTop w:val="120"/>
          <w:marBottom w:val="0"/>
          <w:divBdr>
            <w:top w:val="none" w:sz="0" w:space="0" w:color="auto"/>
            <w:left w:val="none" w:sz="0" w:space="0" w:color="auto"/>
            <w:bottom w:val="none" w:sz="0" w:space="0" w:color="auto"/>
            <w:right w:val="none" w:sz="0" w:space="0" w:color="auto"/>
          </w:divBdr>
        </w:div>
      </w:divsChild>
    </w:div>
    <w:div w:id="574050281">
      <w:bodyDiv w:val="1"/>
      <w:marLeft w:val="0"/>
      <w:marRight w:val="0"/>
      <w:marTop w:val="0"/>
      <w:marBottom w:val="0"/>
      <w:divBdr>
        <w:top w:val="none" w:sz="0" w:space="0" w:color="auto"/>
        <w:left w:val="none" w:sz="0" w:space="0" w:color="auto"/>
        <w:bottom w:val="none" w:sz="0" w:space="0" w:color="auto"/>
        <w:right w:val="none" w:sz="0" w:space="0" w:color="auto"/>
      </w:divBdr>
    </w:div>
    <w:div w:id="895627742">
      <w:bodyDiv w:val="1"/>
      <w:marLeft w:val="0"/>
      <w:marRight w:val="0"/>
      <w:marTop w:val="0"/>
      <w:marBottom w:val="0"/>
      <w:divBdr>
        <w:top w:val="none" w:sz="0" w:space="0" w:color="auto"/>
        <w:left w:val="none" w:sz="0" w:space="0" w:color="auto"/>
        <w:bottom w:val="none" w:sz="0" w:space="0" w:color="auto"/>
        <w:right w:val="none" w:sz="0" w:space="0" w:color="auto"/>
      </w:divBdr>
    </w:div>
    <w:div w:id="1204362184">
      <w:bodyDiv w:val="1"/>
      <w:marLeft w:val="0"/>
      <w:marRight w:val="0"/>
      <w:marTop w:val="0"/>
      <w:marBottom w:val="0"/>
      <w:divBdr>
        <w:top w:val="none" w:sz="0" w:space="0" w:color="auto"/>
        <w:left w:val="none" w:sz="0" w:space="0" w:color="auto"/>
        <w:bottom w:val="none" w:sz="0" w:space="0" w:color="auto"/>
        <w:right w:val="none" w:sz="0" w:space="0" w:color="auto"/>
      </w:divBdr>
      <w:divsChild>
        <w:div w:id="2105226327">
          <w:marLeft w:val="720"/>
          <w:marRight w:val="0"/>
          <w:marTop w:val="120"/>
          <w:marBottom w:val="0"/>
          <w:divBdr>
            <w:top w:val="none" w:sz="0" w:space="0" w:color="auto"/>
            <w:left w:val="none" w:sz="0" w:space="0" w:color="auto"/>
            <w:bottom w:val="none" w:sz="0" w:space="0" w:color="auto"/>
            <w:right w:val="none" w:sz="0" w:space="0" w:color="auto"/>
          </w:divBdr>
        </w:div>
        <w:div w:id="1827740518">
          <w:marLeft w:val="720"/>
          <w:marRight w:val="0"/>
          <w:marTop w:val="120"/>
          <w:marBottom w:val="0"/>
          <w:divBdr>
            <w:top w:val="none" w:sz="0" w:space="0" w:color="auto"/>
            <w:left w:val="none" w:sz="0" w:space="0" w:color="auto"/>
            <w:bottom w:val="none" w:sz="0" w:space="0" w:color="auto"/>
            <w:right w:val="none" w:sz="0" w:space="0" w:color="auto"/>
          </w:divBdr>
        </w:div>
        <w:div w:id="1619798503">
          <w:marLeft w:val="720"/>
          <w:marRight w:val="0"/>
          <w:marTop w:val="120"/>
          <w:marBottom w:val="0"/>
          <w:divBdr>
            <w:top w:val="none" w:sz="0" w:space="0" w:color="auto"/>
            <w:left w:val="none" w:sz="0" w:space="0" w:color="auto"/>
            <w:bottom w:val="none" w:sz="0" w:space="0" w:color="auto"/>
            <w:right w:val="none" w:sz="0" w:space="0" w:color="auto"/>
          </w:divBdr>
        </w:div>
        <w:div w:id="1669210422">
          <w:marLeft w:val="720"/>
          <w:marRight w:val="0"/>
          <w:marTop w:val="120"/>
          <w:marBottom w:val="0"/>
          <w:divBdr>
            <w:top w:val="none" w:sz="0" w:space="0" w:color="auto"/>
            <w:left w:val="none" w:sz="0" w:space="0" w:color="auto"/>
            <w:bottom w:val="none" w:sz="0" w:space="0" w:color="auto"/>
            <w:right w:val="none" w:sz="0" w:space="0" w:color="auto"/>
          </w:divBdr>
        </w:div>
        <w:div w:id="211308807">
          <w:marLeft w:val="1440"/>
          <w:marRight w:val="0"/>
          <w:marTop w:val="120"/>
          <w:marBottom w:val="0"/>
          <w:divBdr>
            <w:top w:val="none" w:sz="0" w:space="0" w:color="auto"/>
            <w:left w:val="none" w:sz="0" w:space="0" w:color="auto"/>
            <w:bottom w:val="none" w:sz="0" w:space="0" w:color="auto"/>
            <w:right w:val="none" w:sz="0" w:space="0" w:color="auto"/>
          </w:divBdr>
        </w:div>
        <w:div w:id="1127119872">
          <w:marLeft w:val="1440"/>
          <w:marRight w:val="0"/>
          <w:marTop w:val="120"/>
          <w:marBottom w:val="0"/>
          <w:divBdr>
            <w:top w:val="none" w:sz="0" w:space="0" w:color="auto"/>
            <w:left w:val="none" w:sz="0" w:space="0" w:color="auto"/>
            <w:bottom w:val="none" w:sz="0" w:space="0" w:color="auto"/>
            <w:right w:val="none" w:sz="0" w:space="0" w:color="auto"/>
          </w:divBdr>
        </w:div>
        <w:div w:id="1700013581">
          <w:marLeft w:val="1440"/>
          <w:marRight w:val="0"/>
          <w:marTop w:val="120"/>
          <w:marBottom w:val="0"/>
          <w:divBdr>
            <w:top w:val="none" w:sz="0" w:space="0" w:color="auto"/>
            <w:left w:val="none" w:sz="0" w:space="0" w:color="auto"/>
            <w:bottom w:val="none" w:sz="0" w:space="0" w:color="auto"/>
            <w:right w:val="none" w:sz="0" w:space="0" w:color="auto"/>
          </w:divBdr>
        </w:div>
      </w:divsChild>
    </w:div>
    <w:div w:id="1245795614">
      <w:bodyDiv w:val="1"/>
      <w:marLeft w:val="0"/>
      <w:marRight w:val="0"/>
      <w:marTop w:val="0"/>
      <w:marBottom w:val="0"/>
      <w:divBdr>
        <w:top w:val="none" w:sz="0" w:space="0" w:color="auto"/>
        <w:left w:val="none" w:sz="0" w:space="0" w:color="auto"/>
        <w:bottom w:val="none" w:sz="0" w:space="0" w:color="auto"/>
        <w:right w:val="none" w:sz="0" w:space="0" w:color="auto"/>
      </w:divBdr>
    </w:div>
    <w:div w:id="1460806965">
      <w:bodyDiv w:val="1"/>
      <w:marLeft w:val="0"/>
      <w:marRight w:val="0"/>
      <w:marTop w:val="0"/>
      <w:marBottom w:val="0"/>
      <w:divBdr>
        <w:top w:val="none" w:sz="0" w:space="0" w:color="auto"/>
        <w:left w:val="none" w:sz="0" w:space="0" w:color="auto"/>
        <w:bottom w:val="none" w:sz="0" w:space="0" w:color="auto"/>
        <w:right w:val="none" w:sz="0" w:space="0" w:color="auto"/>
      </w:divBdr>
    </w:div>
    <w:div w:id="1502155702">
      <w:bodyDiv w:val="1"/>
      <w:marLeft w:val="0"/>
      <w:marRight w:val="0"/>
      <w:marTop w:val="0"/>
      <w:marBottom w:val="0"/>
      <w:divBdr>
        <w:top w:val="none" w:sz="0" w:space="0" w:color="auto"/>
        <w:left w:val="none" w:sz="0" w:space="0" w:color="auto"/>
        <w:bottom w:val="none" w:sz="0" w:space="0" w:color="auto"/>
        <w:right w:val="none" w:sz="0" w:space="0" w:color="auto"/>
      </w:divBdr>
    </w:div>
    <w:div w:id="17370490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fr.wikipedia.org/wiki/Chromium_(navigateur_web)" TargetMode="External"/><Relationship Id="rId21" Type="http://schemas.openxmlformats.org/officeDocument/2006/relationships/hyperlink" Target="https://fr.wikipedia.org/wiki/Base_de_donn%C3%A9es" TargetMode="External"/><Relationship Id="rId42" Type="http://schemas.openxmlformats.org/officeDocument/2006/relationships/hyperlink" Target="https://fr.wikipedia.org/wiki/Unified_modeling_language" TargetMode="External"/><Relationship Id="rId63" Type="http://schemas.openxmlformats.org/officeDocument/2006/relationships/hyperlink" Target="https://fr.wikipedia.org/wiki/Oracle_Database" TargetMode="External"/><Relationship Id="rId84" Type="http://schemas.openxmlformats.org/officeDocument/2006/relationships/hyperlink" Target="https://fr.wikipedia.org/wiki/MariaDB" TargetMode="External"/><Relationship Id="rId138" Type="http://schemas.openxmlformats.org/officeDocument/2006/relationships/image" Target="media/image8.png"/><Relationship Id="rId159" Type="http://schemas.openxmlformats.org/officeDocument/2006/relationships/hyperlink" Target="http://blog.atom.io/2015/04/23/electron.html" TargetMode="External"/><Relationship Id="rId107" Type="http://schemas.openxmlformats.org/officeDocument/2006/relationships/hyperlink" Target="https://fr.wikipedia.org/wiki/%C3%89diteur_de_texte" TargetMode="External"/><Relationship Id="rId11" Type="http://schemas.openxmlformats.org/officeDocument/2006/relationships/hyperlink" Target="file:///C:\wamp64\www\projects\medic\rapport\Rapport%20finaldocx.docx" TargetMode="External"/><Relationship Id="rId32" Type="http://schemas.openxmlformats.org/officeDocument/2006/relationships/hyperlink" Target="https://fr.wikipedia.org/wiki/Unified_Modeling_Language" TargetMode="External"/><Relationship Id="rId53" Type="http://schemas.openxmlformats.org/officeDocument/2006/relationships/hyperlink" Target="https://fr.wikipedia.org/wiki/Langage_interpr%C3%A9t%C3%A9_(informatique)" TargetMode="External"/><Relationship Id="rId74" Type="http://schemas.openxmlformats.org/officeDocument/2006/relationships/hyperlink" Target="https://fr.wikipedia.org/wiki/Dollar_am%C3%A9ricain" TargetMode="External"/><Relationship Id="rId128" Type="http://schemas.openxmlformats.org/officeDocument/2006/relationships/hyperlink" Target="https://fr.wikipedia.org/wiki/Microsoft_Windows" TargetMode="External"/><Relationship Id="rId149" Type="http://schemas.openxmlformats.org/officeDocument/2006/relationships/hyperlink" Target="https://fr.wikipedia.org/wiki/International_Standard_Book_Number" TargetMode="External"/><Relationship Id="rId5" Type="http://schemas.openxmlformats.org/officeDocument/2006/relationships/webSettings" Target="webSettings.xml"/><Relationship Id="rId95" Type="http://schemas.openxmlformats.org/officeDocument/2006/relationships/hyperlink" Target="https://fr.wikipedia.org/wiki/JavaScript" TargetMode="External"/><Relationship Id="rId160" Type="http://schemas.openxmlformats.org/officeDocument/2006/relationships/hyperlink" Target="http://archive.wikiwix.com/cache/?url=http%3A%2F%2Fblog.atom.io%2F2015%2F04%2F23%2Felectron.html" TargetMode="External"/><Relationship Id="rId22" Type="http://schemas.openxmlformats.org/officeDocument/2006/relationships/hyperlink" Target="https://fr.wikipedia.org/wiki/Sybase" TargetMode="External"/><Relationship Id="rId43" Type="http://schemas.openxmlformats.org/officeDocument/2006/relationships/hyperlink" Target="https://fr.wikipedia.org/wiki/Dynamique" TargetMode="External"/><Relationship Id="rId64" Type="http://schemas.openxmlformats.org/officeDocument/2006/relationships/hyperlink" Target="https://fr.wikipedia.org/wiki/PostgreSQL" TargetMode="External"/><Relationship Id="rId118" Type="http://schemas.openxmlformats.org/officeDocument/2006/relationships/hyperlink" Target="https://fr.wikipedia.org/wiki/Electron_(framework)" TargetMode="External"/><Relationship Id="rId139" Type="http://schemas.openxmlformats.org/officeDocument/2006/relationships/image" Target="media/image9.PNG"/><Relationship Id="rId85" Type="http://schemas.openxmlformats.org/officeDocument/2006/relationships/hyperlink" Target="https://fr.wikipedia.org/wiki/Open_Source" TargetMode="External"/><Relationship Id="rId150" Type="http://schemas.openxmlformats.org/officeDocument/2006/relationships/hyperlink" Target="https://fr.wikipedia.org/wiki/Sp%C3%A9cial:Ouvrages_de_r%C3%A9f%C3%A9rence/978-2-212-11699-1" TargetMode="External"/><Relationship Id="rId12" Type="http://schemas.openxmlformats.org/officeDocument/2006/relationships/hyperlink" Target="file:///C:\wamp64\www\projects\medic\rapport\Rapport%20finaldocx.docx" TargetMode="External"/><Relationship Id="rId17" Type="http://schemas.openxmlformats.org/officeDocument/2006/relationships/hyperlink" Target="file:///C:\wamp64\www\projects\medic\rapport\Rapport%20finaldocx.docx" TargetMode="External"/><Relationship Id="rId33" Type="http://schemas.openxmlformats.org/officeDocument/2006/relationships/hyperlink" Target="https://fr.wikipedia.org/wiki/Unified_Modeling_Language" TargetMode="External"/><Relationship Id="rId38" Type="http://schemas.openxmlformats.org/officeDocument/2006/relationships/hyperlink" Target="https://fr.wikipedia.org/wiki/Classe_(informatique)" TargetMode="External"/><Relationship Id="rId59" Type="http://schemas.openxmlformats.org/officeDocument/2006/relationships/hyperlink" Target="https://fr.wikipedia.org/wiki/Syst%C3%A8me_de_gestion_de_base_de_donn%C3%A9es" TargetMode="External"/><Relationship Id="rId103" Type="http://schemas.openxmlformats.org/officeDocument/2006/relationships/hyperlink" Target="https://fr.wikipedia.org/wiki/Ann%C3%A9es_1990" TargetMode="External"/><Relationship Id="rId108" Type="http://schemas.openxmlformats.org/officeDocument/2006/relationships/hyperlink" Target="https://fr.wikipedia.org/wiki/Logiciel_libre" TargetMode="External"/><Relationship Id="rId124" Type="http://schemas.openxmlformats.org/officeDocument/2006/relationships/hyperlink" Target="https://fr.wikipedia.org/wiki/Apache_HTTP_Server" TargetMode="External"/><Relationship Id="rId129" Type="http://schemas.openxmlformats.org/officeDocument/2006/relationships/hyperlink" Target="https://fr.wikipedia.org/wiki/Framework" TargetMode="External"/><Relationship Id="rId54" Type="http://schemas.openxmlformats.org/officeDocument/2006/relationships/hyperlink" Target="https://fr.wikipedia.org/wiki/Programmation_imp%C3%A9rative" TargetMode="External"/><Relationship Id="rId70" Type="http://schemas.openxmlformats.org/officeDocument/2006/relationships/hyperlink" Target="https://fr.wikipedia.org/wiki/16_janvier" TargetMode="External"/><Relationship Id="rId75" Type="http://schemas.openxmlformats.org/officeDocument/2006/relationships/hyperlink" Target="https://fr.wikipedia.org/wiki/MySQL" TargetMode="External"/><Relationship Id="rId91" Type="http://schemas.openxmlformats.org/officeDocument/2006/relationships/hyperlink" Target="https://fr.wikipedia.org/wiki/World_Wide_Web_Consortium" TargetMode="External"/><Relationship Id="rId96" Type="http://schemas.openxmlformats.org/officeDocument/2006/relationships/hyperlink" Target="https://fr.wikipedia.org/wiki/HTML_dynamique" TargetMode="External"/><Relationship Id="rId140" Type="http://schemas.openxmlformats.org/officeDocument/2006/relationships/image" Target="media/image10.PNG"/><Relationship Id="rId145" Type="http://schemas.openxmlformats.org/officeDocument/2006/relationships/hyperlink" Target="https://fr.wikipedia.org/wiki/Eyrolles" TargetMode="External"/><Relationship Id="rId161" Type="http://schemas.openxmlformats.org/officeDocument/2006/relationships/hyperlink" Target="http://pro.01net.com/editorial/501244/oracle-rachete-sun-pour-7-4-milliards-de-dollars/"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fr.wikipedia.org/wiki/SAP_(entreprise)" TargetMode="External"/><Relationship Id="rId28" Type="http://schemas.openxmlformats.org/officeDocument/2006/relationships/hyperlink" Target="https://fr.wikipedia.org/wiki/Business_Process_Model_and_Notation" TargetMode="External"/><Relationship Id="rId49" Type="http://schemas.openxmlformats.org/officeDocument/2006/relationships/hyperlink" Target="https://fr.wikipedia.org/wiki/Logiciel_libre" TargetMode="External"/><Relationship Id="rId114" Type="http://schemas.openxmlformats.org/officeDocument/2006/relationships/hyperlink" Target="https://fr.wikipedia.org/wiki/Git" TargetMode="External"/><Relationship Id="rId119" Type="http://schemas.openxmlformats.org/officeDocument/2006/relationships/hyperlink" Target="https://fr.wikipedia.org/wiki/CoffeeScript" TargetMode="External"/><Relationship Id="rId44" Type="http://schemas.openxmlformats.org/officeDocument/2006/relationships/hyperlink" Target="https://fr.wikipedia.org/wiki/Classe_(informatique)" TargetMode="External"/><Relationship Id="rId60" Type="http://schemas.openxmlformats.org/officeDocument/2006/relationships/hyperlink" Target="https://fr.wikipedia.org/wiki/Licence_publique_g%C3%A9n%C3%A9rale_GNU" TargetMode="External"/><Relationship Id="rId65" Type="http://schemas.openxmlformats.org/officeDocument/2006/relationships/hyperlink" Target="https://fr.wikipedia.org/wiki/Microsoft_SQL_Server" TargetMode="External"/><Relationship Id="rId81" Type="http://schemas.openxmlformats.org/officeDocument/2006/relationships/hyperlink" Target="https://fr.wikipedia.org/wiki/Janvier_2010" TargetMode="External"/><Relationship Id="rId86" Type="http://schemas.openxmlformats.org/officeDocument/2006/relationships/hyperlink" Target="https://fr.wikipedia.org/wiki/Hypertext_Markup_Language" TargetMode="External"/><Relationship Id="rId130" Type="http://schemas.openxmlformats.org/officeDocument/2006/relationships/hyperlink" Target="https://fr.wikipedia.org/wiki/Site_web" TargetMode="External"/><Relationship Id="rId135" Type="http://schemas.openxmlformats.org/officeDocument/2006/relationships/hyperlink" Target="https://fr.wikipedia.org/wiki/GitHub" TargetMode="External"/><Relationship Id="rId151" Type="http://schemas.openxmlformats.org/officeDocument/2006/relationships/hyperlink" Target="https://fr.wikipedia.org/wiki/Robert_Cailliau" TargetMode="External"/><Relationship Id="rId156" Type="http://schemas.openxmlformats.org/officeDocument/2006/relationships/hyperlink" Target="https://fr.wikipedia.org/wiki/Sp%C3%A9cial:Ouvrages_de_r%C3%A9f%C3%A9rence/978-0-19-286207-5" TargetMode="External"/><Relationship Id="rId13" Type="http://schemas.openxmlformats.org/officeDocument/2006/relationships/hyperlink" Target="file:///C:\wamp64\www\projects\medic\rapport\Rapport%20finaldocx.docx" TargetMode="External"/><Relationship Id="rId18" Type="http://schemas.openxmlformats.org/officeDocument/2006/relationships/hyperlink" Target="file:///C:\wamp64\www\projects\medic\rapport\Rapport%20finaldocx.docx" TargetMode="External"/><Relationship Id="rId39" Type="http://schemas.openxmlformats.org/officeDocument/2006/relationships/hyperlink" Target="https://fr.wikipedia.org/wiki/Interface_(informatique)" TargetMode="External"/><Relationship Id="rId109" Type="http://schemas.openxmlformats.org/officeDocument/2006/relationships/hyperlink" Target="https://fr.wikipedia.org/wiki/GNU/Linux" TargetMode="External"/><Relationship Id="rId34" Type="http://schemas.openxmlformats.org/officeDocument/2006/relationships/image" Target="media/image2.png"/><Relationship Id="rId50" Type="http://schemas.openxmlformats.org/officeDocument/2006/relationships/hyperlink" Target="https://fr.wikipedia.org/wiki/Page_Web_dynamique" TargetMode="External"/><Relationship Id="rId55" Type="http://schemas.openxmlformats.org/officeDocument/2006/relationships/hyperlink" Target="https://fr.wikipedia.org/wiki/Orient%C3%A9_objet" TargetMode="External"/><Relationship Id="rId76" Type="http://schemas.openxmlformats.org/officeDocument/2006/relationships/hyperlink" Target="https://fr.wikipedia.org/wiki/Sun_Microsystems" TargetMode="External"/><Relationship Id="rId97" Type="http://schemas.openxmlformats.org/officeDocument/2006/relationships/hyperlink" Target="https://fr.wikipedia.org/wiki/Anglais" TargetMode="External"/><Relationship Id="rId104" Type="http://schemas.openxmlformats.org/officeDocument/2006/relationships/hyperlink" Target="https://fr.wikipedia.org/wiki/Conception_de_sites_web" TargetMode="External"/><Relationship Id="rId120" Type="http://schemas.openxmlformats.org/officeDocument/2006/relationships/hyperlink" Target="https://fr.wikipedia.org/wiki/Atom_(%C3%A9diteur_de_texte)" TargetMode="External"/><Relationship Id="rId125" Type="http://schemas.openxmlformats.org/officeDocument/2006/relationships/hyperlink" Target="https://fr.wikipedia.org/wiki/MySQL" TargetMode="External"/><Relationship Id="rId141" Type="http://schemas.openxmlformats.org/officeDocument/2006/relationships/image" Target="media/image11.PNG"/><Relationship Id="rId146" Type="http://schemas.openxmlformats.org/officeDocument/2006/relationships/hyperlink" Target="https://fr.wikipedia.org/wiki/International_Standard_Book_Number" TargetMode="External"/><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fr.wikipedia.org/wiki/Janvier_2008" TargetMode="External"/><Relationship Id="rId92" Type="http://schemas.openxmlformats.org/officeDocument/2006/relationships/hyperlink" Target="https://fr.wikipedia.org/wiki/Web_Hypertext_Application_Technology_Working_Group" TargetMode="External"/><Relationship Id="rId162" Type="http://schemas.openxmlformats.org/officeDocument/2006/relationships/hyperlink" Target="http://archive.wikiwix.com/cache/?url=http%3A%2F%2Fpro.01net.com%2Feditorial%2F501244%2Foracle-rachete-sun-pour-7-4-milliards-de-dollars%2F" TargetMode="External"/><Relationship Id="rId2" Type="http://schemas.openxmlformats.org/officeDocument/2006/relationships/numbering" Target="numbering.xml"/><Relationship Id="rId29" Type="http://schemas.openxmlformats.org/officeDocument/2006/relationships/hyperlink" Target="https://fr.wikipedia.org/wiki/Mod%C3%A8le_conceptuel_de_donn%C3%A9es" TargetMode="External"/><Relationship Id="rId24" Type="http://schemas.openxmlformats.org/officeDocument/2006/relationships/hyperlink" Target="https://fr.wikipedia.org/wiki/PowerAMC" TargetMode="External"/><Relationship Id="rId40" Type="http://schemas.openxmlformats.org/officeDocument/2006/relationships/hyperlink" Target="https://fr.wikipedia.org/wiki/Diagramme" TargetMode="External"/><Relationship Id="rId45" Type="http://schemas.openxmlformats.org/officeDocument/2006/relationships/hyperlink" Target="https://fr.wikipedia.org/wiki/Instance_(programmation)" TargetMode="External"/><Relationship Id="rId66" Type="http://schemas.openxmlformats.org/officeDocument/2006/relationships/hyperlink" Target="https://fr.wikipedia.org/wiki/Michael_Widenius" TargetMode="External"/><Relationship Id="rId87" Type="http://schemas.openxmlformats.org/officeDocument/2006/relationships/hyperlink" Target="https://fr.wikipedia.org/wiki/Format_de_donn%C3%A9es" TargetMode="External"/><Relationship Id="rId110" Type="http://schemas.openxmlformats.org/officeDocument/2006/relationships/hyperlink" Target="https://fr.wikipedia.org/wiki/Microsoft_Windows" TargetMode="External"/><Relationship Id="rId115" Type="http://schemas.openxmlformats.org/officeDocument/2006/relationships/hyperlink" Target="https://fr.wikipedia.org/wiki/Licence_libre" TargetMode="External"/><Relationship Id="rId131" Type="http://schemas.openxmlformats.org/officeDocument/2006/relationships/hyperlink" Target="https://fr.wikipedia.org/wiki/Application_web" TargetMode="External"/><Relationship Id="rId136" Type="http://schemas.openxmlformats.org/officeDocument/2006/relationships/image" Target="media/image6.png"/><Relationship Id="rId157" Type="http://schemas.openxmlformats.org/officeDocument/2006/relationships/hyperlink" Target="https://blog.twitter.com/2011/bootstrap-twitter" TargetMode="External"/><Relationship Id="rId61" Type="http://schemas.openxmlformats.org/officeDocument/2006/relationships/hyperlink" Target="https://fr.wikipedia.org/wiki/Logiciel_propri%C3%A9taire" TargetMode="External"/><Relationship Id="rId82" Type="http://schemas.openxmlformats.org/officeDocument/2006/relationships/hyperlink" Target="https://fr.wikipedia.org/wiki/2010_en_informatique" TargetMode="External"/><Relationship Id="rId152" Type="http://schemas.openxmlformats.org/officeDocument/2006/relationships/hyperlink" Target="https://fr.wikipedia.org/wiki/Oxford" TargetMode="External"/><Relationship Id="rId19" Type="http://schemas.openxmlformats.org/officeDocument/2006/relationships/hyperlink" Target="file:///C:\wamp64\www\projects\medic\rapport\Rapport%20finaldocx.docx" TargetMode="External"/><Relationship Id="rId14" Type="http://schemas.openxmlformats.org/officeDocument/2006/relationships/hyperlink" Target="file:///C:\wamp64\www\projects\medic\rapport\Rapport%20finaldocx.docx" TargetMode="External"/><Relationship Id="rId30" Type="http://schemas.openxmlformats.org/officeDocument/2006/relationships/hyperlink" Target="https://fr.wikipedia.org/wiki/Extensible_Markup_Language" TargetMode="External"/><Relationship Id="rId35" Type="http://schemas.openxmlformats.org/officeDocument/2006/relationships/image" Target="media/image3.PNG"/><Relationship Id="rId56" Type="http://schemas.openxmlformats.org/officeDocument/2006/relationships/hyperlink" Target="https://fr.wikipedia.org/wiki/Facebook" TargetMode="External"/><Relationship Id="rId77" Type="http://schemas.openxmlformats.org/officeDocument/2006/relationships/hyperlink" Target="https://fr.wikipedia.org/wiki/Oracle_Corporation" TargetMode="External"/><Relationship Id="rId100" Type="http://schemas.openxmlformats.org/officeDocument/2006/relationships/hyperlink" Target="https://fr.wikipedia.org/wiki/Extensible_markup_language" TargetMode="External"/><Relationship Id="rId105" Type="http://schemas.openxmlformats.org/officeDocument/2006/relationships/hyperlink" Target="https://fr.wikipedia.org/wiki/Navigateur_web" TargetMode="External"/><Relationship Id="rId126" Type="http://schemas.openxmlformats.org/officeDocument/2006/relationships/hyperlink" Target="https://fr.wikipedia.org/wiki/MariaDB" TargetMode="External"/><Relationship Id="rId147" Type="http://schemas.openxmlformats.org/officeDocument/2006/relationships/hyperlink" Target="https://fr.wikipedia.org/wiki/Sp%C3%A9cial:Ouvrages_de_r%C3%A9f%C3%A9rence/2-212-13339-1" TargetMode="External"/><Relationship Id="rId8" Type="http://schemas.openxmlformats.org/officeDocument/2006/relationships/hyperlink" Target="file:///C:\wamp64\www\projects\medic\rapport\Rapport%20finaldocx.docx" TargetMode="External"/><Relationship Id="rId51" Type="http://schemas.openxmlformats.org/officeDocument/2006/relationships/hyperlink" Target="https://fr.wikipedia.org/wiki/Serveur_HTTP" TargetMode="External"/><Relationship Id="rId72" Type="http://schemas.openxmlformats.org/officeDocument/2006/relationships/hyperlink" Target="https://fr.wikipedia.org/wiki/2008_en_informatique" TargetMode="External"/><Relationship Id="rId93" Type="http://schemas.openxmlformats.org/officeDocument/2006/relationships/hyperlink" Target="https://fr.wikipedia.org/wiki/HTML5" TargetMode="External"/><Relationship Id="rId98" Type="http://schemas.openxmlformats.org/officeDocument/2006/relationships/hyperlink" Target="https://fr.wikipedia.org/wiki/Langage_informatique" TargetMode="External"/><Relationship Id="rId121" Type="http://schemas.openxmlformats.org/officeDocument/2006/relationships/hyperlink" Target="https://fr.wikipedia.org/wiki/Environnement_de_d%C3%A9veloppement" TargetMode="External"/><Relationship Id="rId142" Type="http://schemas.openxmlformats.org/officeDocument/2006/relationships/image" Target="media/image12.PNG"/><Relationship Id="rId163" Type="http://schemas.openxmlformats.org/officeDocument/2006/relationships/footer" Target="footer1.xml"/><Relationship Id="rId3" Type="http://schemas.openxmlformats.org/officeDocument/2006/relationships/styles" Target="styles.xml"/><Relationship Id="rId25" Type="http://schemas.openxmlformats.org/officeDocument/2006/relationships/hyperlink" Target="https://fr.wikipedia.org/wiki/PowerAMC" TargetMode="External"/><Relationship Id="rId46" Type="http://schemas.openxmlformats.org/officeDocument/2006/relationships/image" Target="media/image5.png"/><Relationship Id="rId67" Type="http://schemas.openxmlformats.org/officeDocument/2006/relationships/hyperlink" Target="https://fr.wikipedia.org/wiki/Structured_Query_Language" TargetMode="External"/><Relationship Id="rId116" Type="http://schemas.openxmlformats.org/officeDocument/2006/relationships/hyperlink" Target="https://fr.wikipedia.org/wiki/Atom_(%C3%A9diteur_de_texte)" TargetMode="External"/><Relationship Id="rId137" Type="http://schemas.openxmlformats.org/officeDocument/2006/relationships/image" Target="media/image7.png"/><Relationship Id="rId158" Type="http://schemas.openxmlformats.org/officeDocument/2006/relationships/hyperlink" Target="http://archive.wikiwix.com/cache/?url=https%3A%2F%2Fblog.twitter.com%2F2011%2Fbootstrap-twitter" TargetMode="External"/><Relationship Id="rId20" Type="http://schemas.openxmlformats.org/officeDocument/2006/relationships/hyperlink" Target="https://fr.wikipedia.org/wiki/Logiciel" TargetMode="External"/><Relationship Id="rId41" Type="http://schemas.openxmlformats.org/officeDocument/2006/relationships/hyperlink" Target="https://fr.wikipedia.org/wiki/Statique" TargetMode="External"/><Relationship Id="rId62" Type="http://schemas.openxmlformats.org/officeDocument/2006/relationships/hyperlink" Target="https://fr.wikipedia.org/wiki/Base_de_donn%C3%A9es" TargetMode="External"/><Relationship Id="rId83" Type="http://schemas.openxmlformats.org/officeDocument/2006/relationships/hyperlink" Target="https://fr.wikipedia.org/wiki/Michael_Widenius" TargetMode="External"/><Relationship Id="rId88" Type="http://schemas.openxmlformats.org/officeDocument/2006/relationships/hyperlink" Target="https://fr.wikipedia.org/wiki/Pages_web" TargetMode="External"/><Relationship Id="rId111" Type="http://schemas.openxmlformats.org/officeDocument/2006/relationships/hyperlink" Target="https://fr.wikipedia.org/wiki/GitHub_(entreprise)" TargetMode="External"/><Relationship Id="rId132" Type="http://schemas.openxmlformats.org/officeDocument/2006/relationships/hyperlink" Target="https://fr.wikipedia.org/wiki/HTML" TargetMode="External"/><Relationship Id="rId153" Type="http://schemas.openxmlformats.org/officeDocument/2006/relationships/hyperlink" Target="https://fr.wikipedia.org/wiki/Oxford_University_Press" TargetMode="External"/><Relationship Id="rId15" Type="http://schemas.openxmlformats.org/officeDocument/2006/relationships/hyperlink" Target="file:///C:\wamp64\www\projects\medic\rapport\Rapport%20finaldocx.docx" TargetMode="External"/><Relationship Id="rId36" Type="http://schemas.openxmlformats.org/officeDocument/2006/relationships/image" Target="media/image4.png"/><Relationship Id="rId57" Type="http://schemas.openxmlformats.org/officeDocument/2006/relationships/hyperlink" Target="https://fr.wikipedia.org/wiki/Wikip%C3%A9dia" TargetMode="External"/><Relationship Id="rId106" Type="http://schemas.openxmlformats.org/officeDocument/2006/relationships/hyperlink" Target="https://fr.wikipedia.org/wiki/Ann%C3%A9es_2000" TargetMode="External"/><Relationship Id="rId127" Type="http://schemas.openxmlformats.org/officeDocument/2006/relationships/hyperlink" Target="https://fr.wikipedia.org/wiki/PhpMyAdmin" TargetMode="External"/><Relationship Id="rId10" Type="http://schemas.openxmlformats.org/officeDocument/2006/relationships/hyperlink" Target="file:///C:\wamp64\www\projects\medic\rapport\Rapport%20finaldocx.docx" TargetMode="External"/><Relationship Id="rId31" Type="http://schemas.openxmlformats.org/officeDocument/2006/relationships/image" Target="media/image1.png"/><Relationship Id="rId52" Type="http://schemas.openxmlformats.org/officeDocument/2006/relationships/hyperlink" Target="https://fr.wikipedia.org/wiki/PHP" TargetMode="External"/><Relationship Id="rId73" Type="http://schemas.openxmlformats.org/officeDocument/2006/relationships/hyperlink" Target="https://fr.wikipedia.org/wiki/Sun_Microsystems" TargetMode="External"/><Relationship Id="rId78" Type="http://schemas.openxmlformats.org/officeDocument/2006/relationships/hyperlink" Target="https://fr.wikipedia.org/wiki/Oracle_Database" TargetMode="External"/><Relationship Id="rId94" Type="http://schemas.openxmlformats.org/officeDocument/2006/relationships/hyperlink" Target="https://fr.wikipedia.org/wiki/CSS3" TargetMode="External"/><Relationship Id="rId99" Type="http://schemas.openxmlformats.org/officeDocument/2006/relationships/hyperlink" Target="https://fr.wikipedia.org/wiki/Hypertext_markup_language" TargetMode="External"/><Relationship Id="rId101" Type="http://schemas.openxmlformats.org/officeDocument/2006/relationships/hyperlink" Target="https://fr.wikipedia.org/wiki/Standard_technique" TargetMode="External"/><Relationship Id="rId122" Type="http://schemas.openxmlformats.org/officeDocument/2006/relationships/hyperlink" Target="https://fr.wikipedia.org/wiki/WAMP" TargetMode="External"/><Relationship Id="rId143" Type="http://schemas.openxmlformats.org/officeDocument/2006/relationships/image" Target="media/image13.PNG"/><Relationship Id="rId148" Type="http://schemas.openxmlformats.org/officeDocument/2006/relationships/hyperlink" Target="https://fr.wikipedia.org/wiki/Eyrolles" TargetMode="External"/><Relationship Id="rId164"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file:///C:\wamp64\www\projects\medic\rapport\Rapport%20finaldocx.docx" TargetMode="External"/><Relationship Id="rId26" Type="http://schemas.openxmlformats.org/officeDocument/2006/relationships/hyperlink" Target="https://fr.wikipedia.org/wiki/Microsoft_Windows" TargetMode="External"/><Relationship Id="rId47" Type="http://schemas.openxmlformats.org/officeDocument/2006/relationships/hyperlink" Target="https://fr.wikipedia.org/wiki/Sigles_auto-r%C3%A9f%C3%A9rentiels" TargetMode="External"/><Relationship Id="rId68" Type="http://schemas.openxmlformats.org/officeDocument/2006/relationships/hyperlink" Target="https://fr.wikipedia.org/wiki/Langage_de_requ%C3%AAte" TargetMode="External"/><Relationship Id="rId89" Type="http://schemas.openxmlformats.org/officeDocument/2006/relationships/hyperlink" Target="https://fr.wikipedia.org/wiki/Document_Object_Model" TargetMode="External"/><Relationship Id="rId112" Type="http://schemas.openxmlformats.org/officeDocument/2006/relationships/hyperlink" Target="https://fr.wikipedia.org/wiki/Plugin" TargetMode="External"/><Relationship Id="rId133" Type="http://schemas.openxmlformats.org/officeDocument/2006/relationships/hyperlink" Target="https://fr.wikipedia.org/wiki/Cascading_Style_Sheet" TargetMode="External"/><Relationship Id="rId154" Type="http://schemas.openxmlformats.org/officeDocument/2006/relationships/hyperlink" Target="https://fr.wikipedia.org/wiki/2000" TargetMode="External"/><Relationship Id="rId16" Type="http://schemas.openxmlformats.org/officeDocument/2006/relationships/hyperlink" Target="file:///C:\wamp64\www\projects\medic\rapport\Rapport%20finaldocx.docx" TargetMode="External"/><Relationship Id="rId37" Type="http://schemas.openxmlformats.org/officeDocument/2006/relationships/hyperlink" Target="https://fr.wikipedia.org/wiki/G&#233;nie_logiciel" TargetMode="External"/><Relationship Id="rId58" Type="http://schemas.openxmlformats.org/officeDocument/2006/relationships/hyperlink" Target="https://fr.wikipedia.org/wiki/Page_web_dynamique" TargetMode="External"/><Relationship Id="rId79" Type="http://schemas.openxmlformats.org/officeDocument/2006/relationships/hyperlink" Target="https://fr.wikipedia.org/wiki/Commission_europ%C3%A9enne" TargetMode="External"/><Relationship Id="rId102" Type="http://schemas.openxmlformats.org/officeDocument/2006/relationships/hyperlink" Target="https://fr.wikipedia.org/wiki/World_Wide_Web_Consortium" TargetMode="External"/><Relationship Id="rId123" Type="http://schemas.openxmlformats.org/officeDocument/2006/relationships/hyperlink" Target="https://fr.wikipedia.org/wiki/PHP" TargetMode="External"/><Relationship Id="rId144" Type="http://schemas.openxmlformats.org/officeDocument/2006/relationships/image" Target="media/image14.PNG"/><Relationship Id="rId90" Type="http://schemas.openxmlformats.org/officeDocument/2006/relationships/hyperlink" Target="https://fr.wikipedia.org/wiki/Interface_de_programmation" TargetMode="External"/><Relationship Id="rId165" Type="http://schemas.openxmlformats.org/officeDocument/2006/relationships/footer" Target="footer2.xml"/><Relationship Id="rId27" Type="http://schemas.openxmlformats.org/officeDocument/2006/relationships/hyperlink" Target="https://fr.wikipedia.org/wiki/Plugin" TargetMode="External"/><Relationship Id="rId48" Type="http://schemas.openxmlformats.org/officeDocument/2006/relationships/hyperlink" Target="https://fr.wikipedia.org/wiki/Langage_de_programmation" TargetMode="External"/><Relationship Id="rId69" Type="http://schemas.openxmlformats.org/officeDocument/2006/relationships/hyperlink" Target="https://fr.wikipedia.org/wiki/MySQL_AB" TargetMode="External"/><Relationship Id="rId113" Type="http://schemas.openxmlformats.org/officeDocument/2006/relationships/hyperlink" Target="https://fr.wikipedia.org/wiki/Node.js" TargetMode="External"/><Relationship Id="rId134" Type="http://schemas.openxmlformats.org/officeDocument/2006/relationships/hyperlink" Target="https://fr.wikipedia.org/wiki/JavaScript" TargetMode="External"/><Relationship Id="rId80" Type="http://schemas.openxmlformats.org/officeDocument/2006/relationships/hyperlink" Target="https://fr.wikipedia.org/wiki/21_janvier" TargetMode="External"/><Relationship Id="rId155" Type="http://schemas.openxmlformats.org/officeDocument/2006/relationships/hyperlink" Target="https://fr.wikipedia.org/wiki/International_Standard_Book_Number"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sus\AppData\Roaming\Microsoft\Templates\Page%20de%20garde%20de%20t&#233;l&#233;copie%20Fl&#232;che.dotx"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69E5180-A112-4630-98D2-A898A31E9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Page de garde de télécopie Flèche.dotx</Template>
  <TotalTime>1487</TotalTime>
  <Pages>33</Pages>
  <Words>6407</Words>
  <Characters>35240</Characters>
  <Application>Microsoft Office Word</Application>
  <DocSecurity>0</DocSecurity>
  <Lines>293</Lines>
  <Paragraphs>83</Paragraphs>
  <ScaleCrop>false</ScaleCrop>
  <HeadingPairs>
    <vt:vector size="2" baseType="variant">
      <vt:variant>
        <vt:lpstr>Titre</vt:lpstr>
      </vt:variant>
      <vt:variant>
        <vt:i4>1</vt:i4>
      </vt:variant>
    </vt:vector>
  </HeadingPairs>
  <TitlesOfParts>
    <vt:vector size="1" baseType="lpstr">
      <vt:lpstr>Mémoire</vt:lpstr>
    </vt:vector>
  </TitlesOfParts>
  <Company/>
  <LinksUpToDate>false</LinksUpToDate>
  <CharactersWithSpaces>41564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Mémoire</dc:title>
  <dc:subject>Licence</dc:subject>
  <dc:creator>sofiane mederbel</dc:creator>
  <dc:description/>
  <cp:lastModifiedBy>Basma Ouhaibia</cp:lastModifiedBy>
  <cp:revision>130</cp:revision>
  <dcterms:created xsi:type="dcterms:W3CDTF">2019-08-30T18:17:00Z</dcterms:created>
  <dcterms:modified xsi:type="dcterms:W3CDTF">2019-09-21T16:23:00Z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0x010100DEEA25CC0A0AC24199CDC46C25B8B0BC</vt:lpwstr>
  </property>
</Properties>
</file>